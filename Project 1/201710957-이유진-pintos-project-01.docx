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3E5D" w14:textId="77777777" w:rsidR="00317B3F" w:rsidRPr="00912913" w:rsidRDefault="00317B3F" w:rsidP="00317B3F">
      <w:pPr>
        <w:rPr>
          <w:color w:val="000000" w:themeColor="text1"/>
        </w:rPr>
      </w:pPr>
    </w:p>
    <w:p w14:paraId="628E595D" w14:textId="77777777" w:rsidR="00317B3F" w:rsidRPr="00912913" w:rsidRDefault="00317B3F" w:rsidP="00317B3F">
      <w:pPr>
        <w:rPr>
          <w:color w:val="000000" w:themeColor="text1"/>
        </w:rPr>
      </w:pPr>
    </w:p>
    <w:p w14:paraId="0A072DFD" w14:textId="77777777" w:rsidR="00317B3F" w:rsidRPr="00912913" w:rsidRDefault="00317B3F" w:rsidP="00317B3F">
      <w:pPr>
        <w:rPr>
          <w:color w:val="000000" w:themeColor="text1"/>
        </w:rPr>
      </w:pPr>
    </w:p>
    <w:p w14:paraId="507BF749" w14:textId="77777777" w:rsidR="00317B3F" w:rsidRPr="00912913" w:rsidRDefault="00317B3F" w:rsidP="003120D1">
      <w:pPr>
        <w:ind w:left="0"/>
        <w:rPr>
          <w:color w:val="000000" w:themeColor="text1"/>
        </w:rPr>
      </w:pPr>
    </w:p>
    <w:p w14:paraId="3ECA8416" w14:textId="77777777" w:rsidR="00E70BE3" w:rsidRPr="00912913" w:rsidRDefault="00E70BE3" w:rsidP="00317B3F">
      <w:pPr>
        <w:rPr>
          <w:color w:val="000000" w:themeColor="text1"/>
        </w:rPr>
      </w:pPr>
    </w:p>
    <w:p w14:paraId="7A3A0E4A" w14:textId="77777777" w:rsidR="00E70BE3" w:rsidRPr="00912913" w:rsidRDefault="00E70BE3" w:rsidP="00317B3F">
      <w:pPr>
        <w:rPr>
          <w:color w:val="000000" w:themeColor="text1"/>
        </w:rPr>
      </w:pPr>
    </w:p>
    <w:p w14:paraId="204325F8" w14:textId="77777777" w:rsidR="00317B3F" w:rsidRPr="00912913" w:rsidRDefault="00317B3F" w:rsidP="00317B3F">
      <w:pPr>
        <w:jc w:val="center"/>
        <w:rPr>
          <w:rFonts w:ascii="HY견고딕" w:eastAsia="HY견고딕"/>
          <w:color w:val="000000" w:themeColor="text1"/>
          <w:sz w:val="80"/>
          <w:szCs w:val="80"/>
        </w:rPr>
      </w:pPr>
      <w:r w:rsidRPr="00912913">
        <w:rPr>
          <w:rFonts w:ascii="HY견고딕" w:eastAsia="HY견고딕" w:hint="eastAsia"/>
          <w:color w:val="000000" w:themeColor="text1"/>
          <w:sz w:val="80"/>
          <w:szCs w:val="80"/>
        </w:rPr>
        <w:t>Operating System</w:t>
      </w:r>
    </w:p>
    <w:p w14:paraId="4B1462F3" w14:textId="77777777" w:rsidR="00E70BE3" w:rsidRPr="00912913" w:rsidRDefault="00E70BE3" w:rsidP="00317B3F">
      <w:pPr>
        <w:jc w:val="center"/>
        <w:rPr>
          <w:rFonts w:ascii="HY견고딕" w:eastAsia="HY견고딕"/>
          <w:color w:val="000000" w:themeColor="text1"/>
        </w:rPr>
      </w:pPr>
    </w:p>
    <w:p w14:paraId="6824E588" w14:textId="77777777" w:rsidR="00E70BE3" w:rsidRDefault="00E70BE3" w:rsidP="00317B3F">
      <w:pPr>
        <w:jc w:val="center"/>
        <w:rPr>
          <w:rFonts w:ascii="HY견고딕" w:eastAsia="HY견고딕"/>
          <w:color w:val="000000" w:themeColor="text1"/>
        </w:rPr>
      </w:pPr>
    </w:p>
    <w:p w14:paraId="6A8689C4" w14:textId="77777777" w:rsidR="00912913" w:rsidRDefault="00912913" w:rsidP="00317B3F">
      <w:pPr>
        <w:jc w:val="center"/>
        <w:rPr>
          <w:rFonts w:ascii="HY견고딕" w:eastAsia="HY견고딕"/>
          <w:color w:val="000000" w:themeColor="text1"/>
        </w:rPr>
      </w:pPr>
    </w:p>
    <w:p w14:paraId="46600B9B" w14:textId="77777777" w:rsidR="00912913" w:rsidRPr="00912913" w:rsidRDefault="00912913" w:rsidP="00317B3F">
      <w:pPr>
        <w:jc w:val="center"/>
        <w:rPr>
          <w:rFonts w:ascii="HY견고딕" w:eastAsia="HY견고딕"/>
          <w:color w:val="000000" w:themeColor="text1"/>
        </w:rPr>
      </w:pPr>
    </w:p>
    <w:p w14:paraId="6DAA0642" w14:textId="270A5F79" w:rsidR="00E70BE3" w:rsidRDefault="00E70BE3" w:rsidP="00E70BE3">
      <w:pPr>
        <w:jc w:val="center"/>
        <w:rPr>
          <w:rFonts w:ascii="HY견고딕" w:eastAsia="HY견고딕"/>
          <w:color w:val="707070" w:themeColor="text2"/>
          <w:sz w:val="50"/>
          <w:szCs w:val="50"/>
          <w:u w:val="single"/>
        </w:rPr>
      </w:pPr>
      <w:r w:rsidRPr="00912913">
        <w:rPr>
          <w:rFonts w:ascii="HY견고딕" w:eastAsia="HY견고딕"/>
          <w:color w:val="707070" w:themeColor="text2"/>
          <w:sz w:val="50"/>
          <w:szCs w:val="50"/>
          <w:u w:val="single"/>
        </w:rPr>
        <w:t>Pintos Project #01</w:t>
      </w:r>
    </w:p>
    <w:p w14:paraId="53FD7F65" w14:textId="2E70EA27" w:rsidR="005B3A7C" w:rsidRPr="005B3A7C" w:rsidRDefault="005B3A7C" w:rsidP="00E70BE3">
      <w:pPr>
        <w:jc w:val="center"/>
        <w:rPr>
          <w:rFonts w:ascii="HY헤드라인M" w:eastAsia="HY헤드라인M" w:hAnsi="HY헤드라인M"/>
          <w:color w:val="747474" w:themeColor="background2" w:themeShade="80"/>
          <w:sz w:val="24"/>
          <w:szCs w:val="28"/>
        </w:rPr>
      </w:pPr>
      <w:r w:rsidRPr="005B3A7C">
        <w:rPr>
          <w:rFonts w:ascii="HY헤드라인M" w:eastAsia="HY헤드라인M" w:hAnsi="HY헤드라인M" w:hint="eastAsia"/>
          <w:color w:val="747474" w:themeColor="background2" w:themeShade="80"/>
          <w:sz w:val="24"/>
          <w:szCs w:val="28"/>
        </w:rPr>
        <w:t>핀토스 환경구축</w:t>
      </w:r>
    </w:p>
    <w:p w14:paraId="2EBF00B9" w14:textId="77777777" w:rsidR="00317B3F" w:rsidRPr="00912913" w:rsidRDefault="00317B3F" w:rsidP="00317B3F">
      <w:pPr>
        <w:jc w:val="center"/>
        <w:rPr>
          <w:color w:val="000000" w:themeColor="text1"/>
          <w:sz w:val="72"/>
          <w:szCs w:val="72"/>
        </w:rPr>
      </w:pPr>
    </w:p>
    <w:p w14:paraId="708B7EAA" w14:textId="77777777" w:rsidR="00317B3F" w:rsidRPr="00912913" w:rsidRDefault="00317B3F" w:rsidP="00317B3F">
      <w:pPr>
        <w:rPr>
          <w:color w:val="000000" w:themeColor="text1"/>
        </w:rPr>
      </w:pPr>
    </w:p>
    <w:p w14:paraId="32872836" w14:textId="77777777" w:rsidR="00317B3F" w:rsidRPr="00912913" w:rsidRDefault="00317B3F" w:rsidP="00317B3F">
      <w:pPr>
        <w:rPr>
          <w:color w:val="000000" w:themeColor="text1"/>
        </w:rPr>
      </w:pPr>
    </w:p>
    <w:p w14:paraId="061E5B30" w14:textId="77777777" w:rsidR="00317B3F" w:rsidRPr="005B3A7C" w:rsidRDefault="00317B3F" w:rsidP="00317B3F">
      <w:pPr>
        <w:rPr>
          <w:rFonts w:ascii="HY헤드라인M" w:eastAsia="HY헤드라인M" w:hAnsi="HY헤드라인M"/>
          <w:color w:val="000000" w:themeColor="text1"/>
          <w:sz w:val="32"/>
        </w:rPr>
      </w:pPr>
    </w:p>
    <w:p w14:paraId="16BA48C3" w14:textId="61F2AF87" w:rsidR="005B3A7C" w:rsidRDefault="005B3A7C" w:rsidP="005B3A7C">
      <w:pPr>
        <w:jc w:val="center"/>
        <w:rPr>
          <w:rFonts w:ascii="HY헤드라인M" w:eastAsia="HY헤드라인M" w:hAnsi="HY헤드라인M"/>
          <w:color w:val="000000" w:themeColor="text1"/>
          <w:sz w:val="32"/>
        </w:rPr>
      </w:pPr>
      <w:r>
        <w:rPr>
          <w:rFonts w:ascii="HY헤드라인M" w:eastAsia="HY헤드라인M" w:hAnsi="HY헤드라인M" w:hint="eastAsia"/>
          <w:color w:val="000000" w:themeColor="text1"/>
          <w:sz w:val="32"/>
        </w:rPr>
        <w:t>컴퓨터 과학과</w:t>
      </w:r>
    </w:p>
    <w:p w14:paraId="559D036C" w14:textId="29E02363" w:rsidR="00317B3F" w:rsidRPr="005B3A7C" w:rsidRDefault="00E70BE3" w:rsidP="00E70BE3">
      <w:pPr>
        <w:jc w:val="center"/>
        <w:rPr>
          <w:rFonts w:ascii="HY헤드라인M" w:eastAsia="HY헤드라인M" w:hAnsi="HY헤드라인M"/>
          <w:color w:val="000000" w:themeColor="text1"/>
          <w:sz w:val="32"/>
        </w:rPr>
      </w:pPr>
      <w:r w:rsidRPr="005B3A7C">
        <w:rPr>
          <w:rFonts w:ascii="HY헤드라인M" w:eastAsia="HY헤드라인M" w:hAnsi="HY헤드라인M" w:hint="eastAsia"/>
          <w:color w:val="000000" w:themeColor="text1"/>
          <w:sz w:val="32"/>
        </w:rPr>
        <w:t>2</w:t>
      </w:r>
      <w:r w:rsidRPr="005B3A7C">
        <w:rPr>
          <w:rFonts w:ascii="HY헤드라인M" w:eastAsia="HY헤드라인M" w:hAnsi="HY헤드라인M"/>
          <w:color w:val="000000" w:themeColor="text1"/>
          <w:sz w:val="32"/>
        </w:rPr>
        <w:t>01710957</w:t>
      </w:r>
    </w:p>
    <w:p w14:paraId="03992EEA" w14:textId="77777777" w:rsidR="00E70BE3" w:rsidRPr="005B3A7C" w:rsidRDefault="00E70BE3" w:rsidP="00E70BE3">
      <w:pPr>
        <w:jc w:val="center"/>
        <w:rPr>
          <w:rFonts w:ascii="HY헤드라인M" w:eastAsia="HY헤드라인M" w:hAnsi="HY헤드라인M"/>
          <w:color w:val="000000" w:themeColor="text1"/>
          <w:sz w:val="32"/>
        </w:rPr>
      </w:pPr>
      <w:r w:rsidRPr="005B3A7C">
        <w:rPr>
          <w:rFonts w:ascii="HY헤드라인M" w:eastAsia="HY헤드라인M" w:hAnsi="HY헤드라인M" w:hint="eastAsia"/>
          <w:color w:val="000000" w:themeColor="text1"/>
          <w:sz w:val="32"/>
        </w:rPr>
        <w:t>이유진</w:t>
      </w:r>
    </w:p>
    <w:p w14:paraId="26A970F8" w14:textId="77777777" w:rsidR="00E70BE3" w:rsidRPr="00912913" w:rsidRDefault="00E70BE3" w:rsidP="00E70BE3">
      <w:pPr>
        <w:jc w:val="center"/>
        <w:rPr>
          <w:color w:val="000000" w:themeColor="text1"/>
        </w:rPr>
      </w:pPr>
    </w:p>
    <w:p w14:paraId="4D5FA925" w14:textId="77777777" w:rsidR="00317B3F" w:rsidRDefault="00317B3F" w:rsidP="00317B3F">
      <w:pPr>
        <w:rPr>
          <w:color w:val="000000" w:themeColor="text1"/>
        </w:rPr>
      </w:pPr>
    </w:p>
    <w:p w14:paraId="69E8BC1E" w14:textId="77777777" w:rsidR="00D37240" w:rsidRDefault="00D37240" w:rsidP="00317B3F">
      <w:pPr>
        <w:rPr>
          <w:color w:val="000000" w:themeColor="text1"/>
        </w:rPr>
      </w:pPr>
    </w:p>
    <w:p w14:paraId="2085B646" w14:textId="77777777" w:rsidR="00D37240" w:rsidRDefault="00D37240" w:rsidP="00317B3F">
      <w:pPr>
        <w:rPr>
          <w:color w:val="000000" w:themeColor="text1"/>
        </w:rPr>
      </w:pPr>
    </w:p>
    <w:p w14:paraId="41052BD3" w14:textId="77777777" w:rsidR="0075219C" w:rsidRPr="00912913" w:rsidRDefault="0075219C" w:rsidP="00912913">
      <w:pPr>
        <w:ind w:left="0"/>
        <w:rPr>
          <w:color w:val="000000" w:themeColor="text1"/>
        </w:rPr>
      </w:pPr>
    </w:p>
    <w:sdt>
      <w:sdtPr>
        <w:rPr>
          <w:rFonts w:ascii="Consolas" w:hAnsi="Consolas" w:cs="맑은 고딕"/>
          <w:b w:val="0"/>
          <w:caps w:val="0"/>
          <w:color w:val="707070" w:themeColor="accent1"/>
          <w:spacing w:val="0"/>
          <w:sz w:val="22"/>
          <w:szCs w:val="22"/>
          <w:lang w:val="ko-KR"/>
        </w:rPr>
        <w:id w:val="-27873239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1FF792B8" w14:textId="5E45F2BD" w:rsidR="000C3AD5" w:rsidRPr="009B2A56" w:rsidRDefault="00D37240" w:rsidP="009B2A56">
          <w:pPr>
            <w:pStyle w:val="TOC"/>
            <w:ind w:left="220" w:right="220"/>
            <w:jc w:val="center"/>
            <w:rPr>
              <w:rFonts w:asciiTheme="majorEastAsia" w:eastAsiaTheme="majorEastAsia" w:hAnsiTheme="majorEastAsia" w:hint="eastAsia"/>
              <w:color w:val="auto"/>
              <w:sz w:val="40"/>
              <w:lang w:val="ko-KR"/>
            </w:rPr>
          </w:pPr>
          <w:r w:rsidRPr="00DA35FA">
            <w:rPr>
              <w:rFonts w:asciiTheme="majorEastAsia" w:eastAsiaTheme="majorEastAsia" w:hAnsiTheme="majorEastAsia"/>
              <w:color w:val="auto"/>
              <w:sz w:val="40"/>
              <w:lang w:val="ko-KR"/>
            </w:rPr>
            <w:t>pintos project #01</w:t>
          </w:r>
        </w:p>
        <w:p w14:paraId="77C46A04" w14:textId="3C7E3033" w:rsidR="000C3AD5" w:rsidRDefault="000C3AD5" w:rsidP="00ED6D8E">
          <w:pPr>
            <w:jc w:val="center"/>
            <w:rPr>
              <w:sz w:val="36"/>
              <w:lang w:val="ko-KR"/>
            </w:rPr>
          </w:pPr>
          <w:r w:rsidRPr="00DA35FA">
            <w:rPr>
              <w:sz w:val="36"/>
              <w:lang w:val="ko-KR"/>
            </w:rPr>
            <w:t>INDEX</w:t>
          </w:r>
        </w:p>
        <w:p w14:paraId="500BF1D0" w14:textId="77777777" w:rsidR="009B2A56" w:rsidRPr="009B2A56" w:rsidRDefault="009B2A56" w:rsidP="00ED6D8E">
          <w:pPr>
            <w:jc w:val="center"/>
            <w:rPr>
              <w:sz w:val="16"/>
              <w:szCs w:val="16"/>
              <w:lang w:val="ko-KR"/>
            </w:rPr>
          </w:pPr>
        </w:p>
        <w:p w14:paraId="01F7ECFC" w14:textId="58C946DB" w:rsidR="005C53DA" w:rsidRPr="005C53DA" w:rsidRDefault="005C53DA" w:rsidP="005C53DA">
          <w:pPr>
            <w:ind w:left="0" w:firstLineChars="100" w:firstLine="220"/>
            <w:jc w:val="center"/>
            <w:rPr>
              <w:rFonts w:hint="eastAsia"/>
              <w:b/>
              <w:lang w:val="ko-KR"/>
            </w:rPr>
          </w:pPr>
          <w:r>
            <w:rPr>
              <w:b/>
              <w:lang w:val="ko-KR"/>
            </w:rPr>
            <w:t>Intro</w:t>
          </w:r>
        </w:p>
        <w:p w14:paraId="5E90B03B" w14:textId="77777777" w:rsidR="00DA35FA" w:rsidRPr="00DA35FA" w:rsidRDefault="00DA35FA" w:rsidP="000C3AD5">
          <w:pPr>
            <w:rPr>
              <w:sz w:val="18"/>
              <w:lang w:val="ko-KR"/>
            </w:rPr>
          </w:pPr>
        </w:p>
        <w:p w14:paraId="1EC938A7" w14:textId="7ECB0FD6" w:rsidR="005C53DA" w:rsidRDefault="00D37240">
          <w:pPr>
            <w:pStyle w:val="10"/>
            <w:tabs>
              <w:tab w:val="right" w:leader="dot" w:pos="9736"/>
            </w:tabs>
            <w:rPr>
              <w:rStyle w:val="af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9362" w:history="1">
            <w:r w:rsidR="005C53DA" w:rsidRPr="00723432">
              <w:rPr>
                <w:rStyle w:val="afe"/>
                <w:noProof/>
              </w:rPr>
              <w:t>&lt;run pintos alarm-multiple&gt;</w:t>
            </w:r>
            <w:r w:rsidR="005C53DA">
              <w:rPr>
                <w:noProof/>
                <w:webHidden/>
              </w:rPr>
              <w:tab/>
            </w:r>
            <w:r w:rsidR="005C53DA">
              <w:rPr>
                <w:noProof/>
                <w:webHidden/>
              </w:rPr>
              <w:fldChar w:fldCharType="begin"/>
            </w:r>
            <w:r w:rsidR="005C53DA">
              <w:rPr>
                <w:noProof/>
                <w:webHidden/>
              </w:rPr>
              <w:instrText xml:space="preserve"> PAGEREF _Toc7679362 \h </w:instrText>
            </w:r>
            <w:r w:rsidR="005C53DA">
              <w:rPr>
                <w:noProof/>
                <w:webHidden/>
              </w:rPr>
            </w:r>
            <w:r w:rsidR="005C53DA">
              <w:rPr>
                <w:noProof/>
                <w:webHidden/>
              </w:rPr>
              <w:fldChar w:fldCharType="separate"/>
            </w:r>
            <w:r w:rsidR="005C53DA">
              <w:rPr>
                <w:noProof/>
                <w:webHidden/>
              </w:rPr>
              <w:t>3</w:t>
            </w:r>
            <w:r w:rsidR="005C53DA">
              <w:rPr>
                <w:noProof/>
                <w:webHidden/>
              </w:rPr>
              <w:fldChar w:fldCharType="end"/>
            </w:r>
          </w:hyperlink>
        </w:p>
        <w:p w14:paraId="4F2B780E" w14:textId="33DD47E2" w:rsidR="005C53DA" w:rsidRPr="00CD7B62" w:rsidRDefault="005C53DA" w:rsidP="00CD7B62">
          <w:pPr>
            <w:ind w:left="0" w:firstLineChars="100" w:firstLine="220"/>
            <w:jc w:val="center"/>
            <w:rPr>
              <w:rFonts w:hint="eastAsia"/>
              <w:b/>
              <w:lang w:val="ko-KR"/>
            </w:rPr>
          </w:pPr>
          <w:r w:rsidRPr="00ED5CCA">
            <w:rPr>
              <w:rFonts w:hint="eastAsia"/>
              <w:b/>
              <w:lang w:val="ko-KR"/>
            </w:rPr>
            <w:t>P</w:t>
          </w:r>
          <w:r w:rsidRPr="00ED5CCA">
            <w:rPr>
              <w:b/>
              <w:lang w:val="ko-KR"/>
            </w:rPr>
            <w:t xml:space="preserve">INTOS </w:t>
          </w:r>
          <w:r>
            <w:rPr>
              <w:rFonts w:hint="eastAsia"/>
              <w:b/>
              <w:lang w:val="ko-KR"/>
            </w:rPr>
            <w:t>자료구조</w:t>
          </w:r>
          <w:r>
            <w:rPr>
              <w:rFonts w:hint="eastAsia"/>
              <w:b/>
              <w:lang w:val="ko-KR"/>
            </w:rPr>
            <w:t xml:space="preserve"> </w:t>
          </w:r>
          <w:r>
            <w:rPr>
              <w:rFonts w:hint="eastAsia"/>
              <w:b/>
              <w:lang w:val="ko-KR"/>
            </w:rPr>
            <w:t>분석</w:t>
          </w:r>
        </w:p>
        <w:p w14:paraId="288F2062" w14:textId="0E7F2341" w:rsidR="005C53DA" w:rsidRDefault="005C53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63" w:history="1">
            <w:r w:rsidRPr="00723432">
              <w:rPr>
                <w:rStyle w:val="afe"/>
                <w:noProof/>
              </w:rPr>
              <w:t xml:space="preserve">&lt; thread </w:t>
            </w:r>
            <w:r w:rsidRPr="00723432">
              <w:rPr>
                <w:rStyle w:val="afe"/>
                <w:noProof/>
              </w:rPr>
              <w:t>자료구조</w:t>
            </w:r>
            <w:r w:rsidRPr="00723432">
              <w:rPr>
                <w:rStyle w:val="afe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0E8B" w14:textId="1F4FC15E" w:rsidR="005C53DA" w:rsidRDefault="005C53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64" w:history="1">
            <w:r w:rsidRPr="00723432">
              <w:rPr>
                <w:rStyle w:val="afe"/>
                <w:noProof/>
              </w:rPr>
              <w:t xml:space="preserve">&lt;kernel thread frame </w:t>
            </w:r>
            <w:r w:rsidRPr="00723432">
              <w:rPr>
                <w:rStyle w:val="afe"/>
                <w:noProof/>
              </w:rPr>
              <w:t>자료구조</w:t>
            </w:r>
            <w:r w:rsidRPr="00723432">
              <w:rPr>
                <w:rStyle w:val="afe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B426" w14:textId="3CB02A8F" w:rsidR="005C53DA" w:rsidRDefault="005C53DA">
          <w:pPr>
            <w:pStyle w:val="10"/>
            <w:tabs>
              <w:tab w:val="right" w:leader="dot" w:pos="9736"/>
            </w:tabs>
            <w:rPr>
              <w:rStyle w:val="afe"/>
              <w:noProof/>
            </w:rPr>
          </w:pPr>
          <w:hyperlink w:anchor="_Toc7679365" w:history="1">
            <w:r w:rsidRPr="00723432">
              <w:rPr>
                <w:rStyle w:val="afe"/>
                <w:noProof/>
              </w:rPr>
              <w:t xml:space="preserve">&lt;switch trhead frame </w:t>
            </w:r>
            <w:r w:rsidRPr="00723432">
              <w:rPr>
                <w:rStyle w:val="afe"/>
                <w:noProof/>
              </w:rPr>
              <w:t>자료구조</w:t>
            </w:r>
            <w:r w:rsidRPr="00723432">
              <w:rPr>
                <w:rStyle w:val="afe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721C" w14:textId="6DBB9CFA" w:rsidR="005C53DA" w:rsidRPr="00CD63DD" w:rsidRDefault="005C53DA" w:rsidP="00CD63DD">
          <w:pPr>
            <w:ind w:left="0" w:firstLineChars="100" w:firstLine="220"/>
            <w:jc w:val="center"/>
            <w:rPr>
              <w:rFonts w:hint="eastAsia"/>
              <w:b/>
              <w:lang w:val="ko-KR"/>
            </w:rPr>
          </w:pPr>
          <w:r w:rsidRPr="00ED5CCA">
            <w:rPr>
              <w:rFonts w:hint="eastAsia"/>
              <w:b/>
              <w:lang w:val="ko-KR"/>
            </w:rPr>
            <w:t>P</w:t>
          </w:r>
          <w:r w:rsidRPr="00ED5CCA">
            <w:rPr>
              <w:b/>
              <w:lang w:val="ko-KR"/>
            </w:rPr>
            <w:t xml:space="preserve">INTOS </w:t>
          </w:r>
          <w:r>
            <w:rPr>
              <w:rFonts w:hint="eastAsia"/>
              <w:b/>
              <w:lang w:val="ko-KR"/>
            </w:rPr>
            <w:t>함수</w:t>
          </w:r>
          <w:r>
            <w:rPr>
              <w:rFonts w:hint="eastAsia"/>
              <w:b/>
              <w:lang w:val="ko-KR"/>
            </w:rPr>
            <w:t xml:space="preserve"> </w:t>
          </w:r>
          <w:r>
            <w:rPr>
              <w:rFonts w:hint="eastAsia"/>
              <w:b/>
              <w:lang w:val="ko-KR"/>
            </w:rPr>
            <w:t>분석</w:t>
          </w:r>
        </w:p>
        <w:p w14:paraId="0A4804DA" w14:textId="43491CF1" w:rsidR="005C53DA" w:rsidRDefault="005C53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66" w:history="1">
            <w:r w:rsidRPr="00723432">
              <w:rPr>
                <w:rStyle w:val="afe"/>
                <w:noProof/>
              </w:rPr>
              <w:t xml:space="preserve">&lt; main </w:t>
            </w:r>
            <w:r w:rsidRPr="00723432">
              <w:rPr>
                <w:rStyle w:val="afe"/>
                <w:noProof/>
              </w:rPr>
              <w:t>함수</w:t>
            </w:r>
            <w:r w:rsidRPr="00723432">
              <w:rPr>
                <w:rStyle w:val="afe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DA05" w14:textId="07B7B869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67" w:history="1">
            <w:r w:rsidRPr="00723432">
              <w:rPr>
                <w:rStyle w:val="afe"/>
                <w:noProof/>
              </w:rPr>
              <w:t>thread_init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957B" w14:textId="52431583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68" w:history="1">
            <w:r w:rsidRPr="00723432">
              <w:rPr>
                <w:rStyle w:val="afe"/>
                <w:noProof/>
              </w:rPr>
              <w:t>palloc_init()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7B35" w14:textId="2F860745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69" w:history="1">
            <w:r w:rsidRPr="00723432">
              <w:rPr>
                <w:rStyle w:val="afe"/>
                <w:noProof/>
              </w:rPr>
              <w:t>malloc_init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6CE9" w14:textId="3FAD5BE2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0" w:history="1">
            <w:r w:rsidRPr="00723432">
              <w:rPr>
                <w:rStyle w:val="afe"/>
                <w:noProof/>
              </w:rPr>
              <w:t>intr_init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D328" w14:textId="377AC523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1" w:history="1">
            <w:r w:rsidRPr="00723432">
              <w:rPr>
                <w:rStyle w:val="afe"/>
                <w:noProof/>
              </w:rPr>
              <w:t>thread_start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54F7" w14:textId="02B70EEF" w:rsidR="005C53DA" w:rsidRDefault="005C53DA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2" w:history="1">
            <w:r w:rsidRPr="00723432">
              <w:rPr>
                <w:rStyle w:val="afe"/>
                <w:noProof/>
              </w:rPr>
              <w:t>thread_create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3A62" w14:textId="501998FA" w:rsidR="005C53DA" w:rsidRDefault="005C53DA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3" w:history="1">
            <w:r w:rsidRPr="00723432">
              <w:rPr>
                <w:rStyle w:val="afe"/>
                <w:noProof/>
              </w:rPr>
              <w:t>kernel_thread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9359" w14:textId="68A068CE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4" w:history="1">
            <w:r w:rsidRPr="00723432">
              <w:rPr>
                <w:rStyle w:val="afe"/>
                <w:noProof/>
              </w:rPr>
              <w:t>init_thread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9DB1" w14:textId="662A935D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5" w:history="1">
            <w:r w:rsidRPr="00723432">
              <w:rPr>
                <w:rStyle w:val="afe"/>
                <w:noProof/>
              </w:rPr>
              <w:t>allocate_tid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5967" w14:textId="4980556E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6" w:history="1">
            <w:r w:rsidRPr="00723432">
              <w:rPr>
                <w:rStyle w:val="afe"/>
                <w:noProof/>
              </w:rPr>
              <w:t>alloc_frame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B6E9" w14:textId="311FDCCF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7" w:history="1">
            <w:r w:rsidRPr="00723432">
              <w:rPr>
                <w:rStyle w:val="afe"/>
                <w:noProof/>
              </w:rPr>
              <w:t>thread_unblock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D11A" w14:textId="286AACB1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8" w:history="1">
            <w:r w:rsidRPr="00723432">
              <w:rPr>
                <w:rStyle w:val="afe"/>
                <w:noProof/>
              </w:rPr>
              <w:t>thread_exit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9EB9" w14:textId="40A9801A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79" w:history="1">
            <w:r w:rsidRPr="00723432">
              <w:rPr>
                <w:rStyle w:val="afe"/>
                <w:noProof/>
              </w:rPr>
              <w:t>schedule()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F59A" w14:textId="5182160F" w:rsidR="005C53DA" w:rsidRDefault="005C53DA">
          <w:pPr>
            <w:pStyle w:val="20"/>
            <w:tabs>
              <w:tab w:val="right" w:leader="dot" w:pos="9736"/>
            </w:tabs>
            <w:ind w:left="440"/>
            <w:rPr>
              <w:rStyle w:val="afe"/>
              <w:noProof/>
            </w:rPr>
          </w:pPr>
          <w:hyperlink w:anchor="_Toc7679380" w:history="1">
            <w:r w:rsidRPr="00723432">
              <w:rPr>
                <w:rStyle w:val="afe"/>
                <w:noProof/>
              </w:rPr>
              <w:t>thread_schedule_tail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2561" w14:textId="5F111C1A" w:rsidR="00CD63DD" w:rsidRPr="00CD63DD" w:rsidRDefault="00CD63DD" w:rsidP="00CD63DD">
          <w:pPr>
            <w:ind w:left="0" w:firstLineChars="100" w:firstLine="220"/>
            <w:jc w:val="center"/>
            <w:rPr>
              <w:rFonts w:hint="eastAsia"/>
              <w:b/>
              <w:lang w:val="ko-KR"/>
            </w:rPr>
          </w:pPr>
          <w:r>
            <w:rPr>
              <w:rFonts w:hint="eastAsia"/>
              <w:b/>
              <w:lang w:val="ko-KR"/>
            </w:rPr>
            <w:t>주요</w:t>
          </w:r>
          <w:r>
            <w:rPr>
              <w:rFonts w:hint="eastAsia"/>
              <w:b/>
              <w:lang w:val="ko-KR"/>
            </w:rPr>
            <w:t xml:space="preserve"> </w:t>
          </w:r>
          <w:r>
            <w:rPr>
              <w:rFonts w:hint="eastAsia"/>
              <w:b/>
              <w:lang w:val="ko-KR"/>
            </w:rPr>
            <w:t>프로그램</w:t>
          </w:r>
          <w:r>
            <w:rPr>
              <w:rFonts w:hint="eastAsia"/>
              <w:b/>
              <w:lang w:val="ko-KR"/>
            </w:rPr>
            <w:t xml:space="preserve"> </w:t>
          </w:r>
          <w:r>
            <w:rPr>
              <w:rFonts w:hint="eastAsia"/>
              <w:b/>
              <w:lang w:val="ko-KR"/>
            </w:rPr>
            <w:t>실행경로</w:t>
          </w:r>
          <w:r>
            <w:rPr>
              <w:rFonts w:hint="eastAsia"/>
              <w:b/>
              <w:lang w:val="ko-KR"/>
            </w:rPr>
            <w:t xml:space="preserve"> </w:t>
          </w:r>
          <w:r>
            <w:rPr>
              <w:rFonts w:hint="eastAsia"/>
              <w:b/>
              <w:lang w:val="ko-KR"/>
            </w:rPr>
            <w:t>분석</w:t>
          </w:r>
        </w:p>
        <w:p w14:paraId="315ED8FB" w14:textId="11C9F174" w:rsidR="005C53DA" w:rsidRDefault="005C53DA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</w:rPr>
          </w:pPr>
          <w:hyperlink w:anchor="_Toc7679381" w:history="1">
            <w:r w:rsidRPr="00723432">
              <w:rPr>
                <w:rStyle w:val="afe"/>
                <w:noProof/>
              </w:rPr>
              <w:t>&lt;</w:t>
            </w:r>
            <w:r w:rsidRPr="00723432">
              <w:rPr>
                <w:rStyle w:val="afe"/>
                <w:noProof/>
              </w:rPr>
              <w:t>주요</w:t>
            </w:r>
            <w:r w:rsidRPr="00723432">
              <w:rPr>
                <w:rStyle w:val="afe"/>
                <w:noProof/>
              </w:rPr>
              <w:t xml:space="preserve"> </w:t>
            </w:r>
            <w:r w:rsidRPr="00723432">
              <w:rPr>
                <w:rStyle w:val="afe"/>
                <w:noProof/>
              </w:rPr>
              <w:t>프로그램</w:t>
            </w:r>
            <w:r w:rsidRPr="00723432">
              <w:rPr>
                <w:rStyle w:val="afe"/>
                <w:noProof/>
              </w:rPr>
              <w:t xml:space="preserve"> </w:t>
            </w:r>
            <w:r w:rsidRPr="00723432">
              <w:rPr>
                <w:rStyle w:val="afe"/>
                <w:noProof/>
              </w:rPr>
              <w:t>실행</w:t>
            </w:r>
            <w:r w:rsidRPr="00723432">
              <w:rPr>
                <w:rStyle w:val="afe"/>
                <w:noProof/>
              </w:rPr>
              <w:t xml:space="preserve"> </w:t>
            </w:r>
            <w:r w:rsidRPr="00723432">
              <w:rPr>
                <w:rStyle w:val="afe"/>
                <w:noProof/>
              </w:rPr>
              <w:t>경로</w:t>
            </w:r>
            <w:r w:rsidRPr="00723432">
              <w:rPr>
                <w:rStyle w:val="afe"/>
                <w:noProof/>
              </w:rPr>
              <w:t xml:space="preserve"> </w:t>
            </w:r>
            <w:r w:rsidRPr="00723432">
              <w:rPr>
                <w:rStyle w:val="afe"/>
                <w:noProof/>
              </w:rPr>
              <w:t>그림</w:t>
            </w:r>
            <w:r w:rsidRPr="00723432">
              <w:rPr>
                <w:rStyle w:val="afe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0DFF" w14:textId="3F14D5FA" w:rsidR="00620FBF" w:rsidRPr="00CD7B62" w:rsidRDefault="00D37240" w:rsidP="00CD7B62">
          <w:pPr>
            <w:ind w:left="0"/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8126CE4" w14:textId="054CF5E8" w:rsidR="00B5097B" w:rsidRDefault="00B5097B" w:rsidP="000579EB">
      <w:pPr>
        <w:pStyle w:val="a8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i</w:t>
      </w:r>
      <w:r>
        <w:rPr>
          <w:color w:val="000000" w:themeColor="text1"/>
        </w:rPr>
        <w:t>ntro</w:t>
      </w:r>
    </w:p>
    <w:p w14:paraId="4E67C4BD" w14:textId="77777777" w:rsidR="00B5097B" w:rsidRDefault="00B5097B" w:rsidP="00B5097B">
      <w:pPr>
        <w:pStyle w:val="1"/>
        <w:ind w:left="220" w:right="220"/>
      </w:pPr>
      <w:bookmarkStart w:id="0" w:name="_Toc7679362"/>
      <w:r>
        <w:rPr>
          <w:rFonts w:hint="eastAsia"/>
        </w:rPr>
        <w:t>&lt;</w:t>
      </w:r>
      <w:r>
        <w:t>run pintos alarm-multiple&gt;</w:t>
      </w:r>
      <w:bookmarkEnd w:id="0"/>
    </w:p>
    <w:p w14:paraId="7DF3757A" w14:textId="0D2DBFAD" w:rsidR="00B5097B" w:rsidRDefault="00535565" w:rsidP="00B03908">
      <w:pPr>
        <w:spacing w:line="240" w:lineRule="auto"/>
        <w:rPr>
          <w:rFonts w:hint="eastAsia"/>
        </w:rPr>
      </w:pPr>
      <w:r>
        <w:t>pintos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터미널에서</w:t>
      </w:r>
      <w:r>
        <w:rPr>
          <w:rFonts w:hint="eastAsia"/>
        </w:rPr>
        <w:t xml:space="preserve"> </w:t>
      </w:r>
      <w:r>
        <w:t xml:space="preserve">cd </w:t>
      </w:r>
      <w:r>
        <w:rPr>
          <w:rFonts w:hint="eastAsia"/>
        </w:rPr>
        <w:t>명령어를</w:t>
      </w:r>
      <w: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 xml:space="preserve">~/pintos/src/threads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이동한후에</w:t>
      </w:r>
      <w:r>
        <w:rPr>
          <w:rFonts w:hint="eastAsia"/>
        </w:rPr>
        <w:t>,</w:t>
      </w:r>
      <w:r>
        <w:t xml:space="preserve"> run</w:t>
      </w:r>
      <w:r w:rsidR="00B5097B">
        <w:t xml:space="preserve"> pintos alarm-multiple </w:t>
      </w:r>
      <w:r w:rsidR="00B5097B">
        <w:rPr>
          <w:rFonts w:hint="eastAsia"/>
        </w:rPr>
        <w:t>을</w:t>
      </w:r>
      <w:r w:rsidR="00B5097B"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>.</w:t>
      </w:r>
      <w:r w:rsidR="00B03908">
        <w:t xml:space="preserve"> </w:t>
      </w:r>
      <w:r w:rsidR="00B03908">
        <w:rPr>
          <w:rFonts w:hint="eastAsia"/>
        </w:rPr>
        <w:t>이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테스트를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수행하기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까지의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함수분석</w:t>
      </w:r>
      <w:r w:rsidR="00B03908">
        <w:rPr>
          <w:rFonts w:hint="eastAsia"/>
        </w:rPr>
        <w:t>,</w:t>
      </w:r>
      <w:r w:rsidR="00B03908">
        <w:t xml:space="preserve"> </w:t>
      </w:r>
      <w:r w:rsidR="00B03908">
        <w:rPr>
          <w:rFonts w:hint="eastAsia"/>
        </w:rPr>
        <w:t>자료구조분석</w:t>
      </w:r>
      <w:r w:rsidR="00B03908">
        <w:rPr>
          <w:rFonts w:hint="eastAsia"/>
        </w:rPr>
        <w:t>,</w:t>
      </w:r>
      <w:r w:rsidR="00B03908">
        <w:t xml:space="preserve"> </w:t>
      </w:r>
      <w:r w:rsidR="00B03908">
        <w:rPr>
          <w:rFonts w:hint="eastAsia"/>
        </w:rPr>
        <w:t>프로그램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실행경로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분석을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하도록</w:t>
      </w:r>
      <w:r w:rsidR="00B03908">
        <w:rPr>
          <w:rFonts w:hint="eastAsia"/>
        </w:rPr>
        <w:t xml:space="preserve"> </w:t>
      </w:r>
      <w:r w:rsidR="00B03908">
        <w:rPr>
          <w:rFonts w:hint="eastAsia"/>
        </w:rPr>
        <w:t>하겠다</w:t>
      </w:r>
      <w:r w:rsidR="00B03908">
        <w:rPr>
          <w:rFonts w:hint="eastAsia"/>
        </w:rPr>
        <w:t>.</w:t>
      </w:r>
      <w:bookmarkStart w:id="1" w:name="_GoBack"/>
      <w:bookmarkEnd w:id="1"/>
    </w:p>
    <w:p w14:paraId="7FEEBBF5" w14:textId="77777777" w:rsidR="00B5097B" w:rsidRDefault="00B5097B" w:rsidP="00B5097B">
      <w:r>
        <w:rPr>
          <w:rFonts w:hint="eastAsia"/>
          <w:noProof/>
        </w:rPr>
        <w:drawing>
          <wp:inline distT="0" distB="0" distL="0" distR="0" wp14:anchorId="144F96B2" wp14:editId="1DA9CFFC">
            <wp:extent cx="5286375" cy="328565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59" cy="33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8651" w14:textId="541D3942" w:rsidR="00B5097B" w:rsidRPr="00535565" w:rsidRDefault="00B5097B" w:rsidP="005355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42839A" wp14:editId="232C17C1">
            <wp:extent cx="5286375" cy="3076238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46" cy="30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D38" w14:textId="4EC78A53" w:rsidR="000579EB" w:rsidRDefault="000579EB" w:rsidP="000579EB">
      <w:pPr>
        <w:pStyle w:val="a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pintos </w:t>
      </w:r>
      <w:r>
        <w:rPr>
          <w:rFonts w:hint="eastAsia"/>
          <w:color w:val="000000" w:themeColor="text1"/>
        </w:rPr>
        <w:t>자료구조 분석</w:t>
      </w:r>
    </w:p>
    <w:p w14:paraId="3743C8CC" w14:textId="77777777" w:rsidR="000579EB" w:rsidRDefault="000579EB" w:rsidP="000579EB">
      <w:pPr>
        <w:pStyle w:val="1"/>
        <w:ind w:left="220" w:right="220"/>
      </w:pPr>
      <w:bookmarkStart w:id="2" w:name="_Toc7679363"/>
      <w:r>
        <w:rPr>
          <w:rFonts w:hint="eastAsia"/>
        </w:rPr>
        <w:t>&lt;</w:t>
      </w:r>
      <w:r>
        <w:t xml:space="preserve"> thread </w:t>
      </w:r>
      <w:r>
        <w:rPr>
          <w:rFonts w:hint="eastAsia"/>
        </w:rPr>
        <w:t xml:space="preserve">자료구조 </w:t>
      </w:r>
      <w:r>
        <w:t>&gt;</w:t>
      </w:r>
      <w:bookmarkEnd w:id="2"/>
    </w:p>
    <w:p w14:paraId="3E7B1094" w14:textId="77777777" w:rsidR="000579EB" w:rsidRDefault="000579EB" w:rsidP="000579EB">
      <w:r>
        <w:rPr>
          <w:noProof/>
        </w:rPr>
        <mc:AlternateContent>
          <mc:Choice Requires="wps">
            <w:drawing>
              <wp:inline distT="0" distB="0" distL="0" distR="0" wp14:anchorId="56F91C56" wp14:editId="2DC0E230">
                <wp:extent cx="5727802" cy="2787091"/>
                <wp:effectExtent l="0" t="0" r="25400" b="1333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278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32537" w14:textId="77777777" w:rsidR="0092467A" w:rsidRPr="00EE5016" w:rsidRDefault="0092467A" w:rsidP="000579EB">
                            <w:pPr>
                              <w:pStyle w:val="HTML1"/>
                              <w:ind w:left="0"/>
                            </w:pPr>
                            <w:r w:rsidRPr="00EE5016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EE5016">
                              <w:t xml:space="preserve"> </w:t>
                            </w:r>
                            <w:r w:rsidRPr="00D919AE">
                              <w:t>thread</w:t>
                            </w:r>
                          </w:p>
                          <w:p w14:paraId="6837994D" w14:textId="77777777" w:rsidR="0092467A" w:rsidRPr="00EE5016" w:rsidRDefault="0092467A" w:rsidP="000579EB">
                            <w:pPr>
                              <w:pStyle w:val="HTML1"/>
                              <w:ind w:left="0"/>
                            </w:pPr>
                            <w:r w:rsidRPr="00EE5016">
                              <w:t>{</w:t>
                            </w:r>
                          </w:p>
                          <w:p w14:paraId="38011583" w14:textId="77777777" w:rsidR="0092467A" w:rsidRPr="00EE5016" w:rsidRDefault="0092467A" w:rsidP="000579EB">
                            <w:pPr>
                              <w:pStyle w:val="HTML1"/>
                            </w:pPr>
                            <w:r w:rsidRPr="00D919AE">
                              <w:t>tid_t</w:t>
                            </w:r>
                            <w:r w:rsidRPr="00EE5016">
                              <w:t xml:space="preserve"> tid</w:t>
                            </w:r>
                            <w:r>
                              <w:t>;</w:t>
                            </w:r>
                          </w:p>
                          <w:p w14:paraId="1CA303B4" w14:textId="77777777" w:rsidR="0092467A" w:rsidRPr="00EE5016" w:rsidRDefault="0092467A" w:rsidP="000579EB">
                            <w:pPr>
                              <w:pStyle w:val="HTML1"/>
                            </w:pPr>
                            <w:bookmarkStart w:id="3" w:name="L87"/>
                            <w:r w:rsidRPr="00EE5016">
                              <w:rPr>
                                <w:b/>
                                <w:bCs/>
                              </w:rPr>
                              <w:t>enum</w:t>
                            </w:r>
                            <w:r w:rsidRPr="00EE5016">
                              <w:t xml:space="preserve"> </w:t>
                            </w:r>
                            <w:bookmarkEnd w:id="3"/>
                            <w:r w:rsidRPr="00D919AE">
                              <w:t>thread_status</w:t>
                            </w:r>
                            <w:r w:rsidRPr="00EE5016">
                              <w:t xml:space="preserve"> status;          </w:t>
                            </w:r>
                          </w:p>
                          <w:p w14:paraId="34D1E450" w14:textId="77777777" w:rsidR="0092467A" w:rsidRPr="00EE5016" w:rsidRDefault="0092467A" w:rsidP="000579EB">
                            <w:pPr>
                              <w:pStyle w:val="HTML1"/>
                            </w:pPr>
                            <w:bookmarkStart w:id="4" w:name="L88"/>
                            <w:r w:rsidRPr="00EE5016"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Pr="00EE5016">
                              <w:t xml:space="preserve"> name[16]; </w:t>
                            </w:r>
                          </w:p>
                          <w:bookmarkEnd w:id="4"/>
                          <w:p w14:paraId="73309552" w14:textId="77777777" w:rsidR="0092467A" w:rsidRPr="00EE5016" w:rsidRDefault="0092467A" w:rsidP="000579EB">
                            <w:pPr>
                              <w:pStyle w:val="HTML1"/>
                            </w:pPr>
                            <w:r w:rsidRPr="00D919AE">
                              <w:t>uint8_t</w:t>
                            </w:r>
                            <w:r w:rsidRPr="00EE5016">
                              <w:t xml:space="preserve"> *stack;                     </w:t>
                            </w:r>
                          </w:p>
                          <w:p w14:paraId="29DD56D6" w14:textId="77777777" w:rsidR="0092467A" w:rsidRPr="00EE5016" w:rsidRDefault="0092467A" w:rsidP="000579EB">
                            <w:pPr>
                              <w:pStyle w:val="HTML1"/>
                            </w:pPr>
                            <w:r w:rsidRPr="00EE5016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EE5016">
                              <w:t xml:space="preserve"> priority;                       </w:t>
                            </w:r>
                          </w:p>
                          <w:p w14:paraId="2B5926E3" w14:textId="77777777" w:rsidR="0092467A" w:rsidRPr="00EE5016" w:rsidRDefault="0092467A" w:rsidP="000579EB">
                            <w:pPr>
                              <w:pStyle w:val="HTML1"/>
                            </w:pPr>
                            <w:bookmarkStart w:id="5" w:name="L91"/>
                            <w:r w:rsidRPr="00EE5016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EE5016">
                              <w:t xml:space="preserve"> </w:t>
                            </w:r>
                            <w:bookmarkEnd w:id="5"/>
                            <w:r w:rsidRPr="00D919AE">
                              <w:t>list_elem</w:t>
                            </w:r>
                            <w:r w:rsidRPr="00EE5016">
                              <w:t xml:space="preserve"> allelem; </w:t>
                            </w:r>
                          </w:p>
                          <w:p w14:paraId="16358F76" w14:textId="77777777" w:rsidR="0092467A" w:rsidRDefault="0092467A" w:rsidP="000579EB">
                            <w:pPr>
                              <w:pStyle w:val="HTML1"/>
                              <w:ind w:left="0" w:firstLine="360"/>
                            </w:pPr>
                            <w:bookmarkStart w:id="6" w:name="L94"/>
                            <w:r w:rsidRPr="00EE5016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EE5016">
                              <w:t xml:space="preserve"> </w:t>
                            </w:r>
                            <w:bookmarkEnd w:id="6"/>
                            <w:r w:rsidRPr="00D919AE">
                              <w:t>list_elem</w:t>
                            </w:r>
                            <w:r w:rsidRPr="00EE5016">
                              <w:t xml:space="preserve"> elem;      </w:t>
                            </w:r>
                          </w:p>
                          <w:p w14:paraId="1FCD4FCD" w14:textId="77777777" w:rsidR="0092467A" w:rsidRPr="00EE5016" w:rsidRDefault="0092467A" w:rsidP="000579EB">
                            <w:pPr>
                              <w:pStyle w:val="HTML1"/>
                              <w:ind w:left="0" w:firstLine="360"/>
                            </w:pPr>
                            <w:r w:rsidRPr="00EE5016">
                              <w:t xml:space="preserve">        </w:t>
                            </w:r>
                          </w:p>
                          <w:p w14:paraId="227B2C36" w14:textId="77777777" w:rsidR="0092467A" w:rsidRPr="00EE5016" w:rsidRDefault="0092467A" w:rsidP="000579EB">
                            <w:pPr>
                              <w:pStyle w:val="HTML1"/>
                              <w:ind w:left="0" w:firstLine="360"/>
                            </w:pPr>
                            <w:r>
                              <w:t>#</w:t>
                            </w:r>
                            <w:r w:rsidRPr="00EE5016">
                              <w:t>ifdef USERPROG</w:t>
                            </w:r>
                          </w:p>
                          <w:p w14:paraId="6A5BEB0E" w14:textId="77777777" w:rsidR="0092467A" w:rsidRPr="00EE5016" w:rsidRDefault="0092467A" w:rsidP="000579EB">
                            <w:pPr>
                              <w:pStyle w:val="HTML1"/>
                            </w:pPr>
                            <w:bookmarkStart w:id="7" w:name="L98"/>
                            <w:r w:rsidRPr="00EE5016">
                              <w:t xml:space="preserve">  </w:t>
                            </w:r>
                            <w:bookmarkEnd w:id="7"/>
                            <w:r w:rsidRPr="00D919AE">
                              <w:t>uint32_t</w:t>
                            </w:r>
                            <w:r w:rsidRPr="00EE5016">
                              <w:t xml:space="preserve"> *pagedir</w:t>
                            </w:r>
                            <w:r>
                              <w:t>;</w:t>
                            </w:r>
                          </w:p>
                          <w:p w14:paraId="63557750" w14:textId="77777777" w:rsidR="0092467A" w:rsidRDefault="0092467A" w:rsidP="000579EB">
                            <w:pPr>
                              <w:pStyle w:val="HTML1"/>
                            </w:pPr>
                            <w:bookmarkStart w:id="8" w:name="L99"/>
                            <w:r w:rsidRPr="00EE5016">
                              <w:t>#endif</w:t>
                            </w:r>
                          </w:p>
                          <w:p w14:paraId="60CF223C" w14:textId="77777777" w:rsidR="0092467A" w:rsidRDefault="0092467A" w:rsidP="000579EB">
                            <w:pPr>
                              <w:pStyle w:val="HTML1"/>
                            </w:pPr>
                            <w:bookmarkStart w:id="9" w:name="L102"/>
                            <w:bookmarkEnd w:id="8"/>
                          </w:p>
                          <w:p w14:paraId="05614067" w14:textId="77777777" w:rsidR="0092467A" w:rsidRPr="00EE5016" w:rsidRDefault="0092467A" w:rsidP="000579EB">
                            <w:pPr>
                              <w:pStyle w:val="HTML1"/>
                            </w:pPr>
                            <w:r w:rsidRPr="00EE5016">
                              <w:rPr>
                                <w:b/>
                                <w:bCs/>
                              </w:rPr>
                              <w:t>unsigned</w:t>
                            </w:r>
                            <w:r w:rsidRPr="00EE5016">
                              <w:t xml:space="preserve"> magic;                     </w:t>
                            </w:r>
                          </w:p>
                          <w:p w14:paraId="7EF05268" w14:textId="77777777" w:rsidR="0092467A" w:rsidRPr="00EE5016" w:rsidRDefault="0092467A" w:rsidP="000579EB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10" w:name="L103"/>
                            <w:bookmarkEnd w:id="9"/>
                            <w:r w:rsidRPr="00EE5016">
                              <w:t>};</w:t>
                            </w:r>
                            <w:bookmarkEnd w:id="10"/>
                          </w:p>
                          <w:p w14:paraId="64965950" w14:textId="77777777" w:rsidR="0092467A" w:rsidRPr="00EE5016" w:rsidRDefault="0092467A" w:rsidP="000579E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91C56" id="직사각형 13" o:spid="_x0000_s1026" style="width:451pt;height:21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" fillcolor="white [3201]" strokecolor="#bf584a [3206]" strokeweight="1pt">
                <v:textbox>
                  <w:txbxContent>
                    <w:p w14:paraId="5E832537" w14:textId="77777777" w:rsidR="0092467A" w:rsidRPr="00EE5016" w:rsidRDefault="0092467A" w:rsidP="000579EB">
                      <w:pPr>
                        <w:pStyle w:val="HTML1"/>
                        <w:ind w:left="0"/>
                      </w:pPr>
                      <w:r w:rsidRPr="00EE5016">
                        <w:rPr>
                          <w:b/>
                          <w:bCs/>
                        </w:rPr>
                        <w:t>struct</w:t>
                      </w:r>
                      <w:r w:rsidRPr="00EE5016">
                        <w:t xml:space="preserve"> </w:t>
                      </w:r>
                      <w:r w:rsidRPr="00D919AE">
                        <w:t>thread</w:t>
                      </w:r>
                    </w:p>
                    <w:p w14:paraId="6837994D" w14:textId="77777777" w:rsidR="0092467A" w:rsidRPr="00EE5016" w:rsidRDefault="0092467A" w:rsidP="000579EB">
                      <w:pPr>
                        <w:pStyle w:val="HTML1"/>
                        <w:ind w:left="0"/>
                      </w:pPr>
                      <w:r w:rsidRPr="00EE5016">
                        <w:t>{</w:t>
                      </w:r>
                    </w:p>
                    <w:p w14:paraId="38011583" w14:textId="77777777" w:rsidR="0092467A" w:rsidRPr="00EE5016" w:rsidRDefault="0092467A" w:rsidP="000579EB">
                      <w:pPr>
                        <w:pStyle w:val="HTML1"/>
                      </w:pPr>
                      <w:r w:rsidRPr="00D919AE">
                        <w:t>tid_t</w:t>
                      </w:r>
                      <w:r w:rsidRPr="00EE5016">
                        <w:t xml:space="preserve"> tid</w:t>
                      </w:r>
                      <w:r>
                        <w:t>;</w:t>
                      </w:r>
                    </w:p>
                    <w:p w14:paraId="1CA303B4" w14:textId="77777777" w:rsidR="0092467A" w:rsidRPr="00EE5016" w:rsidRDefault="0092467A" w:rsidP="000579EB">
                      <w:pPr>
                        <w:pStyle w:val="HTML1"/>
                      </w:pPr>
                      <w:bookmarkStart w:id="11" w:name="L87"/>
                      <w:r w:rsidRPr="00EE5016">
                        <w:rPr>
                          <w:b/>
                          <w:bCs/>
                        </w:rPr>
                        <w:t>enum</w:t>
                      </w:r>
                      <w:r w:rsidRPr="00EE5016">
                        <w:t xml:space="preserve"> </w:t>
                      </w:r>
                      <w:bookmarkEnd w:id="11"/>
                      <w:r w:rsidRPr="00D919AE">
                        <w:t>thread_status</w:t>
                      </w:r>
                      <w:r w:rsidRPr="00EE5016">
                        <w:t xml:space="preserve"> status;          </w:t>
                      </w:r>
                    </w:p>
                    <w:p w14:paraId="34D1E450" w14:textId="77777777" w:rsidR="0092467A" w:rsidRPr="00EE5016" w:rsidRDefault="0092467A" w:rsidP="000579EB">
                      <w:pPr>
                        <w:pStyle w:val="HTML1"/>
                      </w:pPr>
                      <w:bookmarkStart w:id="12" w:name="L88"/>
                      <w:r w:rsidRPr="00EE5016">
                        <w:rPr>
                          <w:b/>
                          <w:bCs/>
                        </w:rPr>
                        <w:t>char</w:t>
                      </w:r>
                      <w:r w:rsidRPr="00EE5016">
                        <w:t xml:space="preserve"> name[16]; </w:t>
                      </w:r>
                    </w:p>
                    <w:bookmarkEnd w:id="12"/>
                    <w:p w14:paraId="73309552" w14:textId="77777777" w:rsidR="0092467A" w:rsidRPr="00EE5016" w:rsidRDefault="0092467A" w:rsidP="000579EB">
                      <w:pPr>
                        <w:pStyle w:val="HTML1"/>
                      </w:pPr>
                      <w:r w:rsidRPr="00D919AE">
                        <w:t>uint8_t</w:t>
                      </w:r>
                      <w:r w:rsidRPr="00EE5016">
                        <w:t xml:space="preserve"> *stack;                     </w:t>
                      </w:r>
                    </w:p>
                    <w:p w14:paraId="29DD56D6" w14:textId="77777777" w:rsidR="0092467A" w:rsidRPr="00EE5016" w:rsidRDefault="0092467A" w:rsidP="000579EB">
                      <w:pPr>
                        <w:pStyle w:val="HTML1"/>
                      </w:pPr>
                      <w:r w:rsidRPr="00EE5016">
                        <w:rPr>
                          <w:b/>
                          <w:bCs/>
                        </w:rPr>
                        <w:t>int</w:t>
                      </w:r>
                      <w:r w:rsidRPr="00EE5016">
                        <w:t xml:space="preserve"> priority;                       </w:t>
                      </w:r>
                    </w:p>
                    <w:p w14:paraId="2B5926E3" w14:textId="77777777" w:rsidR="0092467A" w:rsidRPr="00EE5016" w:rsidRDefault="0092467A" w:rsidP="000579EB">
                      <w:pPr>
                        <w:pStyle w:val="HTML1"/>
                      </w:pPr>
                      <w:bookmarkStart w:id="13" w:name="L91"/>
                      <w:r w:rsidRPr="00EE5016">
                        <w:rPr>
                          <w:b/>
                          <w:bCs/>
                        </w:rPr>
                        <w:t>struct</w:t>
                      </w:r>
                      <w:r w:rsidRPr="00EE5016">
                        <w:t xml:space="preserve"> </w:t>
                      </w:r>
                      <w:bookmarkEnd w:id="13"/>
                      <w:r w:rsidRPr="00D919AE">
                        <w:t>list_elem</w:t>
                      </w:r>
                      <w:r w:rsidRPr="00EE5016">
                        <w:t xml:space="preserve"> allelem; </w:t>
                      </w:r>
                    </w:p>
                    <w:p w14:paraId="16358F76" w14:textId="77777777" w:rsidR="0092467A" w:rsidRDefault="0092467A" w:rsidP="000579EB">
                      <w:pPr>
                        <w:pStyle w:val="HTML1"/>
                        <w:ind w:left="0" w:firstLine="360"/>
                      </w:pPr>
                      <w:bookmarkStart w:id="14" w:name="L94"/>
                      <w:r w:rsidRPr="00EE5016">
                        <w:rPr>
                          <w:b/>
                          <w:bCs/>
                        </w:rPr>
                        <w:t>struct</w:t>
                      </w:r>
                      <w:r w:rsidRPr="00EE5016">
                        <w:t xml:space="preserve"> </w:t>
                      </w:r>
                      <w:bookmarkEnd w:id="14"/>
                      <w:r w:rsidRPr="00D919AE">
                        <w:t>list_elem</w:t>
                      </w:r>
                      <w:r w:rsidRPr="00EE5016">
                        <w:t xml:space="preserve"> elem;      </w:t>
                      </w:r>
                    </w:p>
                    <w:p w14:paraId="1FCD4FCD" w14:textId="77777777" w:rsidR="0092467A" w:rsidRPr="00EE5016" w:rsidRDefault="0092467A" w:rsidP="000579EB">
                      <w:pPr>
                        <w:pStyle w:val="HTML1"/>
                        <w:ind w:left="0" w:firstLine="360"/>
                      </w:pPr>
                      <w:r w:rsidRPr="00EE5016">
                        <w:t xml:space="preserve">        </w:t>
                      </w:r>
                    </w:p>
                    <w:p w14:paraId="227B2C36" w14:textId="77777777" w:rsidR="0092467A" w:rsidRPr="00EE5016" w:rsidRDefault="0092467A" w:rsidP="000579EB">
                      <w:pPr>
                        <w:pStyle w:val="HTML1"/>
                        <w:ind w:left="0" w:firstLine="360"/>
                      </w:pPr>
                      <w:r>
                        <w:t>#</w:t>
                      </w:r>
                      <w:r w:rsidRPr="00EE5016">
                        <w:t>ifdef USERPROG</w:t>
                      </w:r>
                    </w:p>
                    <w:p w14:paraId="6A5BEB0E" w14:textId="77777777" w:rsidR="0092467A" w:rsidRPr="00EE5016" w:rsidRDefault="0092467A" w:rsidP="000579EB">
                      <w:pPr>
                        <w:pStyle w:val="HTML1"/>
                      </w:pPr>
                      <w:bookmarkStart w:id="15" w:name="L98"/>
                      <w:r w:rsidRPr="00EE5016">
                        <w:t xml:space="preserve">  </w:t>
                      </w:r>
                      <w:bookmarkEnd w:id="15"/>
                      <w:r w:rsidRPr="00D919AE">
                        <w:t>uint32_t</w:t>
                      </w:r>
                      <w:r w:rsidRPr="00EE5016">
                        <w:t xml:space="preserve"> *pagedir</w:t>
                      </w:r>
                      <w:r>
                        <w:t>;</w:t>
                      </w:r>
                    </w:p>
                    <w:p w14:paraId="63557750" w14:textId="77777777" w:rsidR="0092467A" w:rsidRDefault="0092467A" w:rsidP="000579EB">
                      <w:pPr>
                        <w:pStyle w:val="HTML1"/>
                      </w:pPr>
                      <w:bookmarkStart w:id="16" w:name="L99"/>
                      <w:r w:rsidRPr="00EE5016">
                        <w:t>#endif</w:t>
                      </w:r>
                    </w:p>
                    <w:p w14:paraId="60CF223C" w14:textId="77777777" w:rsidR="0092467A" w:rsidRDefault="0092467A" w:rsidP="000579EB">
                      <w:pPr>
                        <w:pStyle w:val="HTML1"/>
                      </w:pPr>
                      <w:bookmarkStart w:id="17" w:name="L102"/>
                      <w:bookmarkEnd w:id="16"/>
                    </w:p>
                    <w:p w14:paraId="05614067" w14:textId="77777777" w:rsidR="0092467A" w:rsidRPr="00EE5016" w:rsidRDefault="0092467A" w:rsidP="000579EB">
                      <w:pPr>
                        <w:pStyle w:val="HTML1"/>
                      </w:pPr>
                      <w:r w:rsidRPr="00EE5016">
                        <w:rPr>
                          <w:b/>
                          <w:bCs/>
                        </w:rPr>
                        <w:t>unsigned</w:t>
                      </w:r>
                      <w:r w:rsidRPr="00EE5016">
                        <w:t xml:space="preserve"> magic;                     </w:t>
                      </w:r>
                    </w:p>
                    <w:p w14:paraId="7EF05268" w14:textId="77777777" w:rsidR="0092467A" w:rsidRPr="00EE5016" w:rsidRDefault="0092467A" w:rsidP="000579EB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18" w:name="L103"/>
                      <w:bookmarkEnd w:id="17"/>
                      <w:r w:rsidRPr="00EE5016">
                        <w:t>};</w:t>
                      </w:r>
                      <w:bookmarkEnd w:id="18"/>
                    </w:p>
                    <w:p w14:paraId="64965950" w14:textId="77777777" w:rsidR="0092467A" w:rsidRPr="00EE5016" w:rsidRDefault="0092467A" w:rsidP="000579EB">
                      <w:pPr>
                        <w:ind w:left="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B91EC9" w14:textId="2B91F217" w:rsidR="00556293" w:rsidRDefault="00556293" w:rsidP="00556293">
      <w:pPr>
        <w:pStyle w:val="aff0"/>
        <w:numPr>
          <w:ilvl w:val="0"/>
          <w:numId w:val="38"/>
        </w:numPr>
        <w:ind w:leftChars="0"/>
      </w:pPr>
      <w:r>
        <w:t xml:space="preserve">tid_t :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t xml:space="preserve">id. unique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>.</w:t>
      </w:r>
    </w:p>
    <w:p w14:paraId="7A982BCE" w14:textId="1842BA5D" w:rsidR="00556293" w:rsidRDefault="00556293" w:rsidP="00556293">
      <w:pPr>
        <w:pStyle w:val="aff0"/>
        <w:numPr>
          <w:ilvl w:val="0"/>
          <w:numId w:val="38"/>
        </w:numPr>
        <w:ind w:leftChars="0"/>
      </w:pPr>
      <w:r>
        <w:rPr>
          <w:rFonts w:hint="eastAsia"/>
        </w:rPr>
        <w:t>s</w:t>
      </w:r>
      <w:r>
        <w:t xml:space="preserve">tatus: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t xml:space="preserve">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t xml:space="preserve"> running, ready, wait,</w:t>
      </w:r>
      <w:r>
        <w:rPr>
          <w:rFonts w:hint="eastAsia"/>
        </w:rPr>
        <w:t xml:space="preserve"> </w:t>
      </w:r>
      <w:r>
        <w:t xml:space="preserve">terminated, new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 xml:space="preserve">THREAD_RUNNING, THREAD_DYING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52F4448C" w14:textId="7A79B77C" w:rsidR="00556293" w:rsidRDefault="00556293" w:rsidP="00556293">
      <w:pPr>
        <w:pStyle w:val="aff0"/>
        <w:numPr>
          <w:ilvl w:val="0"/>
          <w:numId w:val="38"/>
        </w:numPr>
        <w:ind w:leftChars="0"/>
      </w:pPr>
      <w:r>
        <w:rPr>
          <w:rFonts w:hint="eastAsia"/>
        </w:rPr>
        <w:t>n</w:t>
      </w:r>
      <w:r>
        <w:t xml:space="preserve">ame : 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배열이며</w:t>
      </w:r>
      <w:r>
        <w:rPr>
          <w:rFonts w:hint="eastAsia"/>
        </w:rPr>
        <w:t>,</w:t>
      </w:r>
      <w:r w:rsidR="006329DB">
        <w:t xml:space="preserve"> thread </w:t>
      </w:r>
      <w:r w:rsidR="006329DB">
        <w:rPr>
          <w:rFonts w:hint="eastAsia"/>
        </w:rPr>
        <w:t>의</w:t>
      </w:r>
      <w:r w:rsidR="006329DB">
        <w:rPr>
          <w:rFonts w:hint="eastAsia"/>
        </w:rPr>
        <w:t xml:space="preserve"> </w:t>
      </w:r>
      <w:r w:rsidR="006329DB">
        <w:rPr>
          <w:rFonts w:hint="eastAsia"/>
        </w:rPr>
        <w:t>이름을</w:t>
      </w:r>
      <w:r w:rsidR="006329DB">
        <w:rPr>
          <w:rFonts w:hint="eastAsia"/>
        </w:rPr>
        <w:t xml:space="preserve"> </w:t>
      </w:r>
      <w:r w:rsidR="006329DB">
        <w:rPr>
          <w:rFonts w:hint="eastAsia"/>
        </w:rPr>
        <w:t>저장한다</w:t>
      </w:r>
    </w:p>
    <w:p w14:paraId="2A811C77" w14:textId="217C4A6F" w:rsidR="006329DB" w:rsidRDefault="006329DB" w:rsidP="00556293">
      <w:pPr>
        <w:pStyle w:val="aff0"/>
        <w:numPr>
          <w:ilvl w:val="0"/>
          <w:numId w:val="38"/>
        </w:numPr>
        <w:ind w:leftChars="0"/>
      </w:pPr>
      <w:r>
        <w:rPr>
          <w:rFonts w:hint="eastAsia"/>
        </w:rPr>
        <w:t>s</w:t>
      </w:r>
      <w:r>
        <w:t xml:space="preserve">tack : </w:t>
      </w:r>
      <w:r>
        <w:rPr>
          <w:rFonts w:hint="eastAsia"/>
        </w:rPr>
        <w:t>s</w:t>
      </w:r>
      <w:r>
        <w:t xml:space="preserve">tack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담고있다</w:t>
      </w:r>
    </w:p>
    <w:p w14:paraId="3840552C" w14:textId="528D84D7" w:rsidR="006329DB" w:rsidRDefault="006329DB" w:rsidP="00556293">
      <w:pPr>
        <w:pStyle w:val="aff0"/>
        <w:numPr>
          <w:ilvl w:val="0"/>
          <w:numId w:val="38"/>
        </w:numPr>
        <w:ind w:leftChars="0"/>
      </w:pPr>
      <w:r>
        <w:rPr>
          <w:rFonts w:hint="eastAsia"/>
        </w:rPr>
        <w:t>p</w:t>
      </w:r>
      <w:r>
        <w:t xml:space="preserve">riority :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2E17C8" w14:textId="0C88E274" w:rsidR="006329DB" w:rsidRDefault="006329DB" w:rsidP="00556293">
      <w:pPr>
        <w:pStyle w:val="aff0"/>
        <w:numPr>
          <w:ilvl w:val="0"/>
          <w:numId w:val="38"/>
        </w:numPr>
        <w:ind w:leftChars="0"/>
      </w:pPr>
      <w:r>
        <w:t xml:space="preserve">allelem :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담고있는</w:t>
      </w:r>
      <w:r>
        <w:rPr>
          <w:rFonts w:hint="eastAsia"/>
        </w:rPr>
        <w:t xml:space="preserve"> </w:t>
      </w:r>
      <w:r>
        <w:t xml:space="preserve">list_elem </w:t>
      </w:r>
      <w:r>
        <w:rPr>
          <w:rFonts w:hint="eastAsia"/>
        </w:rPr>
        <w:t>구조체형식이다</w:t>
      </w:r>
      <w:r>
        <w:rPr>
          <w:rFonts w:hint="eastAsia"/>
        </w:rPr>
        <w:t>.</w:t>
      </w:r>
    </w:p>
    <w:p w14:paraId="7A642B1E" w14:textId="2D479417" w:rsidR="006329DB" w:rsidRDefault="006329DB" w:rsidP="00556293">
      <w:pPr>
        <w:pStyle w:val="aff0"/>
        <w:numPr>
          <w:ilvl w:val="0"/>
          <w:numId w:val="38"/>
        </w:numPr>
        <w:ind w:leftChars="0"/>
      </w:pPr>
      <w:r>
        <w:t xml:space="preserve">elem :  ready queue </w:t>
      </w:r>
      <w:r>
        <w:rPr>
          <w:rFonts w:hint="eastAsia"/>
        </w:rPr>
        <w:t>등에</w:t>
      </w:r>
      <w:r>
        <w:rPr>
          <w:rFonts w:hint="eastAsia"/>
        </w:rPr>
        <w:t xml:space="preserve"> p</w:t>
      </w:r>
      <w:r>
        <w:t xml:space="preserve">ush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</w:t>
      </w:r>
      <w:r>
        <w:t xml:space="preserve">lement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A5D4C1A" w14:textId="30F1A4FB" w:rsidR="006329DB" w:rsidRDefault="006329DB" w:rsidP="003D6E9C">
      <w:pPr>
        <w:pStyle w:val="aff0"/>
        <w:ind w:leftChars="0" w:left="760"/>
      </w:pPr>
      <w:r>
        <w:rPr>
          <w:rFonts w:hint="eastAsia"/>
        </w:rPr>
        <w:t>m</w:t>
      </w:r>
      <w:r>
        <w:t xml:space="preserve">agic : </w:t>
      </w:r>
      <w:r w:rsidR="003D6E9C">
        <w:rPr>
          <w:rFonts w:hint="eastAsia"/>
        </w:rPr>
        <w:t>미리</w:t>
      </w:r>
      <w:r w:rsidR="003D6E9C">
        <w:rPr>
          <w:rFonts w:hint="eastAsia"/>
        </w:rPr>
        <w:t xml:space="preserve"> </w:t>
      </w:r>
      <w:r w:rsidR="003D6E9C">
        <w:rPr>
          <w:rFonts w:hint="eastAsia"/>
        </w:rPr>
        <w:t>초기화</w:t>
      </w:r>
      <w:r w:rsidR="003D6E9C">
        <w:rPr>
          <w:rFonts w:hint="eastAsia"/>
        </w:rPr>
        <w:t xml:space="preserve"> </w:t>
      </w:r>
      <w:r w:rsidR="003D6E9C">
        <w:rPr>
          <w:rFonts w:hint="eastAsia"/>
        </w:rPr>
        <w:t>해둔</w:t>
      </w:r>
      <w:r w:rsidR="003D6E9C">
        <w:rPr>
          <w:rFonts w:hint="eastAsia"/>
        </w:rPr>
        <w:t xml:space="preserve"> </w:t>
      </w:r>
      <w:r w:rsidR="003D6E9C">
        <w:t xml:space="preserve">magic </w:t>
      </w:r>
      <w:r w:rsidR="003D6E9C">
        <w:rPr>
          <w:rFonts w:hint="eastAsia"/>
        </w:rPr>
        <w:t>값의</w:t>
      </w:r>
      <w:r w:rsidR="003D6E9C">
        <w:rPr>
          <w:rFonts w:hint="eastAsia"/>
        </w:rPr>
        <w:t xml:space="preserve"> </w:t>
      </w:r>
      <w:r w:rsidR="003D6E9C">
        <w:rPr>
          <w:rFonts w:hint="eastAsia"/>
        </w:rPr>
        <w:t>비교를</w:t>
      </w:r>
      <w:r w:rsidR="003D6E9C">
        <w:rPr>
          <w:rFonts w:hint="eastAsia"/>
        </w:rPr>
        <w:t xml:space="preserve"> </w:t>
      </w:r>
      <w:r w:rsidR="003D6E9C">
        <w:rPr>
          <w:rFonts w:hint="eastAsia"/>
        </w:rPr>
        <w:t>통해</w:t>
      </w:r>
      <w:r w:rsidR="003D6E9C">
        <w:rPr>
          <w:rFonts w:hint="eastAsia"/>
        </w:rPr>
        <w:t xml:space="preserve"> </w:t>
      </w:r>
      <w:r w:rsidR="001A43D5">
        <w:rPr>
          <w:rFonts w:hint="eastAsia"/>
        </w:rPr>
        <w:t>s</w:t>
      </w:r>
      <w:r w:rsidR="001A43D5">
        <w:t xml:space="preserve">tack </w:t>
      </w:r>
      <w:r w:rsidR="001A43D5">
        <w:rPr>
          <w:rFonts w:hint="eastAsia"/>
        </w:rPr>
        <w:t>의</w:t>
      </w:r>
      <w:r w:rsidR="001A43D5">
        <w:rPr>
          <w:rFonts w:hint="eastAsia"/>
        </w:rPr>
        <w:t xml:space="preserve"> </w:t>
      </w:r>
      <w:r w:rsidR="001A43D5">
        <w:t>overflow</w:t>
      </w:r>
      <w:r w:rsidR="001A43D5">
        <w:rPr>
          <w:rFonts w:hint="eastAsia"/>
        </w:rPr>
        <w:t>를</w:t>
      </w:r>
      <w:r w:rsidR="001A43D5">
        <w:rPr>
          <w:rFonts w:hint="eastAsia"/>
        </w:rPr>
        <w:t xml:space="preserve"> </w:t>
      </w:r>
      <w:r w:rsidR="001A43D5">
        <w:rPr>
          <w:rFonts w:hint="eastAsia"/>
        </w:rPr>
        <w:t>탐지</w:t>
      </w:r>
      <w:r w:rsidR="001A43D5">
        <w:rPr>
          <w:rFonts w:hint="eastAsia"/>
        </w:rPr>
        <w:t xml:space="preserve"> </w:t>
      </w:r>
      <w:r w:rsidR="001A43D5">
        <w:rPr>
          <w:rFonts w:hint="eastAsia"/>
        </w:rPr>
        <w:t>할</w:t>
      </w:r>
      <w:r w:rsidR="001A43D5">
        <w:rPr>
          <w:rFonts w:hint="eastAsia"/>
        </w:rPr>
        <w:t xml:space="preserve"> </w:t>
      </w:r>
      <w:r w:rsidR="003D6E9C">
        <w:rPr>
          <w:rFonts w:hint="eastAsia"/>
        </w:rPr>
        <w:t>수</w:t>
      </w:r>
      <w:r w:rsidR="003D6E9C">
        <w:rPr>
          <w:rFonts w:hint="eastAsia"/>
        </w:rPr>
        <w:t xml:space="preserve"> </w:t>
      </w:r>
      <w:r w:rsidR="003D6E9C">
        <w:rPr>
          <w:rFonts w:hint="eastAsia"/>
        </w:rPr>
        <w:t>있다</w:t>
      </w:r>
      <w:r w:rsidR="003D6E9C">
        <w:rPr>
          <w:rFonts w:hint="eastAsia"/>
        </w:rPr>
        <w:t>.</w:t>
      </w:r>
    </w:p>
    <w:p w14:paraId="5F77F720" w14:textId="77777777" w:rsidR="00556293" w:rsidRPr="006329DB" w:rsidRDefault="00556293" w:rsidP="00556293"/>
    <w:p w14:paraId="011E0097" w14:textId="38B974EC" w:rsidR="000579EB" w:rsidRDefault="000579EB" w:rsidP="000579EB"/>
    <w:p w14:paraId="3DC755CE" w14:textId="77777777" w:rsidR="00A969C3" w:rsidRDefault="00A969C3" w:rsidP="000579EB"/>
    <w:p w14:paraId="77095E38" w14:textId="77777777" w:rsidR="000579EB" w:rsidRDefault="000579EB" w:rsidP="000579EB">
      <w:pPr>
        <w:pStyle w:val="1"/>
        <w:ind w:left="220" w:right="220"/>
      </w:pPr>
      <w:bookmarkStart w:id="19" w:name="_Toc7679364"/>
      <w:r>
        <w:rPr>
          <w:rFonts w:hint="eastAsia"/>
        </w:rPr>
        <w:lastRenderedPageBreak/>
        <w:t>&lt;k</w:t>
      </w:r>
      <w:r>
        <w:t xml:space="preserve">ernel thread frame </w:t>
      </w:r>
      <w:r>
        <w:rPr>
          <w:rFonts w:hint="eastAsia"/>
        </w:rPr>
        <w:t>자료구조</w:t>
      </w:r>
      <w:r>
        <w:t>&gt;</w:t>
      </w:r>
      <w:bookmarkEnd w:id="19"/>
    </w:p>
    <w:p w14:paraId="3D70817B" w14:textId="77777777" w:rsidR="000579EB" w:rsidRDefault="000579EB" w:rsidP="000579EB">
      <w:r>
        <w:rPr>
          <w:noProof/>
        </w:rPr>
        <mc:AlternateContent>
          <mc:Choice Requires="wps">
            <w:drawing>
              <wp:inline distT="0" distB="0" distL="0" distR="0" wp14:anchorId="5BB22833" wp14:editId="5CBD016B">
                <wp:extent cx="5727802" cy="1162050"/>
                <wp:effectExtent l="0" t="0" r="25400" b="1905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43E0" w14:textId="77777777" w:rsidR="0092467A" w:rsidRPr="00AD629E" w:rsidRDefault="0092467A" w:rsidP="000579EB">
                            <w:pPr>
                              <w:pStyle w:val="HTML1"/>
                              <w:ind w:left="0"/>
                            </w:pPr>
                            <w:r w:rsidRPr="00AD629E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AD629E">
                              <w:t xml:space="preserve"> kernel_thread_frame </w:t>
                            </w:r>
                          </w:p>
                          <w:p w14:paraId="0751E536" w14:textId="77777777" w:rsidR="0092467A" w:rsidRPr="00AD629E" w:rsidRDefault="0092467A" w:rsidP="000579EB">
                            <w:pPr>
                              <w:pStyle w:val="HTML1"/>
                              <w:ind w:left="0"/>
                            </w:pPr>
                            <w:r w:rsidRPr="00AD629E">
                              <w:t>{</w:t>
                            </w:r>
                          </w:p>
                          <w:p w14:paraId="6BD2ED68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629E">
                              <w:t xml:space="preserve"> *eip;         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Return address. */</w:t>
                            </w:r>
                          </w:p>
                          <w:p w14:paraId="15EA8FBE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t xml:space="preserve">thread_func *function;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Function to call. */</w:t>
                            </w:r>
                          </w:p>
                          <w:p w14:paraId="6299214C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629E">
                              <w:t xml:space="preserve"> *aux;         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Auxiliary data for function. */</w:t>
                            </w:r>
                          </w:p>
                          <w:p w14:paraId="279F4012" w14:textId="77777777" w:rsidR="0092467A" w:rsidRPr="00AD629E" w:rsidRDefault="0092467A" w:rsidP="000579EB">
                            <w:pPr>
                              <w:pStyle w:val="HTML1"/>
                              <w:ind w:left="0"/>
                            </w:pPr>
                            <w:r w:rsidRPr="00AD629E">
                              <w:t>};</w:t>
                            </w:r>
                          </w:p>
                          <w:p w14:paraId="2369B5C0" w14:textId="77777777" w:rsidR="0092467A" w:rsidRPr="00AD629E" w:rsidRDefault="0092467A" w:rsidP="000579EB">
                            <w:pPr>
                              <w:pStyle w:val="HTML1"/>
                            </w:pPr>
                          </w:p>
                          <w:p w14:paraId="296E5DF8" w14:textId="77777777" w:rsidR="0092467A" w:rsidRPr="00AD629E" w:rsidRDefault="0092467A" w:rsidP="000579E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22833" id="직사각형 17" o:spid="_x0000_s1027" style="width:451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" fillcolor="white [3201]" strokecolor="#bf584a [3206]" strokeweight="1pt">
                <v:textbox>
                  <w:txbxContent>
                    <w:p w14:paraId="76ED43E0" w14:textId="77777777" w:rsidR="0092467A" w:rsidRPr="00AD629E" w:rsidRDefault="0092467A" w:rsidP="000579EB">
                      <w:pPr>
                        <w:pStyle w:val="HTML1"/>
                        <w:ind w:left="0"/>
                      </w:pPr>
                      <w:r w:rsidRPr="00AD629E">
                        <w:rPr>
                          <w:b/>
                          <w:bCs/>
                        </w:rPr>
                        <w:t>struct</w:t>
                      </w:r>
                      <w:r w:rsidRPr="00AD629E">
                        <w:t xml:space="preserve"> kernel_thread_frame </w:t>
                      </w:r>
                    </w:p>
                    <w:p w14:paraId="0751E536" w14:textId="77777777" w:rsidR="0092467A" w:rsidRPr="00AD629E" w:rsidRDefault="0092467A" w:rsidP="000579EB">
                      <w:pPr>
                        <w:pStyle w:val="HTML1"/>
                        <w:ind w:left="0"/>
                      </w:pPr>
                      <w:r w:rsidRPr="00AD629E">
                        <w:t>{</w:t>
                      </w:r>
                    </w:p>
                    <w:p w14:paraId="6BD2ED68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rPr>
                          <w:b/>
                          <w:bCs/>
                        </w:rPr>
                        <w:t>void</w:t>
                      </w:r>
                      <w:r w:rsidRPr="00AD629E">
                        <w:t xml:space="preserve"> *eip;                  </w:t>
                      </w:r>
                      <w:r w:rsidRPr="00AD629E">
                        <w:rPr>
                          <w:i/>
                          <w:iCs/>
                        </w:rPr>
                        <w:t>/* Return address. */</w:t>
                      </w:r>
                    </w:p>
                    <w:p w14:paraId="15EA8FBE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t xml:space="preserve">thread_func *function;      </w:t>
                      </w:r>
                      <w:r w:rsidRPr="00AD629E">
                        <w:rPr>
                          <w:i/>
                          <w:iCs/>
                        </w:rPr>
                        <w:t>/* Function to call. */</w:t>
                      </w:r>
                    </w:p>
                    <w:p w14:paraId="6299214C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rPr>
                          <w:b/>
                          <w:bCs/>
                        </w:rPr>
                        <w:t>void</w:t>
                      </w:r>
                      <w:r w:rsidRPr="00AD629E">
                        <w:t xml:space="preserve"> *aux;                  </w:t>
                      </w:r>
                      <w:r w:rsidRPr="00AD629E">
                        <w:rPr>
                          <w:i/>
                          <w:iCs/>
                        </w:rPr>
                        <w:t>/* Auxiliary data for function. */</w:t>
                      </w:r>
                    </w:p>
                    <w:p w14:paraId="279F4012" w14:textId="77777777" w:rsidR="0092467A" w:rsidRPr="00AD629E" w:rsidRDefault="0092467A" w:rsidP="000579EB">
                      <w:pPr>
                        <w:pStyle w:val="HTML1"/>
                        <w:ind w:left="0"/>
                      </w:pPr>
                      <w:r w:rsidRPr="00AD629E">
                        <w:t>};</w:t>
                      </w:r>
                    </w:p>
                    <w:p w14:paraId="2369B5C0" w14:textId="77777777" w:rsidR="0092467A" w:rsidRPr="00AD629E" w:rsidRDefault="0092467A" w:rsidP="000579EB">
                      <w:pPr>
                        <w:pStyle w:val="HTML1"/>
                      </w:pPr>
                    </w:p>
                    <w:p w14:paraId="296E5DF8" w14:textId="77777777" w:rsidR="0092467A" w:rsidRPr="00AD629E" w:rsidRDefault="0092467A" w:rsidP="000579EB">
                      <w:pPr>
                        <w:ind w:left="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02429B9" w14:textId="77777777" w:rsidR="000579EB" w:rsidRDefault="000579EB" w:rsidP="000579EB"/>
    <w:p w14:paraId="2661501C" w14:textId="1BA85DD7" w:rsidR="000579EB" w:rsidRDefault="00337C1F" w:rsidP="00A969C3">
      <w:pPr>
        <w:pStyle w:val="aff0"/>
        <w:numPr>
          <w:ilvl w:val="0"/>
          <w:numId w:val="40"/>
        </w:numPr>
        <w:ind w:leftChars="0"/>
      </w:pPr>
      <w:r>
        <w:rPr>
          <w:rFonts w:hint="eastAsia"/>
        </w:rPr>
        <w:t>e</w:t>
      </w:r>
      <w:r>
        <w:t xml:space="preserve">ip :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 w:rsidR="00AC6C51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392F76FD" w14:textId="67139AE2" w:rsidR="00337C1F" w:rsidRDefault="00337C1F" w:rsidP="00A969C3">
      <w:pPr>
        <w:pStyle w:val="aff0"/>
        <w:numPr>
          <w:ilvl w:val="0"/>
          <w:numId w:val="40"/>
        </w:numPr>
        <w:ind w:leftChars="0"/>
      </w:pPr>
      <w:r>
        <w:rPr>
          <w:rFonts w:hint="eastAsia"/>
        </w:rPr>
        <w:t>f</w:t>
      </w:r>
      <w:r>
        <w:t xml:space="preserve">unction :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14:paraId="7629BD45" w14:textId="65CED344" w:rsidR="00337C1F" w:rsidRDefault="00337C1F" w:rsidP="00A969C3">
      <w:pPr>
        <w:pStyle w:val="aff0"/>
        <w:numPr>
          <w:ilvl w:val="0"/>
          <w:numId w:val="40"/>
        </w:numPr>
        <w:ind w:leftChars="0"/>
      </w:pPr>
      <w:r>
        <w:rPr>
          <w:rFonts w:hint="eastAsia"/>
        </w:rPr>
        <w:t>a</w:t>
      </w:r>
      <w:r>
        <w:t xml:space="preserve">ux :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</w:p>
    <w:p w14:paraId="7E4B1AF5" w14:textId="77777777" w:rsidR="000579EB" w:rsidRDefault="000579EB" w:rsidP="000579EB"/>
    <w:p w14:paraId="48E96F17" w14:textId="77777777" w:rsidR="000579EB" w:rsidRDefault="000579EB" w:rsidP="000579EB">
      <w:pPr>
        <w:pStyle w:val="1"/>
        <w:ind w:left="220" w:right="220"/>
      </w:pPr>
      <w:bookmarkStart w:id="20" w:name="_Toc7679365"/>
      <w:r>
        <w:rPr>
          <w:rFonts w:hint="eastAsia"/>
        </w:rPr>
        <w:t>&lt;</w:t>
      </w:r>
      <w:r>
        <w:t xml:space="preserve">switch trhead frame </w:t>
      </w:r>
      <w:r>
        <w:rPr>
          <w:rFonts w:hint="eastAsia"/>
        </w:rPr>
        <w:t>자료구조&gt;</w:t>
      </w:r>
      <w:bookmarkEnd w:id="20"/>
    </w:p>
    <w:p w14:paraId="3E57B260" w14:textId="77777777" w:rsidR="000579EB" w:rsidRDefault="000579EB" w:rsidP="000579EB"/>
    <w:p w14:paraId="4562F1BA" w14:textId="77777777" w:rsidR="000579EB" w:rsidRDefault="000579EB" w:rsidP="000579EB">
      <w:r>
        <w:rPr>
          <w:noProof/>
        </w:rPr>
        <mc:AlternateContent>
          <mc:Choice Requires="wps">
            <w:drawing>
              <wp:inline distT="0" distB="0" distL="0" distR="0" wp14:anchorId="59EC5E5B" wp14:editId="5BECA5E5">
                <wp:extent cx="5727802" cy="1762125"/>
                <wp:effectExtent l="0" t="0" r="25400" b="28575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7B70F" w14:textId="77777777" w:rsidR="0092467A" w:rsidRPr="00AD629E" w:rsidRDefault="0092467A" w:rsidP="000579EB">
                            <w:pPr>
                              <w:pStyle w:val="HTML1"/>
                              <w:ind w:left="0"/>
                            </w:pPr>
                            <w:bookmarkStart w:id="21" w:name="L6"/>
                            <w:r w:rsidRPr="00AD629E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AD629E">
                              <w:t xml:space="preserve"> </w:t>
                            </w:r>
                            <w:bookmarkEnd w:id="21"/>
                            <w:r w:rsidRPr="00AD629E">
                              <w:t xml:space="preserve">switch_threads_frame </w:t>
                            </w:r>
                          </w:p>
                          <w:p w14:paraId="4AD66442" w14:textId="77777777" w:rsidR="0092467A" w:rsidRPr="00AD629E" w:rsidRDefault="0092467A" w:rsidP="000579EB">
                            <w:pPr>
                              <w:pStyle w:val="HTML1"/>
                              <w:ind w:left="0"/>
                            </w:pPr>
                            <w:bookmarkStart w:id="22" w:name="L7"/>
                            <w:r w:rsidRPr="00AD629E">
                              <w:t>{</w:t>
                            </w:r>
                          </w:p>
                          <w:bookmarkEnd w:id="22"/>
                          <w:p w14:paraId="1DD11F74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t xml:space="preserve">uint32_t edi;      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 0: Saved %edi. */</w:t>
                            </w:r>
                          </w:p>
                          <w:p w14:paraId="7AB0790F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t xml:space="preserve">uint32_t esi;      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 4: Saved %esi. */</w:t>
                            </w:r>
                          </w:p>
                          <w:p w14:paraId="5F211F12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t>uint</w:t>
                            </w:r>
                            <w:r w:rsidRPr="00AD629E">
                              <w:rPr>
                                <w:rStyle w:val="afe"/>
                                <w:color w:val="auto"/>
                              </w:rPr>
                              <w:t>r</w:t>
                            </w:r>
                            <w:r w:rsidRPr="00AD629E">
                              <w:t xml:space="preserve">32_t ebp;      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 8: Saved %ebp. */</w:t>
                            </w:r>
                          </w:p>
                          <w:p w14:paraId="14B1E1AA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t xml:space="preserve">uint32_t ebx;      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12: Saved %ebx. */</w:t>
                            </w:r>
                          </w:p>
                          <w:p w14:paraId="072AEE5C" w14:textId="77777777" w:rsidR="0092467A" w:rsidRPr="00AD629E" w:rsidRDefault="0092467A" w:rsidP="000579EB">
                            <w:pPr>
                              <w:pStyle w:val="HTML1"/>
                            </w:pPr>
                            <w:r w:rsidRPr="00AD629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629E">
                              <w:t xml:space="preserve"> (*eip) (</w:t>
                            </w:r>
                            <w:r w:rsidRPr="00AD629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629E">
                              <w:t xml:space="preserve">);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>/* 16: Return address. */</w:t>
                            </w:r>
                          </w:p>
                          <w:p w14:paraId="1506EA5C" w14:textId="77777777" w:rsidR="0092467A" w:rsidRPr="00AD629E" w:rsidRDefault="0092467A" w:rsidP="000579EB">
                            <w:pPr>
                              <w:pStyle w:val="HTML1"/>
                            </w:pPr>
                            <w:bookmarkStart w:id="23" w:name="L13"/>
                            <w:r w:rsidRPr="00AD629E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AD629E">
                              <w:t xml:space="preserve"> </w:t>
                            </w:r>
                            <w:bookmarkEnd w:id="23"/>
                            <w:r w:rsidRPr="00AD629E">
                              <w:t xml:space="preserve">thread *cur; 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 xml:space="preserve">/* 20: switch_threads()'s CUR argument. </w:t>
                            </w:r>
                          </w:p>
                          <w:p w14:paraId="455981F8" w14:textId="77777777" w:rsidR="0092467A" w:rsidRPr="00AD629E" w:rsidRDefault="0092467A" w:rsidP="000579EB">
                            <w:pPr>
                              <w:pStyle w:val="HTML1"/>
                              <w:rPr>
                                <w:i/>
                                <w:iCs/>
                              </w:rPr>
                            </w:pPr>
                            <w:r w:rsidRPr="00AD629E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AD629E">
                              <w:t xml:space="preserve"> thread *next;        </w:t>
                            </w:r>
                            <w:r w:rsidRPr="00AD629E">
                              <w:rPr>
                                <w:i/>
                                <w:iCs/>
                              </w:rPr>
                              <w:t xml:space="preserve">/* 24: switch_threads()'s NEXT argument. </w:t>
                            </w:r>
                          </w:p>
                          <w:p w14:paraId="15DBE9ED" w14:textId="77777777" w:rsidR="0092467A" w:rsidRPr="00AD629E" w:rsidRDefault="0092467A" w:rsidP="000579EB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24" w:name="L15"/>
                            <w:r w:rsidRPr="00AD629E">
                              <w:t>};</w:t>
                            </w:r>
                            <w:bookmarkEnd w:id="24"/>
                          </w:p>
                          <w:p w14:paraId="30A9F2FA" w14:textId="77777777" w:rsidR="0092467A" w:rsidRPr="00AD629E" w:rsidRDefault="0092467A" w:rsidP="000579E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C5E5B" id="직사각형 4" o:spid="_x0000_s1028" style="width:451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" fillcolor="white [3201]" strokecolor="#bf584a [3206]" strokeweight="1pt">
                <v:textbox>
                  <w:txbxContent>
                    <w:p w14:paraId="0A17B70F" w14:textId="77777777" w:rsidR="0092467A" w:rsidRPr="00AD629E" w:rsidRDefault="0092467A" w:rsidP="000579EB">
                      <w:pPr>
                        <w:pStyle w:val="HTML1"/>
                        <w:ind w:left="0"/>
                      </w:pPr>
                      <w:bookmarkStart w:id="25" w:name="L6"/>
                      <w:r w:rsidRPr="00AD629E">
                        <w:rPr>
                          <w:b/>
                          <w:bCs/>
                        </w:rPr>
                        <w:t>struct</w:t>
                      </w:r>
                      <w:r w:rsidRPr="00AD629E">
                        <w:t xml:space="preserve"> </w:t>
                      </w:r>
                      <w:bookmarkEnd w:id="25"/>
                      <w:r w:rsidRPr="00AD629E">
                        <w:t xml:space="preserve">switch_threads_frame </w:t>
                      </w:r>
                    </w:p>
                    <w:p w14:paraId="4AD66442" w14:textId="77777777" w:rsidR="0092467A" w:rsidRPr="00AD629E" w:rsidRDefault="0092467A" w:rsidP="000579EB">
                      <w:pPr>
                        <w:pStyle w:val="HTML1"/>
                        <w:ind w:left="0"/>
                      </w:pPr>
                      <w:bookmarkStart w:id="26" w:name="L7"/>
                      <w:r w:rsidRPr="00AD629E">
                        <w:t>{</w:t>
                      </w:r>
                    </w:p>
                    <w:bookmarkEnd w:id="26"/>
                    <w:p w14:paraId="1DD11F74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t xml:space="preserve">uint32_t edi;               </w:t>
                      </w:r>
                      <w:r w:rsidRPr="00AD629E">
                        <w:rPr>
                          <w:i/>
                          <w:iCs/>
                        </w:rPr>
                        <w:t>/*  0: Saved %edi. */</w:t>
                      </w:r>
                    </w:p>
                    <w:p w14:paraId="7AB0790F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t xml:space="preserve">uint32_t esi;               </w:t>
                      </w:r>
                      <w:r w:rsidRPr="00AD629E">
                        <w:rPr>
                          <w:i/>
                          <w:iCs/>
                        </w:rPr>
                        <w:t>/*  4: Saved %esi. */</w:t>
                      </w:r>
                    </w:p>
                    <w:p w14:paraId="5F211F12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t>uint</w:t>
                      </w:r>
                      <w:r w:rsidRPr="00AD629E">
                        <w:rPr>
                          <w:rStyle w:val="afe"/>
                          <w:color w:val="auto"/>
                        </w:rPr>
                        <w:t>r</w:t>
                      </w:r>
                      <w:r w:rsidRPr="00AD629E">
                        <w:t xml:space="preserve">32_t ebp;               </w:t>
                      </w:r>
                      <w:r w:rsidRPr="00AD629E">
                        <w:rPr>
                          <w:i/>
                          <w:iCs/>
                        </w:rPr>
                        <w:t>/*  8: Saved %ebp. */</w:t>
                      </w:r>
                    </w:p>
                    <w:p w14:paraId="14B1E1AA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t xml:space="preserve">uint32_t ebx;               </w:t>
                      </w:r>
                      <w:r w:rsidRPr="00AD629E">
                        <w:rPr>
                          <w:i/>
                          <w:iCs/>
                        </w:rPr>
                        <w:t>/* 12: Saved %ebx. */</w:t>
                      </w:r>
                    </w:p>
                    <w:p w14:paraId="072AEE5C" w14:textId="77777777" w:rsidR="0092467A" w:rsidRPr="00AD629E" w:rsidRDefault="0092467A" w:rsidP="000579EB">
                      <w:pPr>
                        <w:pStyle w:val="HTML1"/>
                      </w:pPr>
                      <w:r w:rsidRPr="00AD629E">
                        <w:rPr>
                          <w:b/>
                          <w:bCs/>
                        </w:rPr>
                        <w:t>void</w:t>
                      </w:r>
                      <w:r w:rsidRPr="00AD629E">
                        <w:t xml:space="preserve"> (*eip) (</w:t>
                      </w:r>
                      <w:r w:rsidRPr="00AD629E">
                        <w:rPr>
                          <w:b/>
                          <w:bCs/>
                        </w:rPr>
                        <w:t>void</w:t>
                      </w:r>
                      <w:r w:rsidRPr="00AD629E">
                        <w:t xml:space="preserve">);         </w:t>
                      </w:r>
                      <w:r w:rsidRPr="00AD629E">
                        <w:rPr>
                          <w:i/>
                          <w:iCs/>
                        </w:rPr>
                        <w:t>/* 16: Return address. */</w:t>
                      </w:r>
                    </w:p>
                    <w:p w14:paraId="1506EA5C" w14:textId="77777777" w:rsidR="0092467A" w:rsidRPr="00AD629E" w:rsidRDefault="0092467A" w:rsidP="000579EB">
                      <w:pPr>
                        <w:pStyle w:val="HTML1"/>
                      </w:pPr>
                      <w:bookmarkStart w:id="27" w:name="L13"/>
                      <w:r w:rsidRPr="00AD629E">
                        <w:rPr>
                          <w:b/>
                          <w:bCs/>
                        </w:rPr>
                        <w:t>struct</w:t>
                      </w:r>
                      <w:r w:rsidRPr="00AD629E">
                        <w:t xml:space="preserve"> </w:t>
                      </w:r>
                      <w:bookmarkEnd w:id="27"/>
                      <w:r w:rsidRPr="00AD629E">
                        <w:t xml:space="preserve">thread *cur;         </w:t>
                      </w:r>
                      <w:r w:rsidRPr="00AD629E">
                        <w:rPr>
                          <w:i/>
                          <w:iCs/>
                        </w:rPr>
                        <w:t xml:space="preserve">/* 20: switch_threads()'s CUR argument. </w:t>
                      </w:r>
                    </w:p>
                    <w:p w14:paraId="455981F8" w14:textId="77777777" w:rsidR="0092467A" w:rsidRPr="00AD629E" w:rsidRDefault="0092467A" w:rsidP="000579EB">
                      <w:pPr>
                        <w:pStyle w:val="HTML1"/>
                        <w:rPr>
                          <w:i/>
                          <w:iCs/>
                        </w:rPr>
                      </w:pPr>
                      <w:r w:rsidRPr="00AD629E">
                        <w:rPr>
                          <w:b/>
                          <w:bCs/>
                        </w:rPr>
                        <w:t>struct</w:t>
                      </w:r>
                      <w:r w:rsidRPr="00AD629E">
                        <w:t xml:space="preserve"> thread *next;        </w:t>
                      </w:r>
                      <w:r w:rsidRPr="00AD629E">
                        <w:rPr>
                          <w:i/>
                          <w:iCs/>
                        </w:rPr>
                        <w:t xml:space="preserve">/* 24: switch_threads()'s NEXT argument. </w:t>
                      </w:r>
                    </w:p>
                    <w:p w14:paraId="15DBE9ED" w14:textId="77777777" w:rsidR="0092467A" w:rsidRPr="00AD629E" w:rsidRDefault="0092467A" w:rsidP="000579EB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8" w:name="L15"/>
                      <w:r w:rsidRPr="00AD629E">
                        <w:t>};</w:t>
                      </w:r>
                      <w:bookmarkEnd w:id="28"/>
                    </w:p>
                    <w:p w14:paraId="30A9F2FA" w14:textId="77777777" w:rsidR="0092467A" w:rsidRPr="00AD629E" w:rsidRDefault="0092467A" w:rsidP="000579EB">
                      <w:pPr>
                        <w:ind w:left="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5D066B3" w14:textId="3B2FABF7" w:rsidR="00546C1B" w:rsidRDefault="00546C1B" w:rsidP="00546C1B">
      <w:pPr>
        <w:pStyle w:val="aff0"/>
        <w:numPr>
          <w:ilvl w:val="0"/>
          <w:numId w:val="40"/>
        </w:numPr>
        <w:ind w:leftChars="0"/>
      </w:pPr>
      <w:r>
        <w:t>edi : ed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2EE4FC32" w14:textId="0BDF40F4" w:rsidR="00546C1B" w:rsidRDefault="00546C1B" w:rsidP="00546C1B">
      <w:pPr>
        <w:pStyle w:val="aff0"/>
        <w:numPr>
          <w:ilvl w:val="0"/>
          <w:numId w:val="40"/>
        </w:numPr>
        <w:ind w:leftChars="0"/>
      </w:pPr>
      <w:r>
        <w:rPr>
          <w:rFonts w:hint="eastAsia"/>
        </w:rPr>
        <w:t>e</w:t>
      </w:r>
      <w:r>
        <w:t xml:space="preserve">si : </w:t>
      </w:r>
      <w:r>
        <w:rPr>
          <w:rFonts w:hint="eastAsia"/>
        </w:rPr>
        <w:t>e</w:t>
      </w:r>
      <w:r>
        <w:t xml:space="preserve">si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14:paraId="0ECB7848" w14:textId="106E1C35" w:rsidR="00546C1B" w:rsidRDefault="00546C1B" w:rsidP="00546C1B">
      <w:pPr>
        <w:pStyle w:val="aff0"/>
        <w:numPr>
          <w:ilvl w:val="0"/>
          <w:numId w:val="40"/>
        </w:numPr>
        <w:ind w:leftChars="0"/>
      </w:pPr>
      <w:r>
        <w:rPr>
          <w:rFonts w:hint="eastAsia"/>
        </w:rPr>
        <w:t>e</w:t>
      </w:r>
      <w:r>
        <w:t xml:space="preserve">bp : </w:t>
      </w:r>
      <w:r>
        <w:rPr>
          <w:rFonts w:hint="eastAsia"/>
        </w:rPr>
        <w:t>e</w:t>
      </w:r>
      <w:r>
        <w:t xml:space="preserve">bp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6B3CDDB1" w14:textId="4EF24089" w:rsidR="00546C1B" w:rsidRDefault="00546C1B" w:rsidP="00546C1B">
      <w:pPr>
        <w:pStyle w:val="aff0"/>
        <w:numPr>
          <w:ilvl w:val="0"/>
          <w:numId w:val="40"/>
        </w:numPr>
        <w:ind w:leftChars="0"/>
      </w:pPr>
      <w:r>
        <w:t xml:space="preserve">eip : 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Return address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 w:rsidR="00E96138">
        <w:rPr>
          <w:rFonts w:hint="eastAsia"/>
        </w:rPr>
        <w:t>장한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23FC2C39" w14:textId="65DA0C79" w:rsidR="00546C1B" w:rsidRDefault="00546C1B" w:rsidP="00546C1B">
      <w:pPr>
        <w:pStyle w:val="aff0"/>
        <w:numPr>
          <w:ilvl w:val="0"/>
          <w:numId w:val="40"/>
        </w:numPr>
        <w:ind w:leftChars="0"/>
      </w:pPr>
      <w:r>
        <w:rPr>
          <w:rFonts w:hint="eastAsia"/>
        </w:rPr>
        <w:t>c</w:t>
      </w:r>
      <w:r>
        <w:t xml:space="preserve">urr, next : switch_thread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t>CURR, NEXT argument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791D6D4C" w14:textId="400C1CB9" w:rsidR="00546C1B" w:rsidRDefault="00546C1B" w:rsidP="00546C1B">
      <w:pPr>
        <w:pStyle w:val="aff0"/>
        <w:ind w:leftChars="0" w:left="760"/>
      </w:pPr>
    </w:p>
    <w:p w14:paraId="48A7C9EC" w14:textId="7D18BE6C" w:rsidR="00AD20D5" w:rsidRPr="00343BC8" w:rsidRDefault="00546C1B" w:rsidP="00343BC8">
      <w:pPr>
        <w:pStyle w:val="aff0"/>
        <w:ind w:leftChars="0" w:left="760"/>
      </w:pPr>
      <w:r>
        <w:rPr>
          <w:rFonts w:hint="eastAsia"/>
        </w:rPr>
        <w:t>문맥</w:t>
      </w:r>
      <w:r>
        <w:rPr>
          <w:rFonts w:hint="eastAsia"/>
        </w:rPr>
        <w:t xml:space="preserve"> </w:t>
      </w:r>
      <w:r>
        <w:rPr>
          <w:rFonts w:hint="eastAsia"/>
        </w:rPr>
        <w:t>교환에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reg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9D3E3AC" w14:textId="77777777" w:rsidR="00B979D8" w:rsidRPr="00912913" w:rsidRDefault="0075219C" w:rsidP="003120D1">
      <w:pPr>
        <w:pStyle w:val="a8"/>
        <w:rPr>
          <w:color w:val="000000" w:themeColor="text1"/>
        </w:rPr>
      </w:pPr>
      <w:r w:rsidRPr="00912913">
        <w:rPr>
          <w:color w:val="000000" w:themeColor="text1"/>
        </w:rPr>
        <w:lastRenderedPageBreak/>
        <w:t xml:space="preserve">pintos </w:t>
      </w:r>
      <w:r w:rsidRPr="00912913">
        <w:rPr>
          <w:rFonts w:hint="eastAsia"/>
          <w:color w:val="000000" w:themeColor="text1"/>
        </w:rPr>
        <w:t>함수 분석</w:t>
      </w:r>
    </w:p>
    <w:p w14:paraId="10D20BCA" w14:textId="77777777" w:rsidR="00ED0F74" w:rsidRPr="00912913" w:rsidRDefault="00ED0F74" w:rsidP="003120D1">
      <w:pPr>
        <w:pStyle w:val="1"/>
        <w:ind w:left="220" w:right="220"/>
        <w:rPr>
          <w:rFonts w:eastAsiaTheme="minorEastAsia"/>
          <w:color w:val="000000" w:themeColor="text1"/>
        </w:rPr>
      </w:pPr>
      <w:bookmarkStart w:id="29" w:name="_Toc7679366"/>
      <w:r w:rsidRPr="00912913">
        <w:rPr>
          <w:rFonts w:eastAsiaTheme="minorEastAsia"/>
          <w:color w:val="000000" w:themeColor="text1"/>
        </w:rPr>
        <w:t xml:space="preserve">&lt; main </w:t>
      </w:r>
      <w:r w:rsidRPr="00912913">
        <w:rPr>
          <w:rFonts w:eastAsiaTheme="minorEastAsia" w:hint="eastAsia"/>
          <w:color w:val="000000" w:themeColor="text1"/>
        </w:rPr>
        <w:t xml:space="preserve">함수 </w:t>
      </w:r>
      <w:r w:rsidRPr="00912913">
        <w:rPr>
          <w:rFonts w:eastAsiaTheme="minorEastAsia"/>
          <w:color w:val="000000" w:themeColor="text1"/>
        </w:rPr>
        <w:t>&gt;</w:t>
      </w:r>
      <w:bookmarkEnd w:id="29"/>
    </w:p>
    <w:p w14:paraId="651AF0BD" w14:textId="77777777" w:rsidR="003120D1" w:rsidRPr="00912913" w:rsidRDefault="00C4725A" w:rsidP="00ED0F74">
      <w:pPr>
        <w:rPr>
          <w:color w:val="000000" w:themeColor="text1"/>
        </w:rPr>
      </w:pPr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393037FD" wp14:editId="677F1932">
                <wp:extent cx="5707380" cy="5379720"/>
                <wp:effectExtent l="0" t="0" r="26670" b="1143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537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98BC" w14:textId="77777777" w:rsidR="0092467A" w:rsidRPr="001143EC" w:rsidRDefault="0092467A" w:rsidP="003120D1">
                            <w:pPr>
                              <w:pStyle w:val="HTML1"/>
                              <w:ind w:left="0"/>
                              <w:rPr>
                                <w:sz w:val="20"/>
                              </w:rPr>
                            </w:pPr>
                            <w:bookmarkStart w:id="30" w:name="L76"/>
                            <w:r w:rsidRPr="001143EC">
                              <w:rPr>
                                <w:b/>
                                <w:bCs/>
                                <w:sz w:val="20"/>
                              </w:rPr>
                              <w:t>int</w:t>
                            </w:r>
                            <w:bookmarkStart w:id="31" w:name="L77"/>
                            <w:bookmarkEnd w:id="30"/>
                            <w:r w:rsidRPr="001143EC">
                              <w:rPr>
                                <w:sz w:val="20"/>
                              </w:rPr>
                              <w:t xml:space="preserve"> main (</w:t>
                            </w:r>
                            <w:r w:rsidRPr="001143EC">
                              <w:rPr>
                                <w:b/>
                                <w:bCs/>
                                <w:sz w:val="20"/>
                              </w:rPr>
                              <w:t>void</w:t>
                            </w:r>
                            <w:r w:rsidRPr="001143EC">
                              <w:rPr>
                                <w:sz w:val="20"/>
                              </w:rPr>
                              <w:t>)</w:t>
                            </w:r>
                            <w:bookmarkStart w:id="32" w:name="L78"/>
                            <w:bookmarkEnd w:id="31"/>
                          </w:p>
                          <w:p w14:paraId="70922E66" w14:textId="77777777" w:rsidR="0092467A" w:rsidRPr="001143EC" w:rsidRDefault="0092467A" w:rsidP="003120D1">
                            <w:pPr>
                              <w:pStyle w:val="HTML1"/>
                              <w:ind w:left="0"/>
                              <w:rPr>
                                <w:sz w:val="20"/>
                              </w:rPr>
                            </w:pPr>
                            <w:r w:rsidRPr="001143EC">
                              <w:rPr>
                                <w:sz w:val="20"/>
                              </w:rPr>
                              <w:t>{</w:t>
                            </w:r>
                          </w:p>
                          <w:p w14:paraId="330AF18C" w14:textId="6EDB0587" w:rsidR="0092467A" w:rsidRPr="001143EC" w:rsidRDefault="0092467A" w:rsidP="003120D1">
                            <w:pPr>
                              <w:pStyle w:val="HTML1"/>
                              <w:ind w:left="0" w:firstLine="360"/>
                              <w:rPr>
                                <w:sz w:val="20"/>
                              </w:rPr>
                            </w:pPr>
                            <w:bookmarkStart w:id="33" w:name="L79"/>
                            <w:bookmarkEnd w:id="32"/>
                            <w:r w:rsidRPr="00B81C05">
                              <w:rPr>
                                <w:bCs/>
                                <w:sz w:val="20"/>
                              </w:rPr>
                              <w:t>char</w:t>
                            </w:r>
                            <w:r w:rsidRPr="001143EC">
                              <w:rPr>
                                <w:sz w:val="20"/>
                              </w:rPr>
                              <w:t xml:space="preserve"> **argv;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(1)</w:t>
                            </w:r>
                          </w:p>
                          <w:bookmarkEnd w:id="33"/>
                          <w:p w14:paraId="45E15051" w14:textId="3A33503D" w:rsidR="0092467A" w:rsidRPr="001143EC" w:rsidRDefault="003E1C7A" w:rsidP="003120D1">
                            <w:pPr>
                              <w:pStyle w:val="HTML1"/>
                              <w:ind w:left="0" w:firstLine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HYPERLINK  \l "_bss_init()" \o "Defined at 147 in src/threads/init.c." </w:instrTex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92467A" w:rsidRPr="003E1C7A">
                              <w:rPr>
                                <w:rStyle w:val="afe"/>
                                <w:sz w:val="20"/>
                              </w:rPr>
                              <w:t>bss_init ();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</w:r>
                            <w:r w:rsidR="0092467A" w:rsidRPr="001143EC">
                              <w:rPr>
                                <w:sz w:val="20"/>
                              </w:rPr>
                              <w:tab/>
                              <w:t>(2)</w:t>
                            </w:r>
                          </w:p>
                          <w:p w14:paraId="6FD2FFB3" w14:textId="77777777" w:rsidR="0092467A" w:rsidRPr="001143EC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bookmarkStart w:id="34" w:name="L83"/>
                            <w:r w:rsidRPr="001143EC">
                              <w:rPr>
                                <w:sz w:val="20"/>
                              </w:rPr>
                              <w:t xml:space="preserve">   </w:t>
                            </w:r>
                            <w:bookmarkStart w:id="35" w:name="L84"/>
                            <w:bookmarkEnd w:id="34"/>
                          </w:p>
                          <w:p w14:paraId="0CA872C9" w14:textId="40CB1F34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bookmarkStart w:id="36" w:name="L85"/>
                            <w:bookmarkEnd w:id="35"/>
                            <w:r w:rsidRPr="001143EC">
                              <w:rPr>
                                <w:sz w:val="20"/>
                              </w:rPr>
                              <w:t xml:space="preserve">argv = </w:t>
                            </w:r>
                            <w:bookmarkEnd w:id="36"/>
                            <w:r w:rsidRPr="001143EC">
                              <w:rPr>
                                <w:sz w:val="20"/>
                              </w:rPr>
                              <w:fldChar w:fldCharType="begin"/>
                            </w:r>
                            <w:r w:rsidRPr="001143EC">
                              <w:rPr>
                                <w:sz w:val="20"/>
                              </w:rPr>
                              <w:instrText xml:space="preserve"> HYPERLINK "file:///C:\\Users\\pp\\Desktop\\HTML\\S\\156.html" \l "L194" \o "Defined at 194 in src/threads/init.c." </w:instrText>
                            </w:r>
                            <w:r w:rsidRPr="001143E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1143EC">
                              <w:rPr>
                                <w:rStyle w:val="afe"/>
                                <w:color w:val="auto"/>
                                <w:sz w:val="20"/>
                                <w:u w:val="none"/>
                              </w:rPr>
                              <w:t>read_command_line</w:t>
                            </w:r>
                            <w:r w:rsidRPr="001143EC">
                              <w:rPr>
                                <w:sz w:val="20"/>
                              </w:rPr>
                              <w:fldChar w:fldCharType="end"/>
                            </w:r>
                            <w:r w:rsidRPr="001143EC">
                              <w:rPr>
                                <w:sz w:val="20"/>
                              </w:rPr>
                              <w:t xml:space="preserve"> ();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(3)</w:t>
                            </w:r>
                          </w:p>
                          <w:p w14:paraId="35484D21" w14:textId="16CAE654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bookmarkStart w:id="37" w:name="L86"/>
                            <w:r w:rsidRPr="001143EC">
                              <w:rPr>
                                <w:sz w:val="20"/>
                              </w:rPr>
                              <w:t xml:space="preserve">argv = </w:t>
                            </w:r>
                            <w:bookmarkEnd w:id="37"/>
                            <w:r w:rsidRPr="001143EC">
                              <w:rPr>
                                <w:sz w:val="20"/>
                              </w:rPr>
                              <w:fldChar w:fldCharType="begin"/>
                            </w:r>
                            <w:r w:rsidRPr="001143EC">
                              <w:rPr>
                                <w:sz w:val="20"/>
                              </w:rPr>
                              <w:instrText xml:space="preserve"> HYPERLINK "file:///C:\\Users\\pp\\Desktop\\HTML\\S\\156.html" \l "L229" \o "Defined at 229 in src/threads/init.c." </w:instrText>
                            </w:r>
                            <w:r w:rsidRPr="001143E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1143EC">
                              <w:rPr>
                                <w:rStyle w:val="afe"/>
                                <w:color w:val="auto"/>
                                <w:sz w:val="20"/>
                                <w:u w:val="none"/>
                              </w:rPr>
                              <w:t>parse_options</w:t>
                            </w:r>
                            <w:r w:rsidRPr="001143EC">
                              <w:rPr>
                                <w:sz w:val="20"/>
                              </w:rPr>
                              <w:fldChar w:fldCharType="end"/>
                            </w:r>
                            <w:r w:rsidRPr="001143EC">
                              <w:rPr>
                                <w:sz w:val="20"/>
                              </w:rPr>
                              <w:t xml:space="preserve"> (argv);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(4)</w:t>
                            </w:r>
                          </w:p>
                          <w:p w14:paraId="31C3C919" w14:textId="77777777" w:rsidR="0092467A" w:rsidRPr="001143EC" w:rsidRDefault="0092467A" w:rsidP="003120D1">
                            <w:pPr>
                              <w:pStyle w:val="HTML1"/>
                              <w:ind w:left="0"/>
                              <w:rPr>
                                <w:sz w:val="20"/>
                              </w:rPr>
                            </w:pPr>
                            <w:bookmarkStart w:id="38" w:name="L89"/>
                          </w:p>
                          <w:bookmarkStart w:id="39" w:name="L90"/>
                          <w:bookmarkEnd w:id="38"/>
                          <w:p w14:paraId="3F06A351" w14:textId="47A7F371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0"/>
                              </w:rPr>
                              <w:instrText xml:space="preserve"> HYPERLINK  \l "_thread_init_()" </w:instrText>
                            </w:r>
                            <w:r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Pr="00B81C05">
                              <w:rPr>
                                <w:rStyle w:val="afe"/>
                                <w:b/>
                                <w:sz w:val="20"/>
                              </w:rPr>
                              <w:t>thread_init</w:t>
                            </w:r>
                            <w:r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1143EC">
                              <w:rPr>
                                <w:sz w:val="20"/>
                              </w:rPr>
                              <w:t xml:space="preserve"> ();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(5)</w:t>
                            </w:r>
                          </w:p>
                          <w:bookmarkEnd w:id="39"/>
                          <w:p w14:paraId="7CB42F17" w14:textId="1240ADE5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r w:rsidRPr="001143EC">
                              <w:rPr>
                                <w:sz w:val="20"/>
                              </w:rPr>
                              <w:fldChar w:fldCharType="begin"/>
                            </w:r>
                            <w:r w:rsidRPr="001143EC">
                              <w:rPr>
                                <w:sz w:val="20"/>
                              </w:rPr>
                              <w:instrText xml:space="preserve"> HYPERLINK "file:///C:\\Users\\pp\\Desktop\\HTML\\S\\105.html" \l "L64" \o "Defined at 64 in src/lib/kernel/console.c." </w:instrText>
                            </w:r>
                            <w:r w:rsidRPr="001143E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1143EC">
                              <w:rPr>
                                <w:rStyle w:val="afe"/>
                                <w:color w:val="auto"/>
                                <w:sz w:val="20"/>
                                <w:u w:val="none"/>
                              </w:rPr>
                              <w:t>console_init</w:t>
                            </w:r>
                            <w:r w:rsidRPr="001143EC">
                              <w:rPr>
                                <w:sz w:val="20"/>
                              </w:rPr>
                              <w:fldChar w:fldCharType="end"/>
                            </w:r>
                            <w:r w:rsidRPr="001143EC">
                              <w:rPr>
                                <w:sz w:val="20"/>
                              </w:rPr>
                              <w:t xml:space="preserve"> ();  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(6)</w:t>
                            </w:r>
                          </w:p>
                          <w:p w14:paraId="277F8F4D" w14:textId="77777777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bookmarkStart w:id="40" w:name="L92"/>
                            <w:r w:rsidRPr="001143EC">
                              <w:rPr>
                                <w:sz w:val="20"/>
                              </w:rPr>
                              <w:t xml:space="preserve">   </w:t>
                            </w:r>
                          </w:p>
                          <w:bookmarkEnd w:id="40"/>
                          <w:p w14:paraId="63A93FE2" w14:textId="0AA16B14" w:rsidR="0092467A" w:rsidRPr="001143EC" w:rsidRDefault="0092467A" w:rsidP="003120D1">
                            <w:pPr>
                              <w:pStyle w:val="HTML1"/>
                              <w:ind w:left="0" w:firstLine="360"/>
                              <w:rPr>
                                <w:sz w:val="20"/>
                              </w:rPr>
                            </w:pPr>
                            <w:r w:rsidRPr="001143EC">
                              <w:rPr>
                                <w:sz w:val="20"/>
                              </w:rPr>
                              <w:fldChar w:fldCharType="begin"/>
                            </w:r>
                            <w:r w:rsidRPr="001143EC">
                              <w:rPr>
                                <w:sz w:val="20"/>
                              </w:rPr>
                              <w:instrText xml:space="preserve"> HYPERLINK "file:///C:\\Users\\pp\\Desktop\\HTML\\S\\115.html" \l "L79" \o "Defined at 79 in src/lib/stdio.c." </w:instrText>
                            </w:r>
                            <w:r w:rsidRPr="001143E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1143EC">
                              <w:rPr>
                                <w:rStyle w:val="afe"/>
                                <w:color w:val="auto"/>
                                <w:sz w:val="20"/>
                                <w:u w:val="none"/>
                              </w:rPr>
                              <w:t>printf</w:t>
                            </w:r>
                            <w:r w:rsidRPr="001143EC">
                              <w:rPr>
                                <w:sz w:val="20"/>
                              </w:rPr>
                              <w:fldChar w:fldCharType="end"/>
                            </w:r>
                            <w:r w:rsidRPr="001143EC">
                              <w:rPr>
                                <w:sz w:val="20"/>
                              </w:rPr>
                              <w:t xml:space="preserve"> ("Pintos booting with %'"</w:t>
                            </w:r>
                            <w:hyperlink r:id="rId10" w:anchor="L23" w:tooltip="Defined at 23 in src/lib/inttypes.h." w:history="1">
                              <w:r w:rsidRPr="001143EC">
                                <w:rPr>
                                  <w:rStyle w:val="afe"/>
                                  <w:color w:val="auto"/>
                                  <w:sz w:val="20"/>
                                  <w:u w:val="none"/>
                                </w:rPr>
                                <w:t>PRIu32</w:t>
                              </w:r>
                            </w:hyperlink>
                            <w:r w:rsidRPr="001143EC">
                              <w:rPr>
                                <w:sz w:val="20"/>
                              </w:rPr>
                              <w:t>" kB RAM...\n",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(7)</w:t>
                            </w:r>
                          </w:p>
                          <w:p w14:paraId="6F04A2CE" w14:textId="77777777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bookmarkStart w:id="41" w:name="L95"/>
                            <w:r w:rsidRPr="001143EC">
                              <w:rPr>
                                <w:sz w:val="20"/>
                              </w:rPr>
                              <w:t xml:space="preserve">   init_ram_pages * </w:t>
                            </w:r>
                            <w:bookmarkEnd w:id="41"/>
                            <w:r w:rsidRPr="001143EC">
                              <w:rPr>
                                <w:sz w:val="20"/>
                              </w:rPr>
                              <w:fldChar w:fldCharType="begin"/>
                            </w:r>
                            <w:r w:rsidRPr="001143EC">
                              <w:rPr>
                                <w:sz w:val="20"/>
                              </w:rPr>
                              <w:instrText xml:space="preserve"> HYPERLINK "file:///C:\\Users\\pp\\Desktop\\HTML\\S\\153.html" \l "L20" \o "Defined at 20 in src/threads/vaddr.h." </w:instrText>
                            </w:r>
                            <w:r w:rsidRPr="001143EC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1143EC">
                              <w:rPr>
                                <w:rStyle w:val="afe"/>
                                <w:color w:val="auto"/>
                                <w:sz w:val="20"/>
                                <w:u w:val="none"/>
                              </w:rPr>
                              <w:t>PGSIZE</w:t>
                            </w:r>
                            <w:r w:rsidRPr="001143EC">
                              <w:rPr>
                                <w:sz w:val="20"/>
                              </w:rPr>
                              <w:fldChar w:fldCharType="end"/>
                            </w:r>
                            <w:r w:rsidRPr="001143EC">
                              <w:rPr>
                                <w:sz w:val="20"/>
                              </w:rPr>
                              <w:t xml:space="preserve"> / 1024);</w:t>
                            </w:r>
                          </w:p>
                          <w:p w14:paraId="1FE6B3A5" w14:textId="77777777" w:rsidR="0092467A" w:rsidRPr="001143EC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bookmarkStart w:id="42" w:name="L96"/>
                            <w:r w:rsidRPr="001143EC">
                              <w:rPr>
                                <w:sz w:val="20"/>
                              </w:rPr>
                              <w:t xml:space="preserve">   </w:t>
                            </w:r>
                            <w:bookmarkStart w:id="43" w:name="L97"/>
                            <w:bookmarkEnd w:id="42"/>
                          </w:p>
                          <w:bookmarkEnd w:id="43"/>
                          <w:p w14:paraId="70868FB0" w14:textId="52CDC273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r w:rsidRPr="00B81C0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0"/>
                              </w:rPr>
                              <w:instrText>HYPERLINK  \l "_palloc_init()" \o "Defined at 46 in src/threads/palloc.c."</w:instrText>
                            </w:r>
                            <w:r w:rsidRPr="00B81C0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Pr="00B81C05">
                              <w:rPr>
                                <w:rStyle w:val="afe"/>
                                <w:b/>
                                <w:color w:val="auto"/>
                                <w:sz w:val="20"/>
                                <w:u w:val="none"/>
                              </w:rPr>
                              <w:t>palloc_init</w:t>
                            </w:r>
                            <w:r w:rsidRPr="00B81C0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B81C05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1143EC">
                              <w:rPr>
                                <w:sz w:val="20"/>
                              </w:rPr>
                              <w:t>(user_page_limit);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(8)</w:t>
                            </w:r>
                          </w:p>
                          <w:p w14:paraId="75434F77" w14:textId="01C533A1" w:rsidR="0092467A" w:rsidRPr="001143EC" w:rsidRDefault="0092467A" w:rsidP="00C4725A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w:anchor="_malloc_init_()" w:tooltip="Defined at 72 in src/threads/malloc.c." w:history="1">
                              <w:r w:rsidRPr="00B81C05">
                                <w:rPr>
                                  <w:rStyle w:val="afe"/>
                                  <w:b/>
                                  <w:sz w:val="20"/>
                                </w:rPr>
                                <w:t>malloc_init</w:t>
                              </w:r>
                            </w:hyperlink>
                            <w:r w:rsidRPr="001143EC">
                              <w:rPr>
                                <w:sz w:val="20"/>
                              </w:rPr>
                              <w:t xml:space="preserve"> ();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(9)</w:t>
                            </w:r>
                          </w:p>
                          <w:p w14:paraId="324C843D" w14:textId="053C17C2" w:rsidR="0092467A" w:rsidRPr="001143EC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r:id="rId11" w:anchor="L158" w:tooltip="Defined at 158 in src/threads/init.c." w:history="1">
                              <w:r w:rsidRPr="00B81C05">
                                <w:rPr>
                                  <w:rStyle w:val="afe"/>
                                  <w:color w:val="auto"/>
                                  <w:sz w:val="20"/>
                                  <w:u w:val="none"/>
                                </w:rPr>
                                <w:t>paging_init</w:t>
                              </w:r>
                            </w:hyperlink>
                            <w:r w:rsidRPr="001143EC">
                              <w:rPr>
                                <w:sz w:val="20"/>
                              </w:rPr>
                              <w:t xml:space="preserve"> ();</w:t>
                            </w:r>
                            <w:bookmarkStart w:id="44" w:name="L101"/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(10)</w:t>
                            </w:r>
                          </w:p>
                          <w:p w14:paraId="3C79E350" w14:textId="77777777" w:rsidR="0092467A" w:rsidRPr="001143EC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</w:p>
                          <w:p w14:paraId="2B125505" w14:textId="7813CFC1" w:rsidR="0092467A" w:rsidRPr="002B6F03" w:rsidRDefault="0092467A" w:rsidP="002C4147">
                            <w:pPr>
                              <w:pStyle w:val="HTML1"/>
                              <w:ind w:firstLineChars="250" w:firstLine="500"/>
                              <w:rPr>
                                <w:sz w:val="20"/>
                              </w:rPr>
                            </w:pPr>
                            <w:r w:rsidRPr="002B6F03">
                              <w:rPr>
                                <w:sz w:val="20"/>
                              </w:rPr>
                              <w:t>…</w:t>
                            </w:r>
                          </w:p>
                          <w:p w14:paraId="1433480A" w14:textId="3C504CB1" w:rsidR="0092467A" w:rsidRPr="002B6F03" w:rsidRDefault="0092467A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w:anchor="_intr_init_()" w:history="1">
                              <w:r w:rsidRPr="00B81C05">
                                <w:rPr>
                                  <w:rStyle w:val="afe"/>
                                  <w:b/>
                                  <w:sz w:val="20"/>
                                </w:rPr>
                                <w:t>intr_init</w:t>
                              </w:r>
                            </w:hyperlink>
                            <w:r w:rsidRPr="00B81C05">
                              <w:rPr>
                                <w:b/>
                                <w:sz w:val="20"/>
                              </w:rPr>
                              <w:t xml:space="preserve"> ();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(11)</w:t>
                            </w:r>
                          </w:p>
                          <w:p w14:paraId="0E5F5A23" w14:textId="7202D706" w:rsidR="0092467A" w:rsidRPr="002B6F03" w:rsidRDefault="00AB53C3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w:anchor="_timer_init_()" w:history="1">
                              <w:r w:rsidR="0092467A" w:rsidRPr="00AB53C3">
                                <w:rPr>
                                  <w:rStyle w:val="afe"/>
                                  <w:b/>
                                  <w:sz w:val="20"/>
                                </w:rPr>
                                <w:t>timer_init</w:t>
                              </w:r>
                            </w:hyperlink>
                            <w:r w:rsidR="0092467A" w:rsidRPr="002B6F03">
                              <w:rPr>
                                <w:sz w:val="20"/>
                              </w:rPr>
                              <w:t xml:space="preserve"> ();</w:t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  <w:t>(12)</w:t>
                            </w:r>
                          </w:p>
                          <w:p w14:paraId="7B11B486" w14:textId="4326AC18" w:rsidR="0092467A" w:rsidRPr="002B6F03" w:rsidRDefault="00AB53C3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w:anchor="_kbd_init()" w:history="1">
                              <w:r w:rsidR="0092467A" w:rsidRPr="00AB53C3">
                                <w:rPr>
                                  <w:rStyle w:val="afe"/>
                                  <w:b/>
                                  <w:sz w:val="20"/>
                                </w:rPr>
                                <w:t>kbd_init</w:t>
                              </w:r>
                            </w:hyperlink>
                            <w:r w:rsidR="0092467A" w:rsidRPr="002B6F03">
                              <w:rPr>
                                <w:sz w:val="20"/>
                              </w:rPr>
                              <w:t xml:space="preserve"> ();</w:t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  <w:t>(13)</w:t>
                            </w:r>
                          </w:p>
                          <w:p w14:paraId="71476147" w14:textId="7178162D" w:rsidR="0092467A" w:rsidRPr="002B6F03" w:rsidRDefault="00AB53C3" w:rsidP="001143EC">
                            <w:pPr>
                              <w:pStyle w:val="HTML1"/>
                              <w:rPr>
                                <w:rFonts w:eastAsia="굴림체" w:cs="굴림체"/>
                                <w:sz w:val="20"/>
                              </w:rPr>
                            </w:pPr>
                            <w:hyperlink w:anchor="_input_init_()" w:history="1">
                              <w:r w:rsidR="0092467A" w:rsidRPr="00AB53C3">
                                <w:rPr>
                                  <w:rStyle w:val="afe"/>
                                  <w:b/>
                                  <w:sz w:val="20"/>
                                </w:rPr>
                                <w:t>input_init</w:t>
                              </w:r>
                            </w:hyperlink>
                            <w:r w:rsidR="0092467A" w:rsidRPr="002B6F03">
                              <w:rPr>
                                <w:sz w:val="20"/>
                              </w:rPr>
                              <w:t xml:space="preserve"> ();</w:t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</w:r>
                            <w:r w:rsidR="0092467A">
                              <w:rPr>
                                <w:sz w:val="20"/>
                              </w:rPr>
                              <w:tab/>
                              <w:t>(14)</w:t>
                            </w:r>
                          </w:p>
                          <w:p w14:paraId="2B160BE9" w14:textId="0E655804" w:rsidR="0092467A" w:rsidRPr="002B6F03" w:rsidRDefault="0092467A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</w:p>
                          <w:p w14:paraId="269DCCAA" w14:textId="1E7DEF42" w:rsidR="0092467A" w:rsidRPr="002B6F03" w:rsidRDefault="0092467A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w:anchor="_thread_start_()" w:history="1">
                              <w:r w:rsidRPr="00B81C05">
                                <w:rPr>
                                  <w:rStyle w:val="afe"/>
                                  <w:b/>
                                  <w:sz w:val="20"/>
                                </w:rPr>
                                <w:t>thread_start</w:t>
                              </w:r>
                            </w:hyperlink>
                            <w:r w:rsidRPr="002B6F03">
                              <w:rPr>
                                <w:sz w:val="20"/>
                              </w:rPr>
                              <w:t xml:space="preserve"> ();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(15)</w:t>
                            </w:r>
                          </w:p>
                          <w:p w14:paraId="0EC169E8" w14:textId="36AAD5C4" w:rsidR="0092467A" w:rsidRPr="002B6F03" w:rsidRDefault="0092467A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r w:rsidRPr="002B6F03">
                              <w:rPr>
                                <w:sz w:val="20"/>
                              </w:rPr>
                              <w:t>serial_init_queue ();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3E58B150" w14:textId="723D10EA" w:rsidR="0092467A" w:rsidRPr="003F5120" w:rsidRDefault="0092467A" w:rsidP="003F5120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r w:rsidRPr="002B6F03">
                              <w:rPr>
                                <w:sz w:val="20"/>
                              </w:rPr>
                              <w:t>timer_calibrate ();</w:t>
                            </w:r>
                          </w:p>
                          <w:p w14:paraId="60EE5603" w14:textId="71FB8BCB" w:rsidR="0092467A" w:rsidRDefault="0092467A" w:rsidP="001143EC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</w:t>
                            </w:r>
                          </w:p>
                          <w:p w14:paraId="79547C4D" w14:textId="4F1EF8D6" w:rsidR="0092467A" w:rsidRPr="002B6F03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</w:p>
                          <w:p w14:paraId="39318DDC" w14:textId="314F2B6C" w:rsidR="0092467A" w:rsidRPr="002B6F03" w:rsidRDefault="0092467A" w:rsidP="00912913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r:id="rId12" w:anchor="L79" w:tooltip="Defined at 79 in src/lib/stdio.c." w:history="1">
                              <w:r w:rsidRPr="002B6F03">
                                <w:rPr>
                                  <w:rStyle w:val="afe"/>
                                  <w:color w:val="auto"/>
                                  <w:sz w:val="20"/>
                                  <w:u w:val="none"/>
                                </w:rPr>
                                <w:t>printf</w:t>
                              </w:r>
                            </w:hyperlink>
                            <w:r w:rsidRPr="002B6F03">
                              <w:rPr>
                                <w:sz w:val="20"/>
                              </w:rPr>
                              <w:t xml:space="preserve"> ("Boot complete.\n");</w:t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  <w:t>(1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  <w:r w:rsidRPr="002B6F03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3D1BFC60" w14:textId="02FF10E6" w:rsidR="0092467A" w:rsidRPr="002B6F03" w:rsidRDefault="0092467A" w:rsidP="00912913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r:id="rId13" w:anchor="L298" w:tooltip="Defined at 298 in src/threads/init.c." w:history="1">
                              <w:r w:rsidRPr="00B81C05">
                                <w:rPr>
                                  <w:rStyle w:val="afe"/>
                                  <w:b/>
                                  <w:color w:val="auto"/>
                                  <w:sz w:val="20"/>
                                  <w:u w:val="none"/>
                                </w:rPr>
                                <w:t>run_actions</w:t>
                              </w:r>
                            </w:hyperlink>
                            <w:r w:rsidRPr="00B81C05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B6F03">
                              <w:rPr>
                                <w:sz w:val="20"/>
                              </w:rPr>
                              <w:t>(argv);</w:t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</w:r>
                            <w:r w:rsidRPr="002B6F03">
                              <w:rPr>
                                <w:sz w:val="20"/>
                              </w:rPr>
                              <w:tab/>
                              <w:t>(1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 w:rsidRPr="002B6F03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75ADC557" w14:textId="77777777" w:rsidR="0092467A" w:rsidRPr="001143EC" w:rsidRDefault="0092467A" w:rsidP="00912913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</w:p>
                          <w:p w14:paraId="26788BF9" w14:textId="56C6C3E0" w:rsidR="0092467A" w:rsidRPr="001143EC" w:rsidRDefault="0092467A" w:rsidP="00912913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r:id="rId14" w:anchor="L29" w:tooltip="Defined at 29 in src/devices/shutdown.c." w:history="1">
                              <w:r w:rsidRPr="001143EC">
                                <w:rPr>
                                  <w:rStyle w:val="afe"/>
                                  <w:color w:val="auto"/>
                                  <w:sz w:val="20"/>
                                  <w:u w:val="none"/>
                                </w:rPr>
                                <w:t>shutdown</w:t>
                              </w:r>
                            </w:hyperlink>
                            <w:r w:rsidRPr="001143EC">
                              <w:rPr>
                                <w:sz w:val="20"/>
                              </w:rPr>
                              <w:t xml:space="preserve"> ();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799EA28D" w14:textId="7A2607E9" w:rsidR="0092467A" w:rsidRPr="001143EC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  <w:hyperlink w:anchor="_thread_exit_()" w:tooltip="Defined at 289 in src/threads/thread.c." w:history="1">
                              <w:r w:rsidRPr="00B81C05">
                                <w:rPr>
                                  <w:rStyle w:val="afe"/>
                                  <w:b/>
                                  <w:color w:val="auto"/>
                                  <w:sz w:val="20"/>
                                  <w:u w:val="none"/>
                                </w:rPr>
                                <w:t>thread_exit</w:t>
                              </w:r>
                            </w:hyperlink>
                            <w:r w:rsidRPr="001143EC">
                              <w:rPr>
                                <w:sz w:val="20"/>
                              </w:rPr>
                              <w:t xml:space="preserve"> ();</w:t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</w:r>
                            <w:r w:rsidRPr="001143EC">
                              <w:rPr>
                                <w:sz w:val="20"/>
                              </w:rPr>
                              <w:tab/>
                              <w:t>(1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  <w:r w:rsidRPr="001143EC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55CEE5EB" w14:textId="77777777" w:rsidR="0092467A" w:rsidRPr="001143EC" w:rsidRDefault="0092467A" w:rsidP="00912913">
                            <w:pPr>
                              <w:pStyle w:val="HTML1"/>
                              <w:ind w:left="0"/>
                              <w:rPr>
                                <w:sz w:val="20"/>
                              </w:rPr>
                            </w:pPr>
                            <w:r w:rsidRPr="001143EC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7D575B62" w14:textId="77777777" w:rsidR="0092467A" w:rsidRPr="001143EC" w:rsidRDefault="0092467A" w:rsidP="003120D1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59B7D7" w14:textId="77777777" w:rsidR="0092467A" w:rsidRPr="001143EC" w:rsidRDefault="0092467A" w:rsidP="003120D1">
                            <w:pPr>
                              <w:pStyle w:val="HTML1"/>
                              <w:rPr>
                                <w:sz w:val="20"/>
                              </w:rPr>
                            </w:pPr>
                          </w:p>
                          <w:bookmarkEnd w:id="44"/>
                          <w:p w14:paraId="5BEE62AF" w14:textId="77777777" w:rsidR="0092467A" w:rsidRPr="001143EC" w:rsidRDefault="0092467A" w:rsidP="00C4725A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037FD" id="직사각형 1" o:spid="_x0000_s1029" style="width:449.4pt;height:4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" fillcolor="white [3201]" strokecolor="#c16f94 [3209]" strokeweight="1pt">
                <v:textbox>
                  <w:txbxContent>
                    <w:p w14:paraId="4B0A98BC" w14:textId="77777777" w:rsidR="0092467A" w:rsidRPr="001143EC" w:rsidRDefault="0092467A" w:rsidP="003120D1">
                      <w:pPr>
                        <w:pStyle w:val="HTML1"/>
                        <w:ind w:left="0"/>
                        <w:rPr>
                          <w:sz w:val="20"/>
                        </w:rPr>
                      </w:pPr>
                      <w:bookmarkStart w:id="45" w:name="L76"/>
                      <w:r w:rsidRPr="001143EC">
                        <w:rPr>
                          <w:b/>
                          <w:bCs/>
                          <w:sz w:val="20"/>
                        </w:rPr>
                        <w:t>int</w:t>
                      </w:r>
                      <w:bookmarkStart w:id="46" w:name="L77"/>
                      <w:bookmarkEnd w:id="45"/>
                      <w:r w:rsidRPr="001143EC">
                        <w:rPr>
                          <w:sz w:val="20"/>
                        </w:rPr>
                        <w:t xml:space="preserve"> main (</w:t>
                      </w:r>
                      <w:r w:rsidRPr="001143EC">
                        <w:rPr>
                          <w:b/>
                          <w:bCs/>
                          <w:sz w:val="20"/>
                        </w:rPr>
                        <w:t>void</w:t>
                      </w:r>
                      <w:r w:rsidRPr="001143EC">
                        <w:rPr>
                          <w:sz w:val="20"/>
                        </w:rPr>
                        <w:t>)</w:t>
                      </w:r>
                      <w:bookmarkStart w:id="47" w:name="L78"/>
                      <w:bookmarkEnd w:id="46"/>
                    </w:p>
                    <w:p w14:paraId="70922E66" w14:textId="77777777" w:rsidR="0092467A" w:rsidRPr="001143EC" w:rsidRDefault="0092467A" w:rsidP="003120D1">
                      <w:pPr>
                        <w:pStyle w:val="HTML1"/>
                        <w:ind w:left="0"/>
                        <w:rPr>
                          <w:sz w:val="20"/>
                        </w:rPr>
                      </w:pPr>
                      <w:r w:rsidRPr="001143EC">
                        <w:rPr>
                          <w:sz w:val="20"/>
                        </w:rPr>
                        <w:t>{</w:t>
                      </w:r>
                    </w:p>
                    <w:p w14:paraId="330AF18C" w14:textId="6EDB0587" w:rsidR="0092467A" w:rsidRPr="001143EC" w:rsidRDefault="0092467A" w:rsidP="003120D1">
                      <w:pPr>
                        <w:pStyle w:val="HTML1"/>
                        <w:ind w:left="0" w:firstLine="360"/>
                        <w:rPr>
                          <w:sz w:val="20"/>
                        </w:rPr>
                      </w:pPr>
                      <w:bookmarkStart w:id="48" w:name="L79"/>
                      <w:bookmarkEnd w:id="47"/>
                      <w:r w:rsidRPr="00B81C05">
                        <w:rPr>
                          <w:bCs/>
                          <w:sz w:val="20"/>
                        </w:rPr>
                        <w:t>char</w:t>
                      </w:r>
                      <w:r w:rsidRPr="001143EC">
                        <w:rPr>
                          <w:sz w:val="20"/>
                        </w:rPr>
                        <w:t xml:space="preserve"> **argv;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(1)</w:t>
                      </w:r>
                    </w:p>
                    <w:bookmarkEnd w:id="48"/>
                    <w:p w14:paraId="45E15051" w14:textId="3A33503D" w:rsidR="0092467A" w:rsidRPr="001143EC" w:rsidRDefault="003E1C7A" w:rsidP="003120D1">
                      <w:pPr>
                        <w:pStyle w:val="HTML1"/>
                        <w:ind w:left="0" w:firstLine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HYPERLINK  \l "_bss_init()" \o "Defined at 147 in src/threads/init.c." </w:instrTex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92467A" w:rsidRPr="003E1C7A">
                        <w:rPr>
                          <w:rStyle w:val="afe"/>
                          <w:sz w:val="20"/>
                        </w:rPr>
                        <w:t>bss_init ();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</w:r>
                      <w:r w:rsidR="0092467A" w:rsidRPr="001143EC">
                        <w:rPr>
                          <w:sz w:val="20"/>
                        </w:rPr>
                        <w:tab/>
                        <w:t>(2)</w:t>
                      </w:r>
                    </w:p>
                    <w:p w14:paraId="6FD2FFB3" w14:textId="77777777" w:rsidR="0092467A" w:rsidRPr="001143EC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  <w:bookmarkStart w:id="49" w:name="L83"/>
                      <w:r w:rsidRPr="001143EC">
                        <w:rPr>
                          <w:sz w:val="20"/>
                        </w:rPr>
                        <w:t xml:space="preserve">   </w:t>
                      </w:r>
                      <w:bookmarkStart w:id="50" w:name="L84"/>
                      <w:bookmarkEnd w:id="49"/>
                    </w:p>
                    <w:p w14:paraId="0CA872C9" w14:textId="40CB1F34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bookmarkStart w:id="51" w:name="L85"/>
                      <w:bookmarkEnd w:id="50"/>
                      <w:r w:rsidRPr="001143EC">
                        <w:rPr>
                          <w:sz w:val="20"/>
                        </w:rPr>
                        <w:t xml:space="preserve">argv = </w:t>
                      </w:r>
                      <w:bookmarkEnd w:id="51"/>
                      <w:r w:rsidRPr="001143EC">
                        <w:rPr>
                          <w:sz w:val="20"/>
                        </w:rPr>
                        <w:fldChar w:fldCharType="begin"/>
                      </w:r>
                      <w:r w:rsidRPr="001143EC">
                        <w:rPr>
                          <w:sz w:val="20"/>
                        </w:rPr>
                        <w:instrText xml:space="preserve"> HYPERLINK "file:///C:\\Users\\pp\\Desktop\\HTML\\S\\156.html" \l "L194" \o "Defined at 194 in src/threads/init.c." </w:instrText>
                      </w:r>
                      <w:r w:rsidRPr="001143EC">
                        <w:rPr>
                          <w:sz w:val="20"/>
                        </w:rPr>
                        <w:fldChar w:fldCharType="separate"/>
                      </w:r>
                      <w:r w:rsidRPr="001143EC">
                        <w:rPr>
                          <w:rStyle w:val="afe"/>
                          <w:color w:val="auto"/>
                          <w:sz w:val="20"/>
                          <w:u w:val="none"/>
                        </w:rPr>
                        <w:t>read_command_line</w:t>
                      </w:r>
                      <w:r w:rsidRPr="001143EC">
                        <w:rPr>
                          <w:sz w:val="20"/>
                        </w:rPr>
                        <w:fldChar w:fldCharType="end"/>
                      </w:r>
                      <w:r w:rsidRPr="001143EC">
                        <w:rPr>
                          <w:sz w:val="20"/>
                        </w:rPr>
                        <w:t xml:space="preserve"> ();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(3)</w:t>
                      </w:r>
                    </w:p>
                    <w:p w14:paraId="35484D21" w14:textId="16CAE654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bookmarkStart w:id="52" w:name="L86"/>
                      <w:r w:rsidRPr="001143EC">
                        <w:rPr>
                          <w:sz w:val="20"/>
                        </w:rPr>
                        <w:t xml:space="preserve">argv = </w:t>
                      </w:r>
                      <w:bookmarkEnd w:id="52"/>
                      <w:r w:rsidRPr="001143EC">
                        <w:rPr>
                          <w:sz w:val="20"/>
                        </w:rPr>
                        <w:fldChar w:fldCharType="begin"/>
                      </w:r>
                      <w:r w:rsidRPr="001143EC">
                        <w:rPr>
                          <w:sz w:val="20"/>
                        </w:rPr>
                        <w:instrText xml:space="preserve"> HYPERLINK "file:///C:\\Users\\pp\\Desktop\\HTML\\S\\156.html" \l "L229" \o "Defined at 229 in src/threads/init.c." </w:instrText>
                      </w:r>
                      <w:r w:rsidRPr="001143EC">
                        <w:rPr>
                          <w:sz w:val="20"/>
                        </w:rPr>
                        <w:fldChar w:fldCharType="separate"/>
                      </w:r>
                      <w:r w:rsidRPr="001143EC">
                        <w:rPr>
                          <w:rStyle w:val="afe"/>
                          <w:color w:val="auto"/>
                          <w:sz w:val="20"/>
                          <w:u w:val="none"/>
                        </w:rPr>
                        <w:t>parse_options</w:t>
                      </w:r>
                      <w:r w:rsidRPr="001143EC">
                        <w:rPr>
                          <w:sz w:val="20"/>
                        </w:rPr>
                        <w:fldChar w:fldCharType="end"/>
                      </w:r>
                      <w:r w:rsidRPr="001143EC">
                        <w:rPr>
                          <w:sz w:val="20"/>
                        </w:rPr>
                        <w:t xml:space="preserve"> (argv);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(4)</w:t>
                      </w:r>
                    </w:p>
                    <w:p w14:paraId="31C3C919" w14:textId="77777777" w:rsidR="0092467A" w:rsidRPr="001143EC" w:rsidRDefault="0092467A" w:rsidP="003120D1">
                      <w:pPr>
                        <w:pStyle w:val="HTML1"/>
                        <w:ind w:left="0"/>
                        <w:rPr>
                          <w:sz w:val="20"/>
                        </w:rPr>
                      </w:pPr>
                      <w:bookmarkStart w:id="53" w:name="L89"/>
                    </w:p>
                    <w:bookmarkStart w:id="54" w:name="L90"/>
                    <w:bookmarkEnd w:id="53"/>
                    <w:p w14:paraId="3F06A351" w14:textId="47A7F371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 xml:space="preserve"> HYPERLINK  \l "_thread_init_()" </w:instrText>
                      </w:r>
                      <w:r>
                        <w:rPr>
                          <w:b/>
                          <w:sz w:val="20"/>
                        </w:rPr>
                        <w:fldChar w:fldCharType="separate"/>
                      </w:r>
                      <w:r w:rsidRPr="00B81C05">
                        <w:rPr>
                          <w:rStyle w:val="afe"/>
                          <w:b/>
                          <w:sz w:val="20"/>
                        </w:rPr>
                        <w:t>thread_init</w:t>
                      </w:r>
                      <w:r>
                        <w:rPr>
                          <w:b/>
                          <w:sz w:val="20"/>
                        </w:rPr>
                        <w:fldChar w:fldCharType="end"/>
                      </w:r>
                      <w:r w:rsidRPr="001143EC">
                        <w:rPr>
                          <w:sz w:val="20"/>
                        </w:rPr>
                        <w:t xml:space="preserve"> ();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(5)</w:t>
                      </w:r>
                    </w:p>
                    <w:bookmarkEnd w:id="54"/>
                    <w:p w14:paraId="7CB42F17" w14:textId="1240ADE5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r w:rsidRPr="001143EC">
                        <w:rPr>
                          <w:sz w:val="20"/>
                        </w:rPr>
                        <w:fldChar w:fldCharType="begin"/>
                      </w:r>
                      <w:r w:rsidRPr="001143EC">
                        <w:rPr>
                          <w:sz w:val="20"/>
                        </w:rPr>
                        <w:instrText xml:space="preserve"> HYPERLINK "file:///C:\\Users\\pp\\Desktop\\HTML\\S\\105.html" \l "L64" \o "Defined at 64 in src/lib/kernel/console.c." </w:instrText>
                      </w:r>
                      <w:r w:rsidRPr="001143EC">
                        <w:rPr>
                          <w:sz w:val="20"/>
                        </w:rPr>
                        <w:fldChar w:fldCharType="separate"/>
                      </w:r>
                      <w:r w:rsidRPr="001143EC">
                        <w:rPr>
                          <w:rStyle w:val="afe"/>
                          <w:color w:val="auto"/>
                          <w:sz w:val="20"/>
                          <w:u w:val="none"/>
                        </w:rPr>
                        <w:t>console_init</w:t>
                      </w:r>
                      <w:r w:rsidRPr="001143EC">
                        <w:rPr>
                          <w:sz w:val="20"/>
                        </w:rPr>
                        <w:fldChar w:fldCharType="end"/>
                      </w:r>
                      <w:r w:rsidRPr="001143EC">
                        <w:rPr>
                          <w:sz w:val="20"/>
                        </w:rPr>
                        <w:t xml:space="preserve"> ();  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(6)</w:t>
                      </w:r>
                    </w:p>
                    <w:p w14:paraId="277F8F4D" w14:textId="77777777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bookmarkStart w:id="55" w:name="L92"/>
                      <w:r w:rsidRPr="001143EC">
                        <w:rPr>
                          <w:sz w:val="20"/>
                        </w:rPr>
                        <w:t xml:space="preserve">   </w:t>
                      </w:r>
                    </w:p>
                    <w:bookmarkEnd w:id="55"/>
                    <w:p w14:paraId="63A93FE2" w14:textId="0AA16B14" w:rsidR="0092467A" w:rsidRPr="001143EC" w:rsidRDefault="0092467A" w:rsidP="003120D1">
                      <w:pPr>
                        <w:pStyle w:val="HTML1"/>
                        <w:ind w:left="0" w:firstLine="360"/>
                        <w:rPr>
                          <w:sz w:val="20"/>
                        </w:rPr>
                      </w:pPr>
                      <w:r w:rsidRPr="001143EC">
                        <w:rPr>
                          <w:sz w:val="20"/>
                        </w:rPr>
                        <w:fldChar w:fldCharType="begin"/>
                      </w:r>
                      <w:r w:rsidRPr="001143EC">
                        <w:rPr>
                          <w:sz w:val="20"/>
                        </w:rPr>
                        <w:instrText xml:space="preserve"> HYPERLINK "file:///C:\\Users\\pp\\Desktop\\HTML\\S\\115.html" \l "L79" \o "Defined at 79 in src/lib/stdio.c." </w:instrText>
                      </w:r>
                      <w:r w:rsidRPr="001143EC">
                        <w:rPr>
                          <w:sz w:val="20"/>
                        </w:rPr>
                        <w:fldChar w:fldCharType="separate"/>
                      </w:r>
                      <w:r w:rsidRPr="001143EC">
                        <w:rPr>
                          <w:rStyle w:val="afe"/>
                          <w:color w:val="auto"/>
                          <w:sz w:val="20"/>
                          <w:u w:val="none"/>
                        </w:rPr>
                        <w:t>printf</w:t>
                      </w:r>
                      <w:r w:rsidRPr="001143EC">
                        <w:rPr>
                          <w:sz w:val="20"/>
                        </w:rPr>
                        <w:fldChar w:fldCharType="end"/>
                      </w:r>
                      <w:r w:rsidRPr="001143EC">
                        <w:rPr>
                          <w:sz w:val="20"/>
                        </w:rPr>
                        <w:t xml:space="preserve"> ("Pintos booting with %'"</w:t>
                      </w:r>
                      <w:hyperlink r:id="rId15" w:anchor="L23" w:tooltip="Defined at 23 in src/lib/inttypes.h." w:history="1">
                        <w:r w:rsidRPr="001143EC">
                          <w:rPr>
                            <w:rStyle w:val="afe"/>
                            <w:color w:val="auto"/>
                            <w:sz w:val="20"/>
                            <w:u w:val="none"/>
                          </w:rPr>
                          <w:t>PRIu32</w:t>
                        </w:r>
                      </w:hyperlink>
                      <w:r w:rsidRPr="001143EC">
                        <w:rPr>
                          <w:sz w:val="20"/>
                        </w:rPr>
                        <w:t>" kB RAM...\n",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(7)</w:t>
                      </w:r>
                    </w:p>
                    <w:p w14:paraId="6F04A2CE" w14:textId="77777777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bookmarkStart w:id="56" w:name="L95"/>
                      <w:r w:rsidRPr="001143EC">
                        <w:rPr>
                          <w:sz w:val="20"/>
                        </w:rPr>
                        <w:t xml:space="preserve">   init_ram_pages * </w:t>
                      </w:r>
                      <w:bookmarkEnd w:id="56"/>
                      <w:r w:rsidRPr="001143EC">
                        <w:rPr>
                          <w:sz w:val="20"/>
                        </w:rPr>
                        <w:fldChar w:fldCharType="begin"/>
                      </w:r>
                      <w:r w:rsidRPr="001143EC">
                        <w:rPr>
                          <w:sz w:val="20"/>
                        </w:rPr>
                        <w:instrText xml:space="preserve"> HYPERLINK "file:///C:\\Users\\pp\\Desktop\\HTML\\S\\153.html" \l "L20" \o "Defined at 20 in src/threads/vaddr.h." </w:instrText>
                      </w:r>
                      <w:r w:rsidRPr="001143EC">
                        <w:rPr>
                          <w:sz w:val="20"/>
                        </w:rPr>
                        <w:fldChar w:fldCharType="separate"/>
                      </w:r>
                      <w:r w:rsidRPr="001143EC">
                        <w:rPr>
                          <w:rStyle w:val="afe"/>
                          <w:color w:val="auto"/>
                          <w:sz w:val="20"/>
                          <w:u w:val="none"/>
                        </w:rPr>
                        <w:t>PGSIZE</w:t>
                      </w:r>
                      <w:r w:rsidRPr="001143EC">
                        <w:rPr>
                          <w:sz w:val="20"/>
                        </w:rPr>
                        <w:fldChar w:fldCharType="end"/>
                      </w:r>
                      <w:r w:rsidRPr="001143EC">
                        <w:rPr>
                          <w:sz w:val="20"/>
                        </w:rPr>
                        <w:t xml:space="preserve"> / 1024);</w:t>
                      </w:r>
                    </w:p>
                    <w:p w14:paraId="1FE6B3A5" w14:textId="77777777" w:rsidR="0092467A" w:rsidRPr="001143EC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  <w:bookmarkStart w:id="57" w:name="L96"/>
                      <w:r w:rsidRPr="001143EC">
                        <w:rPr>
                          <w:sz w:val="20"/>
                        </w:rPr>
                        <w:t xml:space="preserve">   </w:t>
                      </w:r>
                      <w:bookmarkStart w:id="58" w:name="L97"/>
                      <w:bookmarkEnd w:id="57"/>
                    </w:p>
                    <w:bookmarkEnd w:id="58"/>
                    <w:p w14:paraId="70868FB0" w14:textId="52CDC273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r w:rsidRPr="00B81C05">
                        <w:rPr>
                          <w:b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>HYPERLINK  \l "_palloc_init()" \o "Defined at 46 in src/threads/palloc.c."</w:instrText>
                      </w:r>
                      <w:r w:rsidRPr="00B81C05">
                        <w:rPr>
                          <w:b/>
                          <w:sz w:val="20"/>
                        </w:rPr>
                        <w:fldChar w:fldCharType="separate"/>
                      </w:r>
                      <w:r w:rsidRPr="00B81C05">
                        <w:rPr>
                          <w:rStyle w:val="afe"/>
                          <w:b/>
                          <w:color w:val="auto"/>
                          <w:sz w:val="20"/>
                          <w:u w:val="none"/>
                        </w:rPr>
                        <w:t>palloc_init</w:t>
                      </w:r>
                      <w:r w:rsidRPr="00B81C05">
                        <w:rPr>
                          <w:b/>
                          <w:sz w:val="20"/>
                        </w:rPr>
                        <w:fldChar w:fldCharType="end"/>
                      </w:r>
                      <w:r w:rsidRPr="00B81C05">
                        <w:rPr>
                          <w:b/>
                          <w:sz w:val="20"/>
                        </w:rPr>
                        <w:t xml:space="preserve"> </w:t>
                      </w:r>
                      <w:r w:rsidRPr="001143EC">
                        <w:rPr>
                          <w:sz w:val="20"/>
                        </w:rPr>
                        <w:t>(user_page_limit);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(8)</w:t>
                      </w:r>
                    </w:p>
                    <w:p w14:paraId="75434F77" w14:textId="01C533A1" w:rsidR="0092467A" w:rsidRPr="001143EC" w:rsidRDefault="0092467A" w:rsidP="00C4725A">
                      <w:pPr>
                        <w:pStyle w:val="HTML1"/>
                        <w:rPr>
                          <w:sz w:val="20"/>
                        </w:rPr>
                      </w:pPr>
                      <w:hyperlink w:anchor="_malloc_init_()" w:tooltip="Defined at 72 in src/threads/malloc.c." w:history="1">
                        <w:r w:rsidRPr="00B81C05">
                          <w:rPr>
                            <w:rStyle w:val="afe"/>
                            <w:b/>
                            <w:sz w:val="20"/>
                          </w:rPr>
                          <w:t>malloc_init</w:t>
                        </w:r>
                      </w:hyperlink>
                      <w:r w:rsidRPr="001143EC">
                        <w:rPr>
                          <w:sz w:val="20"/>
                        </w:rPr>
                        <w:t xml:space="preserve"> ();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(9)</w:t>
                      </w:r>
                    </w:p>
                    <w:p w14:paraId="324C843D" w14:textId="053C17C2" w:rsidR="0092467A" w:rsidRPr="001143EC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  <w:hyperlink r:id="rId16" w:anchor="L158" w:tooltip="Defined at 158 in src/threads/init.c." w:history="1">
                        <w:r w:rsidRPr="00B81C05">
                          <w:rPr>
                            <w:rStyle w:val="afe"/>
                            <w:color w:val="auto"/>
                            <w:sz w:val="20"/>
                            <w:u w:val="none"/>
                          </w:rPr>
                          <w:t>paging_init</w:t>
                        </w:r>
                      </w:hyperlink>
                      <w:r w:rsidRPr="001143EC">
                        <w:rPr>
                          <w:sz w:val="20"/>
                        </w:rPr>
                        <w:t xml:space="preserve"> ();</w:t>
                      </w:r>
                      <w:bookmarkStart w:id="59" w:name="L101"/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(10)</w:t>
                      </w:r>
                    </w:p>
                    <w:p w14:paraId="3C79E350" w14:textId="77777777" w:rsidR="0092467A" w:rsidRPr="001143EC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</w:p>
                    <w:p w14:paraId="2B125505" w14:textId="7813CFC1" w:rsidR="0092467A" w:rsidRPr="002B6F03" w:rsidRDefault="0092467A" w:rsidP="002C4147">
                      <w:pPr>
                        <w:pStyle w:val="HTML1"/>
                        <w:ind w:firstLineChars="250" w:firstLine="500"/>
                        <w:rPr>
                          <w:sz w:val="20"/>
                        </w:rPr>
                      </w:pPr>
                      <w:r w:rsidRPr="002B6F03">
                        <w:rPr>
                          <w:sz w:val="20"/>
                        </w:rPr>
                        <w:t>…</w:t>
                      </w:r>
                    </w:p>
                    <w:p w14:paraId="1433480A" w14:textId="3C504CB1" w:rsidR="0092467A" w:rsidRPr="002B6F03" w:rsidRDefault="0092467A" w:rsidP="001143EC">
                      <w:pPr>
                        <w:pStyle w:val="HTML1"/>
                        <w:rPr>
                          <w:sz w:val="20"/>
                        </w:rPr>
                      </w:pPr>
                      <w:hyperlink w:anchor="_intr_init_()" w:history="1">
                        <w:r w:rsidRPr="00B81C05">
                          <w:rPr>
                            <w:rStyle w:val="afe"/>
                            <w:b/>
                            <w:sz w:val="20"/>
                          </w:rPr>
                          <w:t>intr_init</w:t>
                        </w:r>
                      </w:hyperlink>
                      <w:r w:rsidRPr="00B81C05">
                        <w:rPr>
                          <w:b/>
                          <w:sz w:val="20"/>
                        </w:rPr>
                        <w:t xml:space="preserve"> ();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(11)</w:t>
                      </w:r>
                    </w:p>
                    <w:p w14:paraId="0E5F5A23" w14:textId="7202D706" w:rsidR="0092467A" w:rsidRPr="002B6F03" w:rsidRDefault="00AB53C3" w:rsidP="001143EC">
                      <w:pPr>
                        <w:pStyle w:val="HTML1"/>
                        <w:rPr>
                          <w:sz w:val="20"/>
                        </w:rPr>
                      </w:pPr>
                      <w:hyperlink w:anchor="_timer_init_()" w:history="1">
                        <w:r w:rsidR="0092467A" w:rsidRPr="00AB53C3">
                          <w:rPr>
                            <w:rStyle w:val="afe"/>
                            <w:b/>
                            <w:sz w:val="20"/>
                          </w:rPr>
                          <w:t>timer_init</w:t>
                        </w:r>
                      </w:hyperlink>
                      <w:r w:rsidR="0092467A" w:rsidRPr="002B6F03">
                        <w:rPr>
                          <w:sz w:val="20"/>
                        </w:rPr>
                        <w:t xml:space="preserve"> ();</w:t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  <w:t>(12)</w:t>
                      </w:r>
                    </w:p>
                    <w:p w14:paraId="7B11B486" w14:textId="4326AC18" w:rsidR="0092467A" w:rsidRPr="002B6F03" w:rsidRDefault="00AB53C3" w:rsidP="001143EC">
                      <w:pPr>
                        <w:pStyle w:val="HTML1"/>
                        <w:rPr>
                          <w:sz w:val="20"/>
                        </w:rPr>
                      </w:pPr>
                      <w:hyperlink w:anchor="_kbd_init()" w:history="1">
                        <w:r w:rsidR="0092467A" w:rsidRPr="00AB53C3">
                          <w:rPr>
                            <w:rStyle w:val="afe"/>
                            <w:b/>
                            <w:sz w:val="20"/>
                          </w:rPr>
                          <w:t>kbd_init</w:t>
                        </w:r>
                      </w:hyperlink>
                      <w:r w:rsidR="0092467A" w:rsidRPr="002B6F03">
                        <w:rPr>
                          <w:sz w:val="20"/>
                        </w:rPr>
                        <w:t xml:space="preserve"> ();</w:t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  <w:t>(13)</w:t>
                      </w:r>
                    </w:p>
                    <w:p w14:paraId="71476147" w14:textId="7178162D" w:rsidR="0092467A" w:rsidRPr="002B6F03" w:rsidRDefault="00AB53C3" w:rsidP="001143EC">
                      <w:pPr>
                        <w:pStyle w:val="HTML1"/>
                        <w:rPr>
                          <w:rFonts w:eastAsia="굴림체" w:cs="굴림체"/>
                          <w:sz w:val="20"/>
                        </w:rPr>
                      </w:pPr>
                      <w:hyperlink w:anchor="_input_init_()" w:history="1">
                        <w:r w:rsidR="0092467A" w:rsidRPr="00AB53C3">
                          <w:rPr>
                            <w:rStyle w:val="afe"/>
                            <w:b/>
                            <w:sz w:val="20"/>
                          </w:rPr>
                          <w:t>input_init</w:t>
                        </w:r>
                      </w:hyperlink>
                      <w:r w:rsidR="0092467A" w:rsidRPr="002B6F03">
                        <w:rPr>
                          <w:sz w:val="20"/>
                        </w:rPr>
                        <w:t xml:space="preserve"> ();</w:t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</w:r>
                      <w:r w:rsidR="0092467A">
                        <w:rPr>
                          <w:sz w:val="20"/>
                        </w:rPr>
                        <w:tab/>
                        <w:t>(14)</w:t>
                      </w:r>
                    </w:p>
                    <w:p w14:paraId="2B160BE9" w14:textId="0E655804" w:rsidR="0092467A" w:rsidRPr="002B6F03" w:rsidRDefault="0092467A" w:rsidP="001143EC">
                      <w:pPr>
                        <w:pStyle w:val="HTML1"/>
                        <w:rPr>
                          <w:sz w:val="20"/>
                        </w:rPr>
                      </w:pPr>
                    </w:p>
                    <w:p w14:paraId="269DCCAA" w14:textId="1E7DEF42" w:rsidR="0092467A" w:rsidRPr="002B6F03" w:rsidRDefault="0092467A" w:rsidP="001143EC">
                      <w:pPr>
                        <w:pStyle w:val="HTML1"/>
                        <w:rPr>
                          <w:sz w:val="20"/>
                        </w:rPr>
                      </w:pPr>
                      <w:hyperlink w:anchor="_thread_start_()" w:history="1">
                        <w:r w:rsidRPr="00B81C05">
                          <w:rPr>
                            <w:rStyle w:val="afe"/>
                            <w:b/>
                            <w:sz w:val="20"/>
                          </w:rPr>
                          <w:t>thread_start</w:t>
                        </w:r>
                      </w:hyperlink>
                      <w:r w:rsidRPr="002B6F03">
                        <w:rPr>
                          <w:sz w:val="20"/>
                        </w:rPr>
                        <w:t xml:space="preserve"> ();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(15)</w:t>
                      </w:r>
                    </w:p>
                    <w:p w14:paraId="0EC169E8" w14:textId="36AAD5C4" w:rsidR="0092467A" w:rsidRPr="002B6F03" w:rsidRDefault="0092467A" w:rsidP="001143EC">
                      <w:pPr>
                        <w:pStyle w:val="HTML1"/>
                        <w:rPr>
                          <w:sz w:val="20"/>
                        </w:rPr>
                      </w:pPr>
                      <w:r w:rsidRPr="002B6F03">
                        <w:rPr>
                          <w:sz w:val="20"/>
                        </w:rPr>
                        <w:t>serial_init_queue ();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14:paraId="3E58B150" w14:textId="723D10EA" w:rsidR="0092467A" w:rsidRPr="003F5120" w:rsidRDefault="0092467A" w:rsidP="003F5120">
                      <w:pPr>
                        <w:pStyle w:val="HTML1"/>
                        <w:rPr>
                          <w:sz w:val="20"/>
                        </w:rPr>
                      </w:pPr>
                      <w:r w:rsidRPr="002B6F03">
                        <w:rPr>
                          <w:sz w:val="20"/>
                        </w:rPr>
                        <w:t>timer_calibrate ();</w:t>
                      </w:r>
                    </w:p>
                    <w:p w14:paraId="60EE5603" w14:textId="71FB8BCB" w:rsidR="0092467A" w:rsidRDefault="0092467A" w:rsidP="001143EC">
                      <w:pPr>
                        <w:pStyle w:val="HTML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</w:t>
                      </w:r>
                    </w:p>
                    <w:p w14:paraId="79547C4D" w14:textId="4F1EF8D6" w:rsidR="0092467A" w:rsidRPr="002B6F03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</w:p>
                    <w:p w14:paraId="39318DDC" w14:textId="314F2B6C" w:rsidR="0092467A" w:rsidRPr="002B6F03" w:rsidRDefault="0092467A" w:rsidP="00912913">
                      <w:pPr>
                        <w:pStyle w:val="HTML1"/>
                        <w:rPr>
                          <w:sz w:val="20"/>
                        </w:rPr>
                      </w:pPr>
                      <w:hyperlink r:id="rId17" w:anchor="L79" w:tooltip="Defined at 79 in src/lib/stdio.c." w:history="1">
                        <w:r w:rsidRPr="002B6F03">
                          <w:rPr>
                            <w:rStyle w:val="afe"/>
                            <w:color w:val="auto"/>
                            <w:sz w:val="20"/>
                            <w:u w:val="none"/>
                          </w:rPr>
                          <w:t>printf</w:t>
                        </w:r>
                      </w:hyperlink>
                      <w:r w:rsidRPr="002B6F03">
                        <w:rPr>
                          <w:sz w:val="20"/>
                        </w:rPr>
                        <w:t xml:space="preserve"> ("Boot complete.\n");</w:t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  <w:t>(1</w:t>
                      </w:r>
                      <w:r>
                        <w:rPr>
                          <w:sz w:val="20"/>
                        </w:rPr>
                        <w:t>6</w:t>
                      </w:r>
                      <w:r w:rsidRPr="002B6F03">
                        <w:rPr>
                          <w:sz w:val="20"/>
                        </w:rPr>
                        <w:t>)</w:t>
                      </w:r>
                    </w:p>
                    <w:p w14:paraId="3D1BFC60" w14:textId="02FF10E6" w:rsidR="0092467A" w:rsidRPr="002B6F03" w:rsidRDefault="0092467A" w:rsidP="00912913">
                      <w:pPr>
                        <w:pStyle w:val="HTML1"/>
                        <w:rPr>
                          <w:sz w:val="20"/>
                        </w:rPr>
                      </w:pPr>
                      <w:hyperlink r:id="rId18" w:anchor="L298" w:tooltip="Defined at 298 in src/threads/init.c." w:history="1">
                        <w:r w:rsidRPr="00B81C05">
                          <w:rPr>
                            <w:rStyle w:val="afe"/>
                            <w:b/>
                            <w:color w:val="auto"/>
                            <w:sz w:val="20"/>
                            <w:u w:val="none"/>
                          </w:rPr>
                          <w:t>run_actions</w:t>
                        </w:r>
                      </w:hyperlink>
                      <w:r w:rsidRPr="00B81C05">
                        <w:rPr>
                          <w:b/>
                          <w:sz w:val="20"/>
                        </w:rPr>
                        <w:t xml:space="preserve"> </w:t>
                      </w:r>
                      <w:r w:rsidRPr="002B6F03">
                        <w:rPr>
                          <w:sz w:val="20"/>
                        </w:rPr>
                        <w:t>(argv);</w:t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</w:r>
                      <w:r w:rsidRPr="002B6F03">
                        <w:rPr>
                          <w:sz w:val="20"/>
                        </w:rPr>
                        <w:tab/>
                        <w:t>(1</w:t>
                      </w:r>
                      <w:r>
                        <w:rPr>
                          <w:sz w:val="20"/>
                        </w:rPr>
                        <w:t>7</w:t>
                      </w:r>
                      <w:r w:rsidRPr="002B6F03">
                        <w:rPr>
                          <w:sz w:val="20"/>
                        </w:rPr>
                        <w:t>)</w:t>
                      </w:r>
                    </w:p>
                    <w:p w14:paraId="75ADC557" w14:textId="77777777" w:rsidR="0092467A" w:rsidRPr="001143EC" w:rsidRDefault="0092467A" w:rsidP="00912913">
                      <w:pPr>
                        <w:pStyle w:val="HTML1"/>
                        <w:rPr>
                          <w:sz w:val="20"/>
                        </w:rPr>
                      </w:pPr>
                    </w:p>
                    <w:p w14:paraId="26788BF9" w14:textId="56C6C3E0" w:rsidR="0092467A" w:rsidRPr="001143EC" w:rsidRDefault="0092467A" w:rsidP="00912913">
                      <w:pPr>
                        <w:pStyle w:val="HTML1"/>
                        <w:rPr>
                          <w:sz w:val="20"/>
                        </w:rPr>
                      </w:pPr>
                      <w:hyperlink r:id="rId19" w:anchor="L29" w:tooltip="Defined at 29 in src/devices/shutdown.c." w:history="1">
                        <w:r w:rsidRPr="001143EC">
                          <w:rPr>
                            <w:rStyle w:val="afe"/>
                            <w:color w:val="auto"/>
                            <w:sz w:val="20"/>
                            <w:u w:val="none"/>
                          </w:rPr>
                          <w:t>shutdown</w:t>
                        </w:r>
                      </w:hyperlink>
                      <w:r w:rsidRPr="001143EC">
                        <w:rPr>
                          <w:sz w:val="20"/>
                        </w:rPr>
                        <w:t xml:space="preserve"> ();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</w:p>
                    <w:p w14:paraId="799EA28D" w14:textId="7A2607E9" w:rsidR="0092467A" w:rsidRPr="001143EC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  <w:hyperlink w:anchor="_thread_exit_()" w:tooltip="Defined at 289 in src/threads/thread.c." w:history="1">
                        <w:r w:rsidRPr="00B81C05">
                          <w:rPr>
                            <w:rStyle w:val="afe"/>
                            <w:b/>
                            <w:color w:val="auto"/>
                            <w:sz w:val="20"/>
                            <w:u w:val="none"/>
                          </w:rPr>
                          <w:t>thread_exit</w:t>
                        </w:r>
                      </w:hyperlink>
                      <w:r w:rsidRPr="001143EC">
                        <w:rPr>
                          <w:sz w:val="20"/>
                        </w:rPr>
                        <w:t xml:space="preserve"> ();</w:t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</w:r>
                      <w:r w:rsidRPr="001143EC">
                        <w:rPr>
                          <w:sz w:val="20"/>
                        </w:rPr>
                        <w:tab/>
                        <w:t>(1</w:t>
                      </w:r>
                      <w:r>
                        <w:rPr>
                          <w:sz w:val="20"/>
                        </w:rPr>
                        <w:t>8</w:t>
                      </w:r>
                      <w:r w:rsidRPr="001143EC">
                        <w:rPr>
                          <w:sz w:val="20"/>
                        </w:rPr>
                        <w:t>)</w:t>
                      </w:r>
                    </w:p>
                    <w:p w14:paraId="55CEE5EB" w14:textId="77777777" w:rsidR="0092467A" w:rsidRPr="001143EC" w:rsidRDefault="0092467A" w:rsidP="00912913">
                      <w:pPr>
                        <w:pStyle w:val="HTML1"/>
                        <w:ind w:left="0"/>
                        <w:rPr>
                          <w:sz w:val="20"/>
                        </w:rPr>
                      </w:pPr>
                      <w:r w:rsidRPr="001143EC">
                        <w:rPr>
                          <w:sz w:val="20"/>
                        </w:rPr>
                        <w:t>}</w:t>
                      </w:r>
                    </w:p>
                    <w:p w14:paraId="7D575B62" w14:textId="77777777" w:rsidR="0092467A" w:rsidRPr="001143EC" w:rsidRDefault="0092467A" w:rsidP="003120D1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B59B7D7" w14:textId="77777777" w:rsidR="0092467A" w:rsidRPr="001143EC" w:rsidRDefault="0092467A" w:rsidP="003120D1">
                      <w:pPr>
                        <w:pStyle w:val="HTML1"/>
                        <w:rPr>
                          <w:sz w:val="20"/>
                        </w:rPr>
                      </w:pPr>
                    </w:p>
                    <w:bookmarkEnd w:id="59"/>
                    <w:p w14:paraId="5BEE62AF" w14:textId="77777777" w:rsidR="0092467A" w:rsidRPr="001143EC" w:rsidRDefault="0092467A" w:rsidP="00C4725A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C462536" w14:textId="6B9AADA1" w:rsidR="00D821BC" w:rsidRDefault="00D821BC" w:rsidP="00D821BC">
      <w:pPr>
        <w:rPr>
          <w:color w:val="000000" w:themeColor="text1"/>
        </w:rPr>
      </w:pPr>
    </w:p>
    <w:p w14:paraId="2803D919" w14:textId="535B9438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1)</w:t>
      </w:r>
      <w:r w:rsidR="006A76E1">
        <w:rPr>
          <w:color w:val="000000" w:themeColor="text1"/>
        </w:rPr>
        <w:t xml:space="preserve"> </w:t>
      </w:r>
      <w:r w:rsidR="006A76E1">
        <w:rPr>
          <w:rFonts w:hint="eastAsia"/>
          <w:color w:val="000000" w:themeColor="text1"/>
        </w:rPr>
        <w:t>인자를</w:t>
      </w:r>
      <w:r w:rsidR="006A76E1">
        <w:rPr>
          <w:rFonts w:hint="eastAsia"/>
          <w:color w:val="000000" w:themeColor="text1"/>
        </w:rPr>
        <w:t xml:space="preserve"> </w:t>
      </w:r>
      <w:r w:rsidR="006A76E1">
        <w:rPr>
          <w:rFonts w:hint="eastAsia"/>
          <w:color w:val="000000" w:themeColor="text1"/>
        </w:rPr>
        <w:t>접근하기위한</w:t>
      </w:r>
      <w:r w:rsidR="006A76E1">
        <w:rPr>
          <w:rFonts w:hint="eastAsia"/>
          <w:color w:val="000000" w:themeColor="text1"/>
        </w:rPr>
        <w:t xml:space="preserve"> </w:t>
      </w:r>
      <w:r w:rsidR="006A76E1">
        <w:rPr>
          <w:rFonts w:hint="eastAsia"/>
          <w:color w:val="000000" w:themeColor="text1"/>
        </w:rPr>
        <w:t>더블</w:t>
      </w:r>
      <w:r w:rsidR="006A76E1">
        <w:rPr>
          <w:rFonts w:hint="eastAsia"/>
          <w:color w:val="000000" w:themeColor="text1"/>
        </w:rPr>
        <w:t xml:space="preserve"> </w:t>
      </w:r>
      <w:r w:rsidR="006A76E1">
        <w:rPr>
          <w:rFonts w:hint="eastAsia"/>
          <w:color w:val="000000" w:themeColor="text1"/>
        </w:rPr>
        <w:t>포인터형</w:t>
      </w:r>
      <w:r w:rsidR="006A76E1">
        <w:rPr>
          <w:rFonts w:hint="eastAsia"/>
          <w:color w:val="000000" w:themeColor="text1"/>
        </w:rPr>
        <w:t xml:space="preserve"> </w:t>
      </w:r>
      <w:r w:rsidR="006A76E1">
        <w:rPr>
          <w:rFonts w:hint="eastAsia"/>
          <w:color w:val="000000" w:themeColor="text1"/>
        </w:rPr>
        <w:t>변수</w:t>
      </w:r>
      <w:r w:rsidR="006A76E1">
        <w:rPr>
          <w:rFonts w:hint="eastAsia"/>
          <w:color w:val="000000" w:themeColor="text1"/>
        </w:rPr>
        <w:t xml:space="preserve"> </w:t>
      </w:r>
      <w:r w:rsidR="006A76E1">
        <w:rPr>
          <w:color w:val="000000" w:themeColor="text1"/>
        </w:rPr>
        <w:t xml:space="preserve">argv </w:t>
      </w:r>
      <w:r w:rsidR="006A76E1">
        <w:rPr>
          <w:rFonts w:hint="eastAsia"/>
          <w:color w:val="000000" w:themeColor="text1"/>
        </w:rPr>
        <w:t>선언</w:t>
      </w:r>
      <w:r w:rsidR="009969F7">
        <w:rPr>
          <w:rFonts w:hint="eastAsia"/>
          <w:color w:val="000000" w:themeColor="text1"/>
        </w:rPr>
        <w:t xml:space="preserve"> </w:t>
      </w:r>
    </w:p>
    <w:p w14:paraId="75F26990" w14:textId="35B05A70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2)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ss</w:t>
      </w:r>
      <w:r w:rsidR="006A76E1">
        <w:rPr>
          <w:rFonts w:hint="eastAsia"/>
          <w:color w:val="000000" w:themeColor="text1"/>
        </w:rPr>
        <w:t>영역을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한다</w:t>
      </w:r>
      <w:r>
        <w:rPr>
          <w:rFonts w:hint="eastAsia"/>
          <w:color w:val="000000" w:themeColor="text1"/>
        </w:rPr>
        <w:t>.</w:t>
      </w:r>
    </w:p>
    <w:p w14:paraId="45324CF1" w14:textId="21EE397D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3)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ommend line </w:t>
      </w:r>
      <w:r>
        <w:rPr>
          <w:rFonts w:hint="eastAsia"/>
          <w:color w:val="000000" w:themeColor="text1"/>
        </w:rPr>
        <w:t>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문자열을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읽어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argv</w:t>
      </w:r>
      <w:r>
        <w:rPr>
          <w:rFonts w:hint="eastAsia"/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저장한다</w:t>
      </w:r>
      <w:r>
        <w:rPr>
          <w:rFonts w:hint="eastAsia"/>
          <w:color w:val="000000" w:themeColor="text1"/>
        </w:rPr>
        <w:t>.</w:t>
      </w:r>
    </w:p>
    <w:p w14:paraId="4B20453B" w14:textId="279F1E05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4) option</w:t>
      </w:r>
      <w:r>
        <w:rPr>
          <w:rFonts w:hint="eastAsia"/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argv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나눈다</w:t>
      </w:r>
      <w:r>
        <w:rPr>
          <w:rFonts w:hint="eastAsia"/>
          <w:color w:val="000000" w:themeColor="text1"/>
        </w:rPr>
        <w:t>.</w:t>
      </w:r>
    </w:p>
    <w:p w14:paraId="1E4F5EB0" w14:textId="1876EC73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5)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한다</w:t>
      </w:r>
    </w:p>
    <w:p w14:paraId="2559C076" w14:textId="01F8CDB2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</w:t>
      </w:r>
      <w:r>
        <w:rPr>
          <w:color w:val="000000" w:themeColor="text1"/>
        </w:rPr>
        <w:t xml:space="preserve">6)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onsole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한다</w:t>
      </w:r>
      <w:r>
        <w:rPr>
          <w:rFonts w:hint="eastAsia"/>
          <w:color w:val="000000" w:themeColor="text1"/>
        </w:rPr>
        <w:t>.</w:t>
      </w:r>
      <w:r w:rsidR="003A5ED4">
        <w:rPr>
          <w:color w:val="000000" w:themeColor="text1"/>
        </w:rPr>
        <w:t>’</w:t>
      </w:r>
    </w:p>
    <w:p w14:paraId="20F331BF" w14:textId="129D420A" w:rsidR="00D821BC" w:rsidRDefault="00D821BC" w:rsidP="00D821B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7) booting </w:t>
      </w:r>
      <w:r>
        <w:rPr>
          <w:rFonts w:hint="eastAsia"/>
          <w:color w:val="000000" w:themeColor="text1"/>
        </w:rPr>
        <w:t>중임을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프린트한다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03E9CEA" w14:textId="29C98D6D" w:rsidR="00DE4A67" w:rsidRDefault="00DE4A67" w:rsidP="00DE4A67">
      <w:pPr>
        <w:rPr>
          <w:color w:val="000000" w:themeColor="text1"/>
        </w:rPr>
      </w:pPr>
      <w:r>
        <w:rPr>
          <w:color w:val="000000" w:themeColor="text1"/>
        </w:rPr>
        <w:t xml:space="preserve">(8), 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9) </w:t>
      </w:r>
      <w:r>
        <w:rPr>
          <w:rFonts w:hint="eastAsia"/>
          <w:color w:val="000000" w:themeColor="text1"/>
        </w:rPr>
        <w:t>,(</w:t>
      </w:r>
      <w:r>
        <w:rPr>
          <w:color w:val="000000" w:themeColor="text1"/>
        </w:rPr>
        <w:t xml:space="preserve">10) </w:t>
      </w:r>
      <w:r>
        <w:rPr>
          <w:rFonts w:hint="eastAsia"/>
          <w:color w:val="000000" w:themeColor="text1"/>
        </w:rPr>
        <w:t>메모리를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함수들은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밑에서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설명하겠다</w:t>
      </w:r>
      <w:r>
        <w:rPr>
          <w:rFonts w:hint="eastAsia"/>
          <w:color w:val="000000" w:themeColor="text1"/>
        </w:rPr>
        <w:t>.</w:t>
      </w:r>
    </w:p>
    <w:p w14:paraId="6B5F0AD3" w14:textId="2CCF2CD5" w:rsidR="0055711D" w:rsidRDefault="00DE4A67" w:rsidP="0055711D">
      <w:pPr>
        <w:rPr>
          <w:color w:val="000000" w:themeColor="text1"/>
        </w:rPr>
      </w:pPr>
      <w:r>
        <w:rPr>
          <w:color w:val="000000" w:themeColor="text1"/>
        </w:rPr>
        <w:t xml:space="preserve">(11) </w:t>
      </w:r>
      <w:r w:rsidR="00533AE1">
        <w:rPr>
          <w:rFonts w:hint="eastAsia"/>
          <w:color w:val="000000" w:themeColor="text1"/>
        </w:rPr>
        <w:t>전체</w:t>
      </w:r>
      <w:r w:rsidR="00533AE1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인터럽트를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초기화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하는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함수를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실행한다</w:t>
      </w:r>
      <w:r w:rsidR="0055711D">
        <w:rPr>
          <w:rFonts w:hint="eastAsia"/>
          <w:color w:val="000000" w:themeColor="text1"/>
        </w:rPr>
        <w:t>.</w:t>
      </w:r>
    </w:p>
    <w:p w14:paraId="6D1CF84D" w14:textId="13E761BE" w:rsidR="00DE4A67" w:rsidRDefault="00DE4A67" w:rsidP="00DE4A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12) </w:t>
      </w:r>
      <w:r w:rsidR="0055711D">
        <w:rPr>
          <w:color w:val="000000" w:themeColor="text1"/>
        </w:rPr>
        <w:t>timer</w:t>
      </w:r>
      <w:r w:rsidR="0055711D">
        <w:rPr>
          <w:rFonts w:hint="eastAsia"/>
          <w:color w:val="000000" w:themeColor="text1"/>
        </w:rPr>
        <w:t>을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초기화하는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함수를</w:t>
      </w:r>
      <w:r w:rsidR="0055711D">
        <w:rPr>
          <w:rFonts w:hint="eastAsia"/>
          <w:color w:val="000000" w:themeColor="text1"/>
        </w:rPr>
        <w:t xml:space="preserve"> </w:t>
      </w:r>
      <w:r w:rsidR="0055711D">
        <w:rPr>
          <w:rFonts w:hint="eastAsia"/>
          <w:color w:val="000000" w:themeColor="text1"/>
        </w:rPr>
        <w:t>실행한다</w:t>
      </w:r>
      <w:r w:rsidR="006C032F">
        <w:rPr>
          <w:rFonts w:hint="eastAsia"/>
          <w:color w:val="000000" w:themeColor="text1"/>
        </w:rPr>
        <w:t>.</w:t>
      </w:r>
      <w:r w:rsidR="008151F6">
        <w:rPr>
          <w:color w:val="000000" w:themeColor="text1"/>
        </w:rPr>
        <w:t xml:space="preserve"> </w:t>
      </w:r>
    </w:p>
    <w:p w14:paraId="674E1705" w14:textId="5D47507B" w:rsidR="0055711D" w:rsidRPr="008151F6" w:rsidRDefault="0055711D" w:rsidP="00DE4A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13) </w:t>
      </w:r>
      <w:r>
        <w:rPr>
          <w:rFonts w:hint="eastAsia"/>
          <w:color w:val="000000" w:themeColor="text1"/>
        </w:rPr>
        <w:t>키보드를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실행한다</w:t>
      </w:r>
      <w:r>
        <w:rPr>
          <w:rFonts w:hint="eastAsia"/>
          <w:color w:val="000000" w:themeColor="text1"/>
        </w:rPr>
        <w:t>.</w:t>
      </w:r>
      <w:r w:rsidR="008151F6">
        <w:rPr>
          <w:color w:val="000000" w:themeColor="text1"/>
        </w:rPr>
        <w:t xml:space="preserve"> </w:t>
      </w:r>
    </w:p>
    <w:p w14:paraId="2C34A969" w14:textId="28D7BDC0" w:rsidR="0055711D" w:rsidRDefault="0055711D" w:rsidP="00DE4A67">
      <w:pPr>
        <w:rPr>
          <w:color w:val="000000" w:themeColor="text1"/>
        </w:rPr>
      </w:pPr>
      <w:r>
        <w:rPr>
          <w:color w:val="000000" w:themeColor="text1"/>
        </w:rPr>
        <w:t>(14) input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실행한다</w:t>
      </w:r>
    </w:p>
    <w:p w14:paraId="77973B79" w14:textId="6FB5AC44" w:rsidR="0055711D" w:rsidRDefault="0055711D" w:rsidP="00DE4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15)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hread_start </w:t>
      </w:r>
      <w:r>
        <w:rPr>
          <w:rFonts w:hint="eastAsia"/>
          <w:color w:val="000000" w:themeColor="text1"/>
        </w:rPr>
        <w:t>함수를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통해서</w:t>
      </w:r>
      <w:r>
        <w:rPr>
          <w:rFonts w:hint="eastAsia"/>
          <w:color w:val="000000" w:themeColor="text1"/>
        </w:rPr>
        <w:t xml:space="preserve"> T</w:t>
      </w:r>
      <w:r>
        <w:rPr>
          <w:color w:val="000000" w:themeColor="text1"/>
        </w:rPr>
        <w:t>imer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시킨다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즉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time sharin</w:t>
      </w:r>
      <w:r>
        <w:rPr>
          <w:rFonts w:hint="eastAsia"/>
          <w:color w:val="000000" w:themeColor="text1"/>
        </w:rPr>
        <w:t>g</w:t>
      </w:r>
      <w:r>
        <w:rPr>
          <w:rFonts w:hint="eastAsia"/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시작한다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본격적인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운영체제의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동작이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실행되며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 scheduling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시작되며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time sharing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본격적으로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시작되는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시점이다</w:t>
      </w:r>
      <w:r>
        <w:rPr>
          <w:rFonts w:hint="eastAsia"/>
          <w:color w:val="000000" w:themeColor="text1"/>
        </w:rPr>
        <w:t>.</w:t>
      </w:r>
    </w:p>
    <w:p w14:paraId="6FEEB764" w14:textId="027F1382" w:rsidR="0055711D" w:rsidRDefault="0055711D" w:rsidP="00DE4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16) </w:t>
      </w:r>
      <w:r>
        <w:rPr>
          <w:rFonts w:hint="eastAsia"/>
          <w:color w:val="000000" w:themeColor="text1"/>
        </w:rPr>
        <w:t>부팅이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완료되었음을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출력한다</w:t>
      </w:r>
    </w:p>
    <w:p w14:paraId="601C2224" w14:textId="294895EC" w:rsidR="0055711D" w:rsidRDefault="0055711D" w:rsidP="00DE4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17) </w:t>
      </w:r>
      <w:r w:rsidR="005B1511">
        <w:rPr>
          <w:rFonts w:hint="eastAsia"/>
          <w:color w:val="000000" w:themeColor="text1"/>
        </w:rPr>
        <w:t>부팅은</w:t>
      </w:r>
      <w:r w:rsidR="005B1511">
        <w:rPr>
          <w:rFonts w:hint="eastAsia"/>
          <w:color w:val="000000" w:themeColor="text1"/>
        </w:rPr>
        <w:t xml:space="preserve"> </w:t>
      </w:r>
      <w:r w:rsidR="005B1511">
        <w:rPr>
          <w:rFonts w:hint="eastAsia"/>
          <w:color w:val="000000" w:themeColor="text1"/>
        </w:rPr>
        <w:t>끝났으나</w:t>
      </w:r>
      <w:r w:rsidR="005B1511">
        <w:rPr>
          <w:rFonts w:hint="eastAsia"/>
          <w:color w:val="000000" w:themeColor="text1"/>
        </w:rPr>
        <w:t>,</w:t>
      </w:r>
      <w:r w:rsidR="005B1511">
        <w:rPr>
          <w:color w:val="000000" w:themeColor="text1"/>
        </w:rPr>
        <w:t xml:space="preserve"> </w:t>
      </w:r>
      <w:r w:rsidR="005B1511">
        <w:rPr>
          <w:rFonts w:hint="eastAsia"/>
          <w:color w:val="000000" w:themeColor="text1"/>
        </w:rPr>
        <w:t>잘</w:t>
      </w:r>
      <w:r w:rsidR="005B1511">
        <w:rPr>
          <w:rFonts w:hint="eastAsia"/>
          <w:color w:val="000000" w:themeColor="text1"/>
        </w:rPr>
        <w:t xml:space="preserve"> </w:t>
      </w:r>
      <w:r w:rsidR="005B1511">
        <w:rPr>
          <w:rFonts w:hint="eastAsia"/>
          <w:color w:val="000000" w:themeColor="text1"/>
        </w:rPr>
        <w:t>동작하는지</w:t>
      </w:r>
      <w:r w:rsidR="005B1511">
        <w:rPr>
          <w:rFonts w:hint="eastAsia"/>
          <w:color w:val="000000" w:themeColor="text1"/>
        </w:rPr>
        <w:t xml:space="preserve"> </w:t>
      </w:r>
      <w:r w:rsidR="005B1511">
        <w:rPr>
          <w:rFonts w:hint="eastAsia"/>
          <w:color w:val="000000" w:themeColor="text1"/>
        </w:rPr>
        <w:t>테스트를</w:t>
      </w:r>
      <w:r w:rsidR="005B1511">
        <w:rPr>
          <w:rFonts w:hint="eastAsia"/>
          <w:color w:val="000000" w:themeColor="text1"/>
        </w:rPr>
        <w:t xml:space="preserve"> </w:t>
      </w:r>
      <w:r w:rsidR="008D10AE">
        <w:rPr>
          <w:rFonts w:hint="eastAsia"/>
          <w:color w:val="000000" w:themeColor="text1"/>
        </w:rPr>
        <w:t>하는</w:t>
      </w:r>
      <w:r w:rsidR="008D10AE">
        <w:rPr>
          <w:rFonts w:hint="eastAsia"/>
          <w:color w:val="000000" w:themeColor="text1"/>
        </w:rPr>
        <w:t xml:space="preserve"> </w:t>
      </w:r>
      <w:r w:rsidR="008D10AE">
        <w:rPr>
          <w:rFonts w:hint="eastAsia"/>
          <w:color w:val="000000" w:themeColor="text1"/>
        </w:rPr>
        <w:t>함수이다</w:t>
      </w:r>
      <w:r w:rsidR="008D10AE">
        <w:rPr>
          <w:rFonts w:hint="eastAsia"/>
          <w:color w:val="000000" w:themeColor="text1"/>
        </w:rPr>
        <w:t>.</w:t>
      </w:r>
      <w:r w:rsidR="008D10AE">
        <w:rPr>
          <w:color w:val="000000" w:themeColor="text1"/>
        </w:rPr>
        <w:t xml:space="preserve"> </w:t>
      </w:r>
      <w:r w:rsidR="008D10AE">
        <w:rPr>
          <w:rFonts w:hint="eastAsia"/>
          <w:color w:val="000000" w:themeColor="text1"/>
        </w:rPr>
        <w:t>우리는</w:t>
      </w:r>
      <w:r w:rsidR="008D10AE">
        <w:rPr>
          <w:rFonts w:hint="eastAsia"/>
          <w:color w:val="000000" w:themeColor="text1"/>
        </w:rPr>
        <w:t xml:space="preserve"> </w:t>
      </w:r>
      <w:r w:rsidR="008D10AE">
        <w:rPr>
          <w:color w:val="000000" w:themeColor="text1"/>
        </w:rPr>
        <w:t>argv</w:t>
      </w:r>
      <w:r w:rsidR="008D10AE">
        <w:rPr>
          <w:rFonts w:hint="eastAsia"/>
          <w:color w:val="000000" w:themeColor="text1"/>
        </w:rPr>
        <w:t>에</w:t>
      </w:r>
      <w:r w:rsidR="008D10AE">
        <w:rPr>
          <w:rFonts w:hint="eastAsia"/>
          <w:color w:val="000000" w:themeColor="text1"/>
        </w:rPr>
        <w:t xml:space="preserve"> </w:t>
      </w:r>
      <w:r w:rsidR="008D10AE">
        <w:rPr>
          <w:color w:val="000000" w:themeColor="text1"/>
        </w:rPr>
        <w:t xml:space="preserve">alarm-multiple </w:t>
      </w:r>
      <w:r w:rsidR="008D10AE">
        <w:rPr>
          <w:rFonts w:hint="eastAsia"/>
          <w:color w:val="000000" w:themeColor="text1"/>
        </w:rPr>
        <w:t>이라는</w:t>
      </w:r>
      <w:r w:rsidR="008D10AE">
        <w:rPr>
          <w:rFonts w:hint="eastAsia"/>
          <w:color w:val="000000" w:themeColor="text1"/>
        </w:rPr>
        <w:t xml:space="preserve"> </w:t>
      </w:r>
      <w:r w:rsidR="008D10AE">
        <w:rPr>
          <w:rFonts w:hint="eastAsia"/>
          <w:color w:val="000000" w:themeColor="text1"/>
        </w:rPr>
        <w:t>문자열을</w:t>
      </w:r>
      <w:r w:rsidR="008D10AE">
        <w:rPr>
          <w:rFonts w:hint="eastAsia"/>
          <w:color w:val="000000" w:themeColor="text1"/>
        </w:rPr>
        <w:t xml:space="preserve"> </w:t>
      </w:r>
      <w:r w:rsidR="008D10AE">
        <w:rPr>
          <w:rFonts w:hint="eastAsia"/>
          <w:color w:val="000000" w:themeColor="text1"/>
        </w:rPr>
        <w:t>주었기</w:t>
      </w:r>
      <w:r w:rsidR="008D10AE">
        <w:rPr>
          <w:rFonts w:hint="eastAsia"/>
          <w:color w:val="000000" w:themeColor="text1"/>
        </w:rPr>
        <w:t xml:space="preserve"> </w:t>
      </w:r>
      <w:r w:rsidR="008D10AE">
        <w:rPr>
          <w:rFonts w:hint="eastAsia"/>
          <w:color w:val="000000" w:themeColor="text1"/>
        </w:rPr>
        <w:t>때문에</w:t>
      </w:r>
      <w:r w:rsidR="008D10AE">
        <w:rPr>
          <w:rFonts w:hint="eastAsia"/>
          <w:color w:val="000000" w:themeColor="text1"/>
        </w:rPr>
        <w:t xml:space="preserve"> </w:t>
      </w:r>
      <w:r w:rsidR="005B1511">
        <w:rPr>
          <w:color w:val="000000" w:themeColor="text1"/>
        </w:rPr>
        <w:t xml:space="preserve">alarm-multiple </w:t>
      </w:r>
      <w:r w:rsidR="005B1511">
        <w:rPr>
          <w:rFonts w:hint="eastAsia"/>
          <w:color w:val="000000" w:themeColor="text1"/>
        </w:rPr>
        <w:t>을</w:t>
      </w:r>
      <w:r w:rsidR="005B1511">
        <w:rPr>
          <w:rFonts w:hint="eastAsia"/>
          <w:color w:val="000000" w:themeColor="text1"/>
        </w:rPr>
        <w:t xml:space="preserve"> </w:t>
      </w:r>
      <w:r w:rsidR="005B1511">
        <w:rPr>
          <w:rFonts w:hint="eastAsia"/>
          <w:color w:val="000000" w:themeColor="text1"/>
        </w:rPr>
        <w:t>실행시</w:t>
      </w:r>
      <w:r w:rsidR="009969F7">
        <w:rPr>
          <w:rFonts w:hint="eastAsia"/>
          <w:color w:val="000000" w:themeColor="text1"/>
        </w:rPr>
        <w:t>켜</w:t>
      </w:r>
      <w:r w:rsidR="009969F7">
        <w:rPr>
          <w:rFonts w:hint="eastAsia"/>
          <w:color w:val="000000" w:themeColor="text1"/>
        </w:rPr>
        <w:t xml:space="preserve"> </w:t>
      </w:r>
      <w:r w:rsidR="009969F7">
        <w:rPr>
          <w:rFonts w:hint="eastAsia"/>
          <w:color w:val="000000" w:themeColor="text1"/>
        </w:rPr>
        <w:t>잘</w:t>
      </w:r>
      <w:r w:rsidR="009969F7">
        <w:rPr>
          <w:rFonts w:hint="eastAsia"/>
          <w:color w:val="000000" w:themeColor="text1"/>
        </w:rPr>
        <w:t xml:space="preserve"> </w:t>
      </w:r>
      <w:r w:rsidR="009969F7">
        <w:rPr>
          <w:rFonts w:hint="eastAsia"/>
          <w:color w:val="000000" w:themeColor="text1"/>
        </w:rPr>
        <w:t>부팅</w:t>
      </w:r>
      <w:r w:rsidR="009969F7">
        <w:rPr>
          <w:rFonts w:hint="eastAsia"/>
          <w:color w:val="000000" w:themeColor="text1"/>
        </w:rPr>
        <w:t xml:space="preserve"> </w:t>
      </w:r>
      <w:r w:rsidR="009969F7">
        <w:rPr>
          <w:rFonts w:hint="eastAsia"/>
          <w:color w:val="000000" w:themeColor="text1"/>
        </w:rPr>
        <w:t>및</w:t>
      </w:r>
      <w:r w:rsidR="009969F7">
        <w:rPr>
          <w:rFonts w:hint="eastAsia"/>
          <w:color w:val="000000" w:themeColor="text1"/>
        </w:rPr>
        <w:t xml:space="preserve"> </w:t>
      </w:r>
      <w:r w:rsidR="009969F7">
        <w:rPr>
          <w:rFonts w:hint="eastAsia"/>
          <w:color w:val="000000" w:themeColor="text1"/>
        </w:rPr>
        <w:t>초기화가</w:t>
      </w:r>
      <w:r w:rsidR="009969F7">
        <w:rPr>
          <w:rFonts w:hint="eastAsia"/>
          <w:color w:val="000000" w:themeColor="text1"/>
        </w:rPr>
        <w:t xml:space="preserve"> </w:t>
      </w:r>
      <w:r w:rsidR="009969F7">
        <w:rPr>
          <w:rFonts w:hint="eastAsia"/>
          <w:color w:val="000000" w:themeColor="text1"/>
        </w:rPr>
        <w:t>되었는지</w:t>
      </w:r>
      <w:r w:rsidR="009969F7">
        <w:rPr>
          <w:rFonts w:hint="eastAsia"/>
          <w:color w:val="000000" w:themeColor="text1"/>
        </w:rPr>
        <w:t xml:space="preserve"> </w:t>
      </w:r>
      <w:r w:rsidR="009969F7">
        <w:rPr>
          <w:rFonts w:hint="eastAsia"/>
          <w:color w:val="000000" w:themeColor="text1"/>
        </w:rPr>
        <w:t>확인한다</w:t>
      </w:r>
      <w:r w:rsidR="005B1511">
        <w:rPr>
          <w:rFonts w:hint="eastAsia"/>
          <w:color w:val="000000" w:themeColor="text1"/>
        </w:rPr>
        <w:t>.</w:t>
      </w:r>
    </w:p>
    <w:p w14:paraId="6B253F31" w14:textId="1D6BEE86" w:rsidR="00DE4A67" w:rsidRPr="008D10AE" w:rsidRDefault="00DE4A67" w:rsidP="00DE4A67">
      <w:pPr>
        <w:rPr>
          <w:color w:val="000000" w:themeColor="text1"/>
        </w:rPr>
      </w:pPr>
    </w:p>
    <w:p w14:paraId="79E449BE" w14:textId="547CFB70" w:rsidR="00DE4A67" w:rsidRPr="00325C82" w:rsidRDefault="005B1511" w:rsidP="0005681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함수는</w:t>
      </w:r>
      <w:r>
        <w:rPr>
          <w:rFonts w:hint="eastAsia"/>
          <w:color w:val="000000" w:themeColor="text1"/>
        </w:rPr>
        <w:t xml:space="preserve"> r</w:t>
      </w:r>
      <w:r>
        <w:rPr>
          <w:color w:val="000000" w:themeColor="text1"/>
        </w:rPr>
        <w:t xml:space="preserve">eturn </w:t>
      </w:r>
      <w:r>
        <w:rPr>
          <w:rFonts w:hint="eastAsia"/>
          <w:color w:val="000000" w:themeColor="text1"/>
        </w:rPr>
        <w:t>형식이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int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>이라고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명시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되어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있지만</w:t>
      </w:r>
      <w:r>
        <w:rPr>
          <w:rFonts w:hint="eastAsia"/>
          <w:color w:val="000000" w:themeColor="text1"/>
        </w:rPr>
        <w:t xml:space="preserve"> r</w:t>
      </w:r>
      <w:r>
        <w:rPr>
          <w:color w:val="000000" w:themeColor="text1"/>
        </w:rPr>
        <w:t xml:space="preserve">eturn </w:t>
      </w:r>
      <w:r>
        <w:rPr>
          <w:rFonts w:hint="eastAsia"/>
          <w:color w:val="000000" w:themeColor="text1"/>
        </w:rPr>
        <w:t>하지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않는다</w:t>
      </w:r>
      <w:r>
        <w:rPr>
          <w:rFonts w:hint="eastAsia"/>
          <w:color w:val="000000" w:themeColor="text1"/>
        </w:rPr>
        <w:t>.</w:t>
      </w:r>
      <w:r w:rsidR="00746CEE">
        <w:rPr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커널은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메모리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상에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계속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존재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하고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있어야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한다</w:t>
      </w:r>
      <w:r w:rsidR="00325C82">
        <w:rPr>
          <w:color w:val="000000" w:themeColor="text1"/>
        </w:rPr>
        <w:t xml:space="preserve">. </w:t>
      </w:r>
      <w:r w:rsidR="00325C82">
        <w:rPr>
          <w:rFonts w:hint="eastAsia"/>
          <w:color w:val="000000" w:themeColor="text1"/>
        </w:rPr>
        <w:t>하지만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메인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함수에서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color w:val="000000" w:themeColor="text1"/>
        </w:rPr>
        <w:t>retur</w:t>
      </w:r>
      <w:r w:rsidR="00325C82">
        <w:rPr>
          <w:rFonts w:hint="eastAsia"/>
          <w:color w:val="000000" w:themeColor="text1"/>
        </w:rPr>
        <w:t>n</w:t>
      </w:r>
      <w:r w:rsidR="00325C82">
        <w:rPr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하게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되면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함수가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종료되고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메모리상에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머물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수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없기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때문에</w:t>
      </w:r>
      <w:r w:rsidR="00325C82">
        <w:rPr>
          <w:rFonts w:hint="eastAsia"/>
          <w:color w:val="000000" w:themeColor="text1"/>
        </w:rPr>
        <w:t>,</w:t>
      </w:r>
      <w:r w:rsidR="00325C82">
        <w:rPr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메모리에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계속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머물기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위해서는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color w:val="000000" w:themeColor="text1"/>
        </w:rPr>
        <w:t xml:space="preserve">return </w:t>
      </w:r>
      <w:r w:rsidR="00325C82">
        <w:rPr>
          <w:rFonts w:hint="eastAsia"/>
          <w:color w:val="000000" w:themeColor="text1"/>
        </w:rPr>
        <w:t>하지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말아야</w:t>
      </w:r>
      <w:r w:rsidR="00325C82">
        <w:rPr>
          <w:rFonts w:hint="eastAsia"/>
          <w:color w:val="000000" w:themeColor="text1"/>
        </w:rPr>
        <w:t xml:space="preserve"> </w:t>
      </w:r>
      <w:r w:rsidR="00325C82">
        <w:rPr>
          <w:rFonts w:hint="eastAsia"/>
          <w:color w:val="000000" w:themeColor="text1"/>
        </w:rPr>
        <w:t>한다</w:t>
      </w:r>
      <w:r w:rsidR="00325C82">
        <w:rPr>
          <w:rFonts w:hint="eastAsia"/>
          <w:color w:val="000000" w:themeColor="text1"/>
        </w:rPr>
        <w:t>.</w:t>
      </w:r>
      <w:r w:rsidR="001C5016">
        <w:rPr>
          <w:rFonts w:hint="eastAsia"/>
          <w:color w:val="000000" w:themeColor="text1"/>
        </w:rPr>
        <w:t xml:space="preserve"> </w:t>
      </w:r>
    </w:p>
    <w:p w14:paraId="04D7C40A" w14:textId="38484B93" w:rsidR="0092467A" w:rsidRDefault="0092467A" w:rsidP="00FF308E">
      <w:pPr>
        <w:pStyle w:val="2"/>
      </w:pPr>
      <w:bookmarkStart w:id="60" w:name="_thread_init_()"/>
      <w:bookmarkStart w:id="61" w:name="_Toc7679367"/>
      <w:bookmarkStart w:id="62" w:name="_bss_init()"/>
      <w:bookmarkEnd w:id="60"/>
      <w:bookmarkEnd w:id="62"/>
      <w:r>
        <w:rPr>
          <w:rFonts w:hint="eastAsia"/>
        </w:rPr>
        <w:t>b</w:t>
      </w:r>
      <w:r>
        <w:t>ss_init()</w:t>
      </w:r>
    </w:p>
    <w:p w14:paraId="48880BA3" w14:textId="74A62A53" w:rsidR="0005681C" w:rsidRDefault="0005681C" w:rsidP="0005681C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70BD0057" wp14:editId="4C22F88E">
                <wp:extent cx="5896051" cy="1185063"/>
                <wp:effectExtent l="0" t="0" r="28575" b="15240"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051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93A53" w14:textId="097D2A88" w:rsidR="0005681C" w:rsidRPr="0005681C" w:rsidRDefault="0005681C" w:rsidP="0005681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0"/>
                              <w:rPr>
                                <w:rFonts w:eastAsia="굴림체" w:cs="굴림체"/>
                                <w:sz w:val="20"/>
                                <w:szCs w:val="20"/>
                              </w:rPr>
                            </w:pPr>
                            <w:bookmarkStart w:id="63" w:name="L146"/>
                            <w:r w:rsidRPr="0005681C">
                              <w:rPr>
                                <w:rFonts w:eastAsia="굴림체" w:cs="굴림체"/>
                                <w:b/>
                                <w:bCs/>
                                <w:sz w:val="20"/>
                                <w:szCs w:val="20"/>
                              </w:rPr>
                              <w:t>static</w:t>
                            </w:r>
                            <w:r w:rsidRPr="0005681C">
                              <w:rPr>
                                <w:rFonts w:eastAsia="굴림체" w:cs="굴림체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81C">
                              <w:rPr>
                                <w:rFonts w:eastAsia="굴림체" w:cs="굴림체"/>
                                <w:b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bookmarkEnd w:id="63"/>
                            <w:r w:rsidRPr="0005681C">
                              <w:rPr>
                                <w:rFonts w:eastAsia="굴림체" w:cs="굴림체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681C">
                              <w:rPr>
                                <w:sz w:val="20"/>
                                <w:szCs w:val="20"/>
                              </w:rPr>
                              <w:t xml:space="preserve">bss_init (void) </w:t>
                            </w:r>
                          </w:p>
                          <w:p w14:paraId="3B4F6548" w14:textId="77777777" w:rsidR="0005681C" w:rsidRPr="0005681C" w:rsidRDefault="0005681C" w:rsidP="0005681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05681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ED60E8" w14:textId="77777777" w:rsidR="0005681C" w:rsidRPr="0005681C" w:rsidRDefault="0005681C" w:rsidP="0005681C">
                            <w:pPr>
                              <w:ind w:left="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05681C">
                              <w:rPr>
                                <w:sz w:val="20"/>
                                <w:szCs w:val="20"/>
                              </w:rPr>
                              <w:t>extern char _start_bss, _end_bss;</w:t>
                            </w:r>
                          </w:p>
                          <w:p w14:paraId="00AB97C0" w14:textId="31D55E72" w:rsidR="0005681C" w:rsidRPr="0005681C" w:rsidRDefault="0005681C" w:rsidP="0005681C">
                            <w:pPr>
                              <w:ind w:left="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05681C">
                              <w:rPr>
                                <w:sz w:val="20"/>
                                <w:szCs w:val="20"/>
                              </w:rPr>
                              <w:t>memset (&amp;_start_bss, 0, &amp;_end_bss - &amp;_start_bss);</w:t>
                            </w:r>
                          </w:p>
                          <w:p w14:paraId="51E950C7" w14:textId="77777777" w:rsidR="0005681C" w:rsidRPr="0005681C" w:rsidRDefault="0005681C" w:rsidP="0005681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05681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CCCCB0" w14:textId="77777777" w:rsidR="0005681C" w:rsidRDefault="0005681C" w:rsidP="0005681C">
                            <w:pPr>
                              <w:rPr>
                                <w:rFonts w:ascii="한컴바탕" w:eastAsia="한컴바탕" w:hAnsi="한컴바탕" w:cs="한컴바탕"/>
                                <w:sz w:val="20"/>
                                <w:szCs w:val="20"/>
                              </w:rPr>
                            </w:pPr>
                          </w:p>
                          <w:p w14:paraId="02268BE7" w14:textId="77777777" w:rsidR="0005681C" w:rsidRPr="002B5C95" w:rsidRDefault="0005681C" w:rsidP="000568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D0057" id="직사각형 7" o:spid="_x0000_s1030" style="width:464.25pt;height: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" fillcolor="white [3201]" strokecolor="#c16f94 [3209]" strokeweight="1pt">
                <v:textbox>
                  <w:txbxContent>
                    <w:p w14:paraId="53493A53" w14:textId="097D2A88" w:rsidR="0005681C" w:rsidRPr="0005681C" w:rsidRDefault="0005681C" w:rsidP="0005681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0"/>
                        <w:rPr>
                          <w:rFonts w:eastAsia="굴림체" w:cs="굴림체"/>
                          <w:sz w:val="20"/>
                          <w:szCs w:val="20"/>
                        </w:rPr>
                      </w:pPr>
                      <w:bookmarkStart w:id="64" w:name="L146"/>
                      <w:r w:rsidRPr="0005681C">
                        <w:rPr>
                          <w:rFonts w:eastAsia="굴림체" w:cs="굴림체"/>
                          <w:b/>
                          <w:bCs/>
                          <w:sz w:val="20"/>
                          <w:szCs w:val="20"/>
                        </w:rPr>
                        <w:t>static</w:t>
                      </w:r>
                      <w:r w:rsidRPr="0005681C">
                        <w:rPr>
                          <w:rFonts w:eastAsia="굴림체" w:cs="굴림체"/>
                          <w:sz w:val="20"/>
                          <w:szCs w:val="20"/>
                        </w:rPr>
                        <w:t xml:space="preserve"> </w:t>
                      </w:r>
                      <w:r w:rsidRPr="0005681C">
                        <w:rPr>
                          <w:rFonts w:eastAsia="굴림체" w:cs="굴림체"/>
                          <w:b/>
                          <w:bCs/>
                          <w:sz w:val="20"/>
                          <w:szCs w:val="20"/>
                        </w:rPr>
                        <w:t>void</w:t>
                      </w:r>
                      <w:bookmarkEnd w:id="64"/>
                      <w:r w:rsidRPr="0005681C">
                        <w:rPr>
                          <w:rFonts w:eastAsia="굴림체" w:cs="굴림체"/>
                          <w:sz w:val="20"/>
                          <w:szCs w:val="20"/>
                        </w:rPr>
                        <w:t xml:space="preserve"> </w:t>
                      </w:r>
                      <w:r w:rsidRPr="0005681C">
                        <w:rPr>
                          <w:sz w:val="20"/>
                          <w:szCs w:val="20"/>
                        </w:rPr>
                        <w:t xml:space="preserve">bss_init (void) </w:t>
                      </w:r>
                    </w:p>
                    <w:p w14:paraId="3B4F6548" w14:textId="77777777" w:rsidR="0005681C" w:rsidRPr="0005681C" w:rsidRDefault="0005681C" w:rsidP="0005681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05681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FED60E8" w14:textId="77777777" w:rsidR="0005681C" w:rsidRPr="0005681C" w:rsidRDefault="0005681C" w:rsidP="0005681C">
                      <w:pPr>
                        <w:ind w:left="0" w:firstLine="720"/>
                        <w:rPr>
                          <w:sz w:val="20"/>
                          <w:szCs w:val="20"/>
                        </w:rPr>
                      </w:pPr>
                      <w:r w:rsidRPr="0005681C">
                        <w:rPr>
                          <w:sz w:val="20"/>
                          <w:szCs w:val="20"/>
                        </w:rPr>
                        <w:t>extern char _start_bss, _end_bss;</w:t>
                      </w:r>
                    </w:p>
                    <w:p w14:paraId="00AB97C0" w14:textId="31D55E72" w:rsidR="0005681C" w:rsidRPr="0005681C" w:rsidRDefault="0005681C" w:rsidP="0005681C">
                      <w:pPr>
                        <w:ind w:left="0" w:firstLine="720"/>
                        <w:rPr>
                          <w:sz w:val="20"/>
                          <w:szCs w:val="20"/>
                        </w:rPr>
                      </w:pPr>
                      <w:r w:rsidRPr="0005681C">
                        <w:rPr>
                          <w:sz w:val="20"/>
                          <w:szCs w:val="20"/>
                        </w:rPr>
                        <w:t>memset (&amp;_start_bss, 0, &amp;_end_bss - &amp;_start_bss);</w:t>
                      </w:r>
                    </w:p>
                    <w:p w14:paraId="51E950C7" w14:textId="77777777" w:rsidR="0005681C" w:rsidRPr="0005681C" w:rsidRDefault="0005681C" w:rsidP="0005681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05681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ECCCCB0" w14:textId="77777777" w:rsidR="0005681C" w:rsidRDefault="0005681C" w:rsidP="0005681C">
                      <w:pPr>
                        <w:rPr>
                          <w:rFonts w:ascii="한컴바탕" w:eastAsia="한컴바탕" w:hAnsi="한컴바탕" w:cs="한컴바탕"/>
                          <w:sz w:val="20"/>
                          <w:szCs w:val="20"/>
                        </w:rPr>
                      </w:pPr>
                    </w:p>
                    <w:p w14:paraId="02268BE7" w14:textId="77777777" w:rsidR="0005681C" w:rsidRPr="002B5C95" w:rsidRDefault="0005681C" w:rsidP="0005681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5B2A64B" w14:textId="3C28E6B0" w:rsidR="0005681C" w:rsidRDefault="0005681C" w:rsidP="0005681C">
      <w:r>
        <w:rPr>
          <w:rFonts w:hint="eastAsia"/>
        </w:rPr>
        <w:t>b</w:t>
      </w:r>
      <w:r>
        <w:t>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전역변수의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bss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t xml:space="preserve">memset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 xml:space="preserve">_start_bss ( </w:t>
      </w:r>
      <w:r>
        <w:rPr>
          <w:rFonts w:hint="eastAsia"/>
        </w:rPr>
        <w:t>처음주소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부터</w:t>
      </w:r>
      <w:r>
        <w:t xml:space="preserve"> _end_bss(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해주었다</w:t>
      </w:r>
      <w:r>
        <w:rPr>
          <w:rFonts w:hint="eastAsia"/>
        </w:rPr>
        <w:t>.</w:t>
      </w:r>
    </w:p>
    <w:p w14:paraId="0826D318" w14:textId="77777777" w:rsidR="0005681C" w:rsidRPr="0005681C" w:rsidRDefault="0005681C" w:rsidP="0005681C">
      <w:pPr>
        <w:rPr>
          <w:rFonts w:hint="eastAsia"/>
        </w:rPr>
      </w:pPr>
    </w:p>
    <w:p w14:paraId="10BD5CD8" w14:textId="71CDF25D" w:rsidR="003120D1" w:rsidRPr="002C4147" w:rsidRDefault="00F14322" w:rsidP="00FF308E">
      <w:pPr>
        <w:pStyle w:val="2"/>
      </w:pPr>
      <w:r>
        <w:lastRenderedPageBreak/>
        <w:t>thread_init ()</w:t>
      </w:r>
      <w:bookmarkEnd w:id="61"/>
    </w:p>
    <w:p w14:paraId="4B9F80A4" w14:textId="77777777" w:rsidR="00A40744" w:rsidRDefault="003120D1" w:rsidP="002C4147">
      <w:pPr>
        <w:rPr>
          <w:color w:val="000000" w:themeColor="text1"/>
        </w:rPr>
      </w:pPr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0F55CE2A" wp14:editId="69D2E0B8">
                <wp:extent cx="5896051" cy="2362810"/>
                <wp:effectExtent l="0" t="0" r="28575" b="1905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051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C968D" w14:textId="0969121E" w:rsidR="0092467A" w:rsidRPr="002B5C95" w:rsidRDefault="0092467A" w:rsidP="002C4147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0F27B7">
                              <w:rPr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void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thread_init (</w:t>
                            </w:r>
                            <w:r w:rsidRPr="000F27B7">
                              <w:rPr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void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 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ASSERT (intr_get_level () == INTR_OFF);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(1)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lock_init (&amp;tid_lock);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list_init (&amp;ready_list);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(2)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list_init (&amp;all_list);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3E1C7A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(2)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initial_thread = running_thread ();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(3)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init_thread (initial_thread, "main", PRI_DEFAULT);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(4)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initial_thread-&gt;status = THREAD_RUNNING;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(5)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 initial_thread-&gt;tid = </w:t>
                            </w:r>
                            <w:hyperlink w:anchor="_allocate_tid" w:history="1">
                              <w:r w:rsidRPr="00AB53C3">
                                <w:rPr>
                                  <w:rStyle w:val="afe"/>
                                  <w:b/>
                                  <w:sz w:val="20"/>
                                  <w:szCs w:val="20"/>
                                  <w:shd w:val="clear" w:color="auto" w:fill="FFFFFF"/>
                                </w:rPr>
                                <w:t>alloca</w:t>
                              </w:r>
                              <w:r w:rsidRPr="00AB53C3">
                                <w:rPr>
                                  <w:rStyle w:val="afe"/>
                                  <w:b/>
                                  <w:sz w:val="20"/>
                                  <w:szCs w:val="20"/>
                                  <w:shd w:val="clear" w:color="auto" w:fill="FFFFFF"/>
                                </w:rPr>
                                <w:t>t</w:t>
                              </w:r>
                              <w:r w:rsidRPr="00AB53C3">
                                <w:rPr>
                                  <w:rStyle w:val="afe"/>
                                  <w:b/>
                                  <w:sz w:val="20"/>
                                  <w:szCs w:val="20"/>
                                  <w:shd w:val="clear" w:color="auto" w:fill="FFFFFF"/>
                                </w:rPr>
                                <w:t>e_tid</w:t>
                              </w:r>
                            </w:hyperlink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();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>(6)</w:t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B5C95">
                              <w:rPr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 </w:t>
                            </w:r>
                          </w:p>
                          <w:p w14:paraId="3F4859F8" w14:textId="77777777" w:rsidR="0092467A" w:rsidRPr="002B5C95" w:rsidRDefault="0092467A" w:rsidP="002C4147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5CE2A" id="직사각형 2" o:spid="_x0000_s1031" style="width:464.25pt;height:1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" fillcolor="white [3201]" strokecolor="#c16f94 [3209]" strokeweight="1pt">
                <v:textbox>
                  <w:txbxContent>
                    <w:p w14:paraId="119C968D" w14:textId="0969121E" w:rsidR="0092467A" w:rsidRPr="002B5C95" w:rsidRDefault="0092467A" w:rsidP="002C4147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0F27B7">
                        <w:rPr>
                          <w:b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void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thread_init (</w:t>
                      </w:r>
                      <w:r w:rsidRPr="000F27B7">
                        <w:rPr>
                          <w:b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void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 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ASSERT (intr_get_level () == INTR_OFF);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>(1)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lock_init (&amp;tid_lock);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list_init (&amp;ready_list);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>(2)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list_init (&amp;all_list);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3E1C7A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(2)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initial_thread = running_thread ();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>(3)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init_thread (initial_thread, "main", PRI_DEFAULT);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>(4)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initial_thread-&gt;status = THREAD_RUNNING;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>(5)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  initial_thread-&gt;tid = </w:t>
                      </w:r>
                      <w:hyperlink w:anchor="_allocate_tid" w:history="1">
                        <w:r w:rsidRPr="00AB53C3">
                          <w:rPr>
                            <w:rStyle w:val="afe"/>
                            <w:b/>
                            <w:sz w:val="20"/>
                            <w:szCs w:val="20"/>
                            <w:shd w:val="clear" w:color="auto" w:fill="FFFFFF"/>
                          </w:rPr>
                          <w:t>alloca</w:t>
                        </w:r>
                        <w:r w:rsidRPr="00AB53C3">
                          <w:rPr>
                            <w:rStyle w:val="afe"/>
                            <w:b/>
                            <w:sz w:val="20"/>
                            <w:szCs w:val="20"/>
                            <w:shd w:val="clear" w:color="auto" w:fill="FFFFFF"/>
                          </w:rPr>
                          <w:t>t</w:t>
                        </w:r>
                        <w:r w:rsidRPr="00AB53C3">
                          <w:rPr>
                            <w:rStyle w:val="afe"/>
                            <w:b/>
                            <w:sz w:val="20"/>
                            <w:szCs w:val="20"/>
                            <w:shd w:val="clear" w:color="auto" w:fill="FFFFFF"/>
                          </w:rPr>
                          <w:t>e_tid</w:t>
                        </w:r>
                      </w:hyperlink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();</w:t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>(6)</w:t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B5C95">
                        <w:rPr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 </w:t>
                      </w:r>
                    </w:p>
                    <w:p w14:paraId="3F4859F8" w14:textId="77777777" w:rsidR="0092467A" w:rsidRPr="002B5C95" w:rsidRDefault="0092467A" w:rsidP="002C4147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116F9EE" w14:textId="398656F0" w:rsidR="00D37240" w:rsidRDefault="00D37240" w:rsidP="002C4147">
      <w:pPr>
        <w:rPr>
          <w:color w:val="000000" w:themeColor="text1"/>
        </w:rPr>
      </w:pPr>
    </w:p>
    <w:p w14:paraId="71C2050F" w14:textId="11BFABA7" w:rsidR="00002E47" w:rsidRDefault="00002E47" w:rsidP="002C4147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nitial_thread</w:t>
      </w:r>
      <w:r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thread </w:t>
      </w:r>
      <w:r>
        <w:rPr>
          <w:rFonts w:hint="eastAsia"/>
          <w:color w:val="000000" w:themeColor="text1"/>
        </w:rPr>
        <w:t>자료구조를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가지며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자료구조는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아래에서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정리하도록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하겠다</w:t>
      </w:r>
      <w:r>
        <w:rPr>
          <w:color w:val="000000" w:themeColor="text1"/>
        </w:rPr>
        <w:t>.</w:t>
      </w:r>
    </w:p>
    <w:p w14:paraId="4D4DB785" w14:textId="77777777" w:rsidR="00002E47" w:rsidRDefault="00002E47" w:rsidP="002C4147">
      <w:pPr>
        <w:rPr>
          <w:color w:val="000000" w:themeColor="text1"/>
        </w:rPr>
      </w:pPr>
    </w:p>
    <w:p w14:paraId="3EB694F1" w14:textId="50F05221" w:rsidR="00CC1E1C" w:rsidRPr="00CC1E1C" w:rsidRDefault="00CC1E1C" w:rsidP="00CC1E1C">
      <w:pPr>
        <w:rPr>
          <w:color w:val="000000" w:themeColor="text1"/>
        </w:rPr>
      </w:pPr>
      <w:r>
        <w:rPr>
          <w:color w:val="000000" w:themeColor="text1"/>
        </w:rPr>
        <w:t xml:space="preserve">(1) </w:t>
      </w:r>
      <w:r w:rsidRPr="00CC1E1C">
        <w:rPr>
          <w:color w:val="000000" w:themeColor="text1"/>
        </w:rPr>
        <w:t xml:space="preserve">Assert </w:t>
      </w:r>
      <w:r w:rsidRPr="00CC1E1C">
        <w:rPr>
          <w:rFonts w:hint="eastAsia"/>
          <w:color w:val="000000" w:themeColor="text1"/>
        </w:rPr>
        <w:t>는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매크로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함수로</w:t>
      </w:r>
      <w:r w:rsidRPr="00CC1E1C">
        <w:rPr>
          <w:rFonts w:hint="eastAsia"/>
          <w:color w:val="000000" w:themeColor="text1"/>
        </w:rPr>
        <w:t>,</w:t>
      </w:r>
      <w:r w:rsidRPr="00CC1E1C">
        <w:rPr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실행을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하기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전에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조건을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한번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더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확인하는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함수이다</w:t>
      </w:r>
      <w:r w:rsidRPr="00CC1E1C">
        <w:rPr>
          <w:rFonts w:hint="eastAsia"/>
          <w:color w:val="000000" w:themeColor="text1"/>
        </w:rPr>
        <w:t>.</w:t>
      </w:r>
      <w:r w:rsidRPr="00CC1E1C">
        <w:rPr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따라서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color w:val="000000" w:themeColor="text1"/>
        </w:rPr>
        <w:t>interrupt</w:t>
      </w:r>
      <w:r w:rsidRPr="00CC1E1C">
        <w:rPr>
          <w:rFonts w:hint="eastAsia"/>
          <w:color w:val="000000" w:themeColor="text1"/>
        </w:rPr>
        <w:t>가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꺼져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있는지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재확인을</w:t>
      </w:r>
      <w:r w:rsidRPr="00CC1E1C">
        <w:rPr>
          <w:rFonts w:hint="eastAsia"/>
          <w:color w:val="000000" w:themeColor="text1"/>
        </w:rPr>
        <w:t xml:space="preserve"> </w:t>
      </w:r>
      <w:r w:rsidRPr="00CC1E1C">
        <w:rPr>
          <w:rFonts w:hint="eastAsia"/>
          <w:color w:val="000000" w:themeColor="text1"/>
        </w:rPr>
        <w:t>한다</w:t>
      </w:r>
      <w:r w:rsidRPr="00CC1E1C">
        <w:rPr>
          <w:rFonts w:hint="eastAsia"/>
          <w:color w:val="000000" w:themeColor="text1"/>
        </w:rPr>
        <w:t>.</w:t>
      </w:r>
    </w:p>
    <w:p w14:paraId="5A6CD0D2" w14:textId="780634D7" w:rsidR="00CC1E1C" w:rsidRDefault="00CC1E1C" w:rsidP="00CC1E1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2) </w:t>
      </w:r>
      <w:r w:rsidR="003E1C7A">
        <w:rPr>
          <w:color w:val="000000" w:themeColor="text1"/>
        </w:rPr>
        <w:t xml:space="preserve">ready </w:t>
      </w:r>
      <w:r w:rsidR="003E1C7A">
        <w:rPr>
          <w:rFonts w:hint="eastAsia"/>
          <w:color w:val="000000" w:themeColor="text1"/>
        </w:rPr>
        <w:t>상태의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color w:val="000000" w:themeColor="text1"/>
        </w:rPr>
        <w:t>thread</w:t>
      </w:r>
      <w:r w:rsidR="003E1C7A">
        <w:rPr>
          <w:rFonts w:hint="eastAsia"/>
          <w:color w:val="000000" w:themeColor="text1"/>
        </w:rPr>
        <w:t>들의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rFonts w:hint="eastAsia"/>
          <w:color w:val="000000" w:themeColor="text1"/>
        </w:rPr>
        <w:t>리스트인</w:t>
      </w:r>
      <w:r w:rsidR="003E1C7A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ready_list</w:t>
      </w:r>
      <w:r>
        <w:rPr>
          <w:rFonts w:hint="eastAsia"/>
          <w:color w:val="000000" w:themeColor="text1"/>
        </w:rPr>
        <w:t>와</w:t>
      </w:r>
      <w:r>
        <w:rPr>
          <w:rFonts w:hint="eastAsia"/>
          <w:color w:val="000000" w:themeColor="text1"/>
        </w:rPr>
        <w:t xml:space="preserve"> </w:t>
      </w:r>
      <w:r w:rsidR="003E1C7A">
        <w:rPr>
          <w:rFonts w:hint="eastAsia"/>
          <w:color w:val="000000" w:themeColor="text1"/>
        </w:rPr>
        <w:t>모든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color w:val="000000" w:themeColor="text1"/>
        </w:rPr>
        <w:t>thread</w:t>
      </w:r>
      <w:r w:rsidR="003E1C7A">
        <w:rPr>
          <w:rFonts w:hint="eastAsia"/>
          <w:color w:val="000000" w:themeColor="text1"/>
        </w:rPr>
        <w:t>를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rFonts w:hint="eastAsia"/>
          <w:color w:val="000000" w:themeColor="text1"/>
        </w:rPr>
        <w:t>모아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rFonts w:hint="eastAsia"/>
          <w:color w:val="000000" w:themeColor="text1"/>
        </w:rPr>
        <w:t>놓은</w:t>
      </w:r>
      <w:r>
        <w:rPr>
          <w:color w:val="000000" w:themeColor="text1"/>
        </w:rPr>
        <w:t xml:space="preserve">all_list 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초기화한다</w:t>
      </w:r>
    </w:p>
    <w:p w14:paraId="4766B160" w14:textId="43AAFAE7" w:rsidR="00CC1E1C" w:rsidRDefault="00CC1E1C" w:rsidP="00CC1E1C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3) </w:t>
      </w:r>
      <w:r w:rsidR="003E1C7A">
        <w:rPr>
          <w:rFonts w:hint="eastAsia"/>
          <w:color w:val="000000" w:themeColor="text1"/>
        </w:rPr>
        <w:t>최초의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color w:val="000000" w:themeColor="text1"/>
        </w:rPr>
        <w:t>threa</w:t>
      </w:r>
      <w:r w:rsidR="003E1C7A">
        <w:rPr>
          <w:rFonts w:hint="eastAsia"/>
          <w:color w:val="000000" w:themeColor="text1"/>
        </w:rPr>
        <w:t>d</w:t>
      </w:r>
      <w:r w:rsidR="003E1C7A">
        <w:rPr>
          <w:rFonts w:hint="eastAsia"/>
          <w:color w:val="000000" w:themeColor="text1"/>
        </w:rPr>
        <w:t>인</w:t>
      </w:r>
      <w:r w:rsidR="003E1C7A">
        <w:rPr>
          <w:rFonts w:hint="eastAsia"/>
          <w:color w:val="000000" w:themeColor="text1"/>
        </w:rPr>
        <w:t xml:space="preserve"> </w:t>
      </w:r>
      <w:r w:rsidR="00E660AE">
        <w:rPr>
          <w:color w:val="000000" w:themeColor="text1"/>
        </w:rPr>
        <w:t xml:space="preserve">initial_thread </w:t>
      </w:r>
      <w:r w:rsidR="00E660AE">
        <w:rPr>
          <w:rFonts w:hint="eastAsia"/>
          <w:color w:val="000000" w:themeColor="text1"/>
        </w:rPr>
        <w:t>에</w:t>
      </w:r>
      <w:r w:rsidR="00E660AE">
        <w:rPr>
          <w:rFonts w:hint="eastAsia"/>
          <w:color w:val="000000" w:themeColor="text1"/>
        </w:rPr>
        <w:t xml:space="preserve"> </w:t>
      </w:r>
      <w:r w:rsidR="003E1C7A">
        <w:rPr>
          <w:rFonts w:hint="eastAsia"/>
          <w:color w:val="000000" w:themeColor="text1"/>
        </w:rPr>
        <w:t>현재</w:t>
      </w:r>
      <w:r w:rsidR="003E1C7A">
        <w:rPr>
          <w:rFonts w:hint="eastAsia"/>
          <w:color w:val="000000" w:themeColor="text1"/>
        </w:rPr>
        <w:t xml:space="preserve"> </w:t>
      </w:r>
      <w:r w:rsidR="003E1C7A">
        <w:rPr>
          <w:rFonts w:hint="eastAsia"/>
          <w:color w:val="000000" w:themeColor="text1"/>
        </w:rPr>
        <w:t>실행중인</w:t>
      </w:r>
      <w:r w:rsidR="00D37C3D">
        <w:rPr>
          <w:rFonts w:hint="eastAsia"/>
          <w:color w:val="000000" w:themeColor="text1"/>
        </w:rPr>
        <w:t xml:space="preserve"> </w:t>
      </w:r>
      <w:r w:rsidR="00D37C3D">
        <w:rPr>
          <w:rFonts w:hint="eastAsia"/>
          <w:color w:val="000000" w:themeColor="text1"/>
        </w:rPr>
        <w:t>스레드의</w:t>
      </w:r>
      <w:r w:rsidR="00D37C3D">
        <w:rPr>
          <w:rFonts w:hint="eastAsia"/>
          <w:color w:val="000000" w:themeColor="text1"/>
        </w:rPr>
        <w:t xml:space="preserve"> </w:t>
      </w:r>
      <w:r w:rsidR="00D37C3D">
        <w:rPr>
          <w:color w:val="000000" w:themeColor="text1"/>
        </w:rPr>
        <w:t>TCB</w:t>
      </w:r>
      <w:r w:rsidR="00D37C3D">
        <w:rPr>
          <w:rFonts w:hint="eastAsia"/>
          <w:color w:val="000000" w:themeColor="text1"/>
        </w:rPr>
        <w:t>포인터를</w:t>
      </w:r>
      <w:r w:rsidR="00D37C3D">
        <w:rPr>
          <w:rFonts w:hint="eastAsia"/>
          <w:color w:val="000000" w:themeColor="text1"/>
        </w:rPr>
        <w:t xml:space="preserve"> </w:t>
      </w:r>
      <w:r w:rsidR="00D37C3D">
        <w:rPr>
          <w:rFonts w:hint="eastAsia"/>
          <w:color w:val="000000" w:themeColor="text1"/>
        </w:rPr>
        <w:t>리턴시켜준다</w:t>
      </w:r>
      <w:r w:rsidR="00E660AE">
        <w:rPr>
          <w:rFonts w:hint="eastAsia"/>
          <w:color w:val="000000" w:themeColor="text1"/>
        </w:rPr>
        <w:t>.</w:t>
      </w:r>
    </w:p>
    <w:p w14:paraId="3F30BA1A" w14:textId="30E52561" w:rsidR="00910A93" w:rsidRPr="00CC1E1C" w:rsidRDefault="00E660AE" w:rsidP="00910A9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4) initial_thread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main</w:t>
      </w:r>
      <w:r>
        <w:rPr>
          <w:rFonts w:hint="eastAsia"/>
          <w:color w:val="000000" w:themeColor="text1"/>
        </w:rPr>
        <w:t>이라는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PRI_DEFAULT </w:t>
      </w:r>
      <w:r>
        <w:rPr>
          <w:rFonts w:hint="eastAsia"/>
          <w:color w:val="000000" w:themeColor="text1"/>
        </w:rPr>
        <w:t>라는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우선순위로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초기화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시킨다</w:t>
      </w:r>
      <w:r w:rsidR="00910A93">
        <w:rPr>
          <w:rFonts w:hint="eastAsia"/>
          <w:color w:val="000000" w:themeColor="text1"/>
        </w:rPr>
        <w:t>. P</w:t>
      </w:r>
      <w:r w:rsidR="00910A93">
        <w:rPr>
          <w:color w:val="000000" w:themeColor="text1"/>
        </w:rPr>
        <w:t xml:space="preserve">RI_DEFAULT </w:t>
      </w:r>
      <w:r w:rsidR="00910A93">
        <w:rPr>
          <w:rFonts w:hint="eastAsia"/>
          <w:color w:val="000000" w:themeColor="text1"/>
        </w:rPr>
        <w:t>는</w:t>
      </w:r>
      <w:r w:rsidR="00910A93">
        <w:rPr>
          <w:color w:val="000000" w:themeColor="text1"/>
        </w:rPr>
        <w:t xml:space="preserve"> 0~63</w:t>
      </w:r>
      <w:r w:rsidR="00910A93">
        <w:rPr>
          <w:rFonts w:hint="eastAsia"/>
          <w:color w:val="000000" w:themeColor="text1"/>
        </w:rPr>
        <w:t>의</w:t>
      </w:r>
      <w:r w:rsidR="00910A93">
        <w:rPr>
          <w:color w:val="000000" w:themeColor="text1"/>
        </w:rPr>
        <w:t xml:space="preserve"> </w:t>
      </w:r>
      <w:r w:rsidR="00910A93">
        <w:rPr>
          <w:rFonts w:hint="eastAsia"/>
          <w:color w:val="000000" w:themeColor="text1"/>
        </w:rPr>
        <w:t>중간</w:t>
      </w:r>
      <w:r w:rsidR="00910A93">
        <w:rPr>
          <w:rFonts w:hint="eastAsia"/>
          <w:color w:val="000000" w:themeColor="text1"/>
        </w:rPr>
        <w:t xml:space="preserve"> </w:t>
      </w:r>
      <w:r w:rsidR="00910A93">
        <w:rPr>
          <w:rFonts w:hint="eastAsia"/>
          <w:color w:val="000000" w:themeColor="text1"/>
        </w:rPr>
        <w:t>인</w:t>
      </w:r>
      <w:r w:rsidR="00910A93">
        <w:rPr>
          <w:rFonts w:hint="eastAsia"/>
          <w:color w:val="000000" w:themeColor="text1"/>
        </w:rPr>
        <w:t xml:space="preserve"> </w:t>
      </w:r>
      <w:r w:rsidR="00910A93">
        <w:rPr>
          <w:color w:val="000000" w:themeColor="text1"/>
        </w:rPr>
        <w:t xml:space="preserve">32 </w:t>
      </w:r>
      <w:r w:rsidR="00910A93">
        <w:rPr>
          <w:rFonts w:hint="eastAsia"/>
          <w:color w:val="000000" w:themeColor="text1"/>
        </w:rPr>
        <w:t>를</w:t>
      </w:r>
      <w:r w:rsidR="00910A93">
        <w:rPr>
          <w:rFonts w:hint="eastAsia"/>
          <w:color w:val="000000" w:themeColor="text1"/>
        </w:rPr>
        <w:t xml:space="preserve"> </w:t>
      </w:r>
      <w:r w:rsidR="00910A93">
        <w:rPr>
          <w:rFonts w:hint="eastAsia"/>
          <w:color w:val="000000" w:themeColor="text1"/>
        </w:rPr>
        <w:t>나타낸다</w:t>
      </w:r>
      <w:r w:rsidR="00910A93">
        <w:rPr>
          <w:rFonts w:hint="eastAsia"/>
          <w:color w:val="000000" w:themeColor="text1"/>
        </w:rPr>
        <w:t>.</w:t>
      </w:r>
    </w:p>
    <w:p w14:paraId="07E108A1" w14:textId="735F9A79" w:rsidR="00D37240" w:rsidRDefault="00E660AE" w:rsidP="002C4147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5) initi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l_thread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상태를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THREAD_RUNNING </w:t>
      </w:r>
      <w:r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바꾼다</w:t>
      </w:r>
    </w:p>
    <w:p w14:paraId="35B60CD1" w14:textId="097B1677" w:rsidR="00E660AE" w:rsidRDefault="00E660AE" w:rsidP="002C4147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6) initial_thread 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tid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allocate_tid() </w:t>
      </w:r>
      <w:r>
        <w:rPr>
          <w:rFonts w:hint="eastAsia"/>
          <w:color w:val="000000" w:themeColor="text1"/>
        </w:rPr>
        <w:t>함수를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통해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받아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저장한다</w:t>
      </w:r>
      <w:r>
        <w:rPr>
          <w:color w:val="000000" w:themeColor="text1"/>
        </w:rPr>
        <w:t>.</w:t>
      </w:r>
    </w:p>
    <w:p w14:paraId="5F14C88D" w14:textId="77777777" w:rsidR="00D37240" w:rsidRDefault="00D37240" w:rsidP="002C4147">
      <w:pPr>
        <w:rPr>
          <w:color w:val="000000" w:themeColor="text1"/>
        </w:rPr>
      </w:pPr>
    </w:p>
    <w:p w14:paraId="3B5EAEAD" w14:textId="77777777" w:rsidR="00D37240" w:rsidRDefault="00D37240" w:rsidP="002C4147">
      <w:pPr>
        <w:rPr>
          <w:color w:val="000000" w:themeColor="text1"/>
        </w:rPr>
      </w:pPr>
    </w:p>
    <w:p w14:paraId="3A5FFA71" w14:textId="77777777" w:rsidR="002C4147" w:rsidRPr="002C4147" w:rsidRDefault="002C4147" w:rsidP="00FF308E">
      <w:pPr>
        <w:pStyle w:val="2"/>
      </w:pPr>
      <w:bookmarkStart w:id="65" w:name="_palloc_init()"/>
      <w:bookmarkStart w:id="66" w:name="_Toc7679368"/>
      <w:bookmarkEnd w:id="65"/>
      <w:r>
        <w:lastRenderedPageBreak/>
        <w:t>palloc_init()</w:t>
      </w:r>
      <w:bookmarkEnd w:id="66"/>
    </w:p>
    <w:p w14:paraId="0F17817E" w14:textId="77777777" w:rsidR="002C4147" w:rsidRDefault="002C4147" w:rsidP="002C4147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5A03ED46" wp14:editId="3EAE5EBC">
                <wp:extent cx="5917997" cy="2943225"/>
                <wp:effectExtent l="0" t="0" r="26035" b="28575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997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6C1CF" w14:textId="77777777" w:rsidR="0092467A" w:rsidRDefault="0092467A" w:rsidP="002B5C95">
                            <w:pPr>
                              <w:pStyle w:val="HTML1"/>
                              <w:ind w:left="0"/>
                            </w:pPr>
                            <w:bookmarkStart w:id="67" w:name="L45"/>
                            <w:r w:rsidRPr="002B5C95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Start w:id="68" w:name="L46"/>
                            <w:bookmarkEnd w:id="67"/>
                            <w:r w:rsidRPr="002B5C95">
                              <w:t xml:space="preserve"> </w:t>
                            </w:r>
                            <w:bookmarkEnd w:id="68"/>
                            <w:r w:rsidRPr="005C1262">
                              <w:t>palloc_init</w:t>
                            </w:r>
                            <w:r w:rsidRPr="002B5C95">
                              <w:t xml:space="preserve"> (</w:t>
                            </w:r>
                            <w:r w:rsidRPr="005C1262">
                              <w:t>size_t</w:t>
                            </w:r>
                            <w:r w:rsidRPr="002B5C95">
                              <w:t xml:space="preserve"> user_page_limit)</w:t>
                            </w:r>
                            <w:bookmarkStart w:id="69" w:name="L47"/>
                          </w:p>
                          <w:p w14:paraId="60A614C3" w14:textId="77777777" w:rsidR="0092467A" w:rsidRPr="002B5C95" w:rsidRDefault="0092467A" w:rsidP="002B5C95">
                            <w:pPr>
                              <w:pStyle w:val="HTML1"/>
                              <w:ind w:left="0"/>
                            </w:pPr>
                            <w:r w:rsidRPr="002B5C95">
                              <w:t>{</w:t>
                            </w:r>
                          </w:p>
                          <w:bookmarkEnd w:id="69"/>
                          <w:p w14:paraId="5E7772A0" w14:textId="31B19F5D" w:rsidR="0092467A" w:rsidRPr="002B5C95" w:rsidRDefault="0092467A" w:rsidP="002B5C95">
                            <w:pPr>
                              <w:pStyle w:val="HTML1"/>
                              <w:ind w:left="0" w:firstLine="360"/>
                            </w:pPr>
                            <w:r w:rsidRPr="005C1262">
                              <w:t>uint8_t</w:t>
                            </w:r>
                            <w:r w:rsidRPr="002B5C95">
                              <w:t xml:space="preserve"> *free_start = </w:t>
                            </w:r>
                            <w:r w:rsidRPr="005C1262">
                              <w:t>ptov</w:t>
                            </w:r>
                            <w:r w:rsidRPr="002B5C95">
                              <w:t xml:space="preserve"> (1024 * 1024);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277552A5" w14:textId="5FA764C5" w:rsidR="0092467A" w:rsidRPr="002B5C95" w:rsidRDefault="0092467A" w:rsidP="002C4147">
                            <w:pPr>
                              <w:pStyle w:val="HTML1"/>
                            </w:pPr>
                            <w:r w:rsidRPr="005C1262">
                              <w:t>uint8_t</w:t>
                            </w:r>
                            <w:r w:rsidRPr="002B5C95">
                              <w:t xml:space="preserve"> *free_end = </w:t>
                            </w:r>
                            <w:r w:rsidRPr="005C1262">
                              <w:t>ptov</w:t>
                            </w:r>
                            <w:r w:rsidRPr="002B5C95">
                              <w:t xml:space="preserve"> (init_ram_pages * </w:t>
                            </w:r>
                            <w:r w:rsidRPr="005C1262">
                              <w:t>PGSIZE</w:t>
                            </w:r>
                            <w:r w:rsidRPr="002B5C95"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5AF05AB5" w14:textId="7D45BD6E" w:rsidR="0092467A" w:rsidRPr="002B5C95" w:rsidRDefault="0092467A" w:rsidP="002C4147">
                            <w:pPr>
                              <w:pStyle w:val="HTML1"/>
                            </w:pPr>
                            <w:r w:rsidRPr="005C1262">
                              <w:t>size_t</w:t>
                            </w:r>
                            <w:r w:rsidRPr="002B5C95">
                              <w:t xml:space="preserve"> free_pages = (free_end - free_start) / </w:t>
                            </w:r>
                            <w:r w:rsidRPr="005C1262">
                              <w:t>PGSIZE</w:t>
                            </w:r>
                            <w:r w:rsidRPr="002B5C95"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51D4B8A1" w14:textId="690EFCAF" w:rsidR="0092467A" w:rsidRPr="002B5C95" w:rsidRDefault="0092467A" w:rsidP="002C4147">
                            <w:pPr>
                              <w:pStyle w:val="HTML1"/>
                            </w:pPr>
                            <w:r w:rsidRPr="005C1262">
                              <w:t>size_t</w:t>
                            </w:r>
                            <w:r w:rsidRPr="002B5C95">
                              <w:t xml:space="preserve"> user_pages = free_pages / 2;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68BBE163" w14:textId="1B9564BE" w:rsidR="0092467A" w:rsidRDefault="0092467A" w:rsidP="002C4147">
                            <w:pPr>
                              <w:pStyle w:val="HTML1"/>
                            </w:pPr>
                            <w:r w:rsidRPr="005C1262">
                              <w:t>size_t</w:t>
                            </w:r>
                            <w:r w:rsidRPr="002B5C95">
                              <w:t xml:space="preserve"> kernel_pages;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B986B57" w14:textId="77777777" w:rsidR="0092467A" w:rsidRPr="002B5C95" w:rsidRDefault="0092467A" w:rsidP="002C4147">
                            <w:pPr>
                              <w:pStyle w:val="HTML1"/>
                            </w:pPr>
                          </w:p>
                          <w:p w14:paraId="3E0570CD" w14:textId="2765C186" w:rsidR="0092467A" w:rsidRPr="002B5C95" w:rsidRDefault="0092467A" w:rsidP="00293929">
                            <w:pPr>
                              <w:pStyle w:val="HTML1"/>
                            </w:pPr>
                            <w:bookmarkStart w:id="70" w:name="L54"/>
                            <w:r w:rsidRPr="002B5C95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2B5C95">
                              <w:t xml:space="preserve"> (user_pages &gt; user_page_limit)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(5)</w:t>
                            </w:r>
                          </w:p>
                          <w:p w14:paraId="6189D8D9" w14:textId="752FD6CE" w:rsidR="0092467A" w:rsidRDefault="0092467A" w:rsidP="002B5C95">
                            <w:pPr>
                              <w:pStyle w:val="HTML1"/>
                              <w:ind w:firstLine="360"/>
                            </w:pPr>
                            <w:bookmarkStart w:id="71" w:name="L55"/>
                            <w:bookmarkEnd w:id="70"/>
                            <w:r w:rsidRPr="002B5C95">
                              <w:t>user_pages = user_page_limit;</w:t>
                            </w:r>
                          </w:p>
                          <w:p w14:paraId="4750A31B" w14:textId="2204AE78" w:rsidR="0092467A" w:rsidRPr="002B5C95" w:rsidRDefault="0092467A" w:rsidP="002B5C95">
                            <w:pPr>
                              <w:pStyle w:val="HTML1"/>
                              <w:ind w:firstLine="360"/>
                            </w:pPr>
                          </w:p>
                          <w:p w14:paraId="0050F000" w14:textId="6417FE27" w:rsidR="0092467A" w:rsidRPr="002B5C95" w:rsidRDefault="0092467A" w:rsidP="002C4147">
                            <w:pPr>
                              <w:pStyle w:val="HTML1"/>
                            </w:pPr>
                            <w:bookmarkStart w:id="72" w:name="L56"/>
                            <w:bookmarkEnd w:id="71"/>
                            <w:r w:rsidRPr="002B5C95">
                              <w:t>kernel_pages = free_pages - user_pages;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(6)</w:t>
                            </w:r>
                          </w:p>
                          <w:bookmarkEnd w:id="72"/>
                          <w:p w14:paraId="3C13EA72" w14:textId="77777777" w:rsidR="0092467A" w:rsidRPr="00F5117D" w:rsidRDefault="0092467A" w:rsidP="002B5C95">
                            <w:pPr>
                              <w:pStyle w:val="HTML1"/>
                            </w:pPr>
                          </w:p>
                          <w:p w14:paraId="6315E4F7" w14:textId="0BAADC56" w:rsidR="0092467A" w:rsidRPr="002B5C95" w:rsidRDefault="0092467A" w:rsidP="002B5C95">
                            <w:pPr>
                              <w:pStyle w:val="HTML1"/>
                            </w:pPr>
                            <w:r w:rsidRPr="005C1262">
                              <w:t>init_pool</w:t>
                            </w:r>
                            <w:r w:rsidRPr="002B5C95">
                              <w:t xml:space="preserve"> (&amp;kernel_pool, free_start, kernel_pages, "kernel pool");</w:t>
                            </w:r>
                            <w:r>
                              <w:tab/>
                              <w:t>(7)</w:t>
                            </w:r>
                          </w:p>
                          <w:p w14:paraId="59FDBFE1" w14:textId="2FE34EAF" w:rsidR="0092467A" w:rsidRPr="002B5C95" w:rsidRDefault="0092467A" w:rsidP="002C4147">
                            <w:pPr>
                              <w:pStyle w:val="HTML1"/>
                            </w:pPr>
                            <w:r w:rsidRPr="005C1262">
                              <w:t>init_pool</w:t>
                            </w:r>
                            <w:r w:rsidRPr="002B5C95">
                              <w:t xml:space="preserve"> (&amp;user_pool, free_start + kernel_pages * </w:t>
                            </w:r>
                            <w:r w:rsidRPr="005C1262">
                              <w:t>PGSIZE</w:t>
                            </w:r>
                            <w:r w:rsidRPr="002B5C95">
                              <w:t>,</w:t>
                            </w:r>
                            <w:r>
                              <w:tab/>
                            </w:r>
                            <w:r>
                              <w:tab/>
                              <w:t>(8)</w:t>
                            </w:r>
                          </w:p>
                          <w:p w14:paraId="76B70702" w14:textId="77777777" w:rsidR="0092467A" w:rsidRDefault="0092467A" w:rsidP="002B5C95">
                            <w:pPr>
                              <w:pStyle w:val="HTML1"/>
                            </w:pPr>
                            <w:bookmarkStart w:id="73" w:name="L61"/>
                            <w:r w:rsidRPr="002B5C95">
                              <w:t xml:space="preserve">                user_pages, "user pool");</w:t>
                            </w:r>
                            <w:bookmarkStart w:id="74" w:name="L62"/>
                            <w:bookmarkEnd w:id="73"/>
                          </w:p>
                          <w:p w14:paraId="6694C39F" w14:textId="77777777" w:rsidR="0092467A" w:rsidRPr="002B5C95" w:rsidRDefault="0092467A" w:rsidP="002B5C95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r w:rsidRPr="002B5C95">
                              <w:t>}</w:t>
                            </w:r>
                            <w:bookmarkEnd w:id="74"/>
                          </w:p>
                          <w:p w14:paraId="74219A2D" w14:textId="77777777" w:rsidR="0092467A" w:rsidRPr="002B5C95" w:rsidRDefault="0092467A" w:rsidP="002C4147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3ED46" id="직사각형 3" o:spid="_x0000_s1032" style="width:466pt;height:2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" fillcolor="white [3201]" strokecolor="#c16f94 [3209]" strokeweight="1pt">
                <v:textbox>
                  <w:txbxContent>
                    <w:p w14:paraId="65E6C1CF" w14:textId="77777777" w:rsidR="0092467A" w:rsidRDefault="0092467A" w:rsidP="002B5C95">
                      <w:pPr>
                        <w:pStyle w:val="HTML1"/>
                        <w:ind w:left="0"/>
                      </w:pPr>
                      <w:bookmarkStart w:id="75" w:name="L45"/>
                      <w:r w:rsidRPr="002B5C95">
                        <w:rPr>
                          <w:b/>
                          <w:bCs/>
                        </w:rPr>
                        <w:t>void</w:t>
                      </w:r>
                      <w:bookmarkStart w:id="76" w:name="L46"/>
                      <w:bookmarkEnd w:id="75"/>
                      <w:r w:rsidRPr="002B5C95">
                        <w:t xml:space="preserve"> </w:t>
                      </w:r>
                      <w:bookmarkEnd w:id="76"/>
                      <w:r w:rsidRPr="005C1262">
                        <w:t>palloc_init</w:t>
                      </w:r>
                      <w:r w:rsidRPr="002B5C95">
                        <w:t xml:space="preserve"> (</w:t>
                      </w:r>
                      <w:r w:rsidRPr="005C1262">
                        <w:t>size_t</w:t>
                      </w:r>
                      <w:r w:rsidRPr="002B5C95">
                        <w:t xml:space="preserve"> user_page_limit)</w:t>
                      </w:r>
                      <w:bookmarkStart w:id="77" w:name="L47"/>
                    </w:p>
                    <w:p w14:paraId="60A614C3" w14:textId="77777777" w:rsidR="0092467A" w:rsidRPr="002B5C95" w:rsidRDefault="0092467A" w:rsidP="002B5C95">
                      <w:pPr>
                        <w:pStyle w:val="HTML1"/>
                        <w:ind w:left="0"/>
                      </w:pPr>
                      <w:r w:rsidRPr="002B5C95">
                        <w:t>{</w:t>
                      </w:r>
                    </w:p>
                    <w:bookmarkEnd w:id="77"/>
                    <w:p w14:paraId="5E7772A0" w14:textId="31B19F5D" w:rsidR="0092467A" w:rsidRPr="002B5C95" w:rsidRDefault="0092467A" w:rsidP="002B5C95">
                      <w:pPr>
                        <w:pStyle w:val="HTML1"/>
                        <w:ind w:left="0" w:firstLine="360"/>
                      </w:pPr>
                      <w:r w:rsidRPr="005C1262">
                        <w:t>uint8_t</w:t>
                      </w:r>
                      <w:r w:rsidRPr="002B5C95">
                        <w:t xml:space="preserve"> *free_start = </w:t>
                      </w:r>
                      <w:r w:rsidRPr="005C1262">
                        <w:t>ptov</w:t>
                      </w:r>
                      <w:r w:rsidRPr="002B5C95">
                        <w:t xml:space="preserve"> (1024 * 1024);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277552A5" w14:textId="5FA764C5" w:rsidR="0092467A" w:rsidRPr="002B5C95" w:rsidRDefault="0092467A" w:rsidP="002C4147">
                      <w:pPr>
                        <w:pStyle w:val="HTML1"/>
                      </w:pPr>
                      <w:r w:rsidRPr="005C1262">
                        <w:t>uint8_t</w:t>
                      </w:r>
                      <w:r w:rsidRPr="002B5C95">
                        <w:t xml:space="preserve"> *free_end = </w:t>
                      </w:r>
                      <w:r w:rsidRPr="005C1262">
                        <w:t>ptov</w:t>
                      </w:r>
                      <w:r w:rsidRPr="002B5C95">
                        <w:t xml:space="preserve"> (init_ram_pages * </w:t>
                      </w:r>
                      <w:r w:rsidRPr="005C1262">
                        <w:t>PGSIZE</w:t>
                      </w:r>
                      <w:r w:rsidRPr="002B5C95">
                        <w:t>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5AF05AB5" w14:textId="7D45BD6E" w:rsidR="0092467A" w:rsidRPr="002B5C95" w:rsidRDefault="0092467A" w:rsidP="002C4147">
                      <w:pPr>
                        <w:pStyle w:val="HTML1"/>
                      </w:pPr>
                      <w:r w:rsidRPr="005C1262">
                        <w:t>size_t</w:t>
                      </w:r>
                      <w:r w:rsidRPr="002B5C95">
                        <w:t xml:space="preserve"> free_pages = (free_end - free_start) / </w:t>
                      </w:r>
                      <w:r w:rsidRPr="005C1262">
                        <w:t>PGSIZE</w:t>
                      </w:r>
                      <w:r w:rsidRPr="002B5C95"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51D4B8A1" w14:textId="690EFCAF" w:rsidR="0092467A" w:rsidRPr="002B5C95" w:rsidRDefault="0092467A" w:rsidP="002C4147">
                      <w:pPr>
                        <w:pStyle w:val="HTML1"/>
                      </w:pPr>
                      <w:r w:rsidRPr="005C1262">
                        <w:t>size_t</w:t>
                      </w:r>
                      <w:r w:rsidRPr="002B5C95">
                        <w:t xml:space="preserve"> user_pages = free_pages / 2;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68BBE163" w14:textId="1B9564BE" w:rsidR="0092467A" w:rsidRDefault="0092467A" w:rsidP="002C4147">
                      <w:pPr>
                        <w:pStyle w:val="HTML1"/>
                      </w:pPr>
                      <w:r w:rsidRPr="005C1262">
                        <w:t>size_t</w:t>
                      </w:r>
                      <w:r w:rsidRPr="002B5C95">
                        <w:t xml:space="preserve"> kernel_pages;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B986B57" w14:textId="77777777" w:rsidR="0092467A" w:rsidRPr="002B5C95" w:rsidRDefault="0092467A" w:rsidP="002C4147">
                      <w:pPr>
                        <w:pStyle w:val="HTML1"/>
                      </w:pPr>
                    </w:p>
                    <w:p w14:paraId="3E0570CD" w14:textId="2765C186" w:rsidR="0092467A" w:rsidRPr="002B5C95" w:rsidRDefault="0092467A" w:rsidP="00293929">
                      <w:pPr>
                        <w:pStyle w:val="HTML1"/>
                      </w:pPr>
                      <w:bookmarkStart w:id="78" w:name="L54"/>
                      <w:r w:rsidRPr="002B5C95">
                        <w:rPr>
                          <w:b/>
                          <w:bCs/>
                        </w:rPr>
                        <w:t>if</w:t>
                      </w:r>
                      <w:r w:rsidRPr="002B5C95">
                        <w:t xml:space="preserve"> (user_pages &gt; user_page_limit)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(5)</w:t>
                      </w:r>
                    </w:p>
                    <w:p w14:paraId="6189D8D9" w14:textId="752FD6CE" w:rsidR="0092467A" w:rsidRDefault="0092467A" w:rsidP="002B5C95">
                      <w:pPr>
                        <w:pStyle w:val="HTML1"/>
                        <w:ind w:firstLine="360"/>
                      </w:pPr>
                      <w:bookmarkStart w:id="79" w:name="L55"/>
                      <w:bookmarkEnd w:id="78"/>
                      <w:r w:rsidRPr="002B5C95">
                        <w:t>user_pages = user_page_limit;</w:t>
                      </w:r>
                    </w:p>
                    <w:p w14:paraId="4750A31B" w14:textId="2204AE78" w:rsidR="0092467A" w:rsidRPr="002B5C95" w:rsidRDefault="0092467A" w:rsidP="002B5C95">
                      <w:pPr>
                        <w:pStyle w:val="HTML1"/>
                        <w:ind w:firstLine="360"/>
                      </w:pPr>
                    </w:p>
                    <w:p w14:paraId="0050F000" w14:textId="6417FE27" w:rsidR="0092467A" w:rsidRPr="002B5C95" w:rsidRDefault="0092467A" w:rsidP="002C4147">
                      <w:pPr>
                        <w:pStyle w:val="HTML1"/>
                      </w:pPr>
                      <w:bookmarkStart w:id="80" w:name="L56"/>
                      <w:bookmarkEnd w:id="79"/>
                      <w:r w:rsidRPr="002B5C95">
                        <w:t>kernel_pages = free_pages - user_pages;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(6)</w:t>
                      </w:r>
                    </w:p>
                    <w:bookmarkEnd w:id="80"/>
                    <w:p w14:paraId="3C13EA72" w14:textId="77777777" w:rsidR="0092467A" w:rsidRPr="00F5117D" w:rsidRDefault="0092467A" w:rsidP="002B5C95">
                      <w:pPr>
                        <w:pStyle w:val="HTML1"/>
                      </w:pPr>
                    </w:p>
                    <w:p w14:paraId="6315E4F7" w14:textId="0BAADC56" w:rsidR="0092467A" w:rsidRPr="002B5C95" w:rsidRDefault="0092467A" w:rsidP="002B5C95">
                      <w:pPr>
                        <w:pStyle w:val="HTML1"/>
                      </w:pPr>
                      <w:r w:rsidRPr="005C1262">
                        <w:t>init_pool</w:t>
                      </w:r>
                      <w:r w:rsidRPr="002B5C95">
                        <w:t xml:space="preserve"> (&amp;kernel_pool, free_start, kernel_pages, "kernel pool");</w:t>
                      </w:r>
                      <w:r>
                        <w:tab/>
                        <w:t>(7)</w:t>
                      </w:r>
                    </w:p>
                    <w:p w14:paraId="59FDBFE1" w14:textId="2FE34EAF" w:rsidR="0092467A" w:rsidRPr="002B5C95" w:rsidRDefault="0092467A" w:rsidP="002C4147">
                      <w:pPr>
                        <w:pStyle w:val="HTML1"/>
                      </w:pPr>
                      <w:r w:rsidRPr="005C1262">
                        <w:t>init_pool</w:t>
                      </w:r>
                      <w:r w:rsidRPr="002B5C95">
                        <w:t xml:space="preserve"> (&amp;user_pool, free_start + kernel_pages * </w:t>
                      </w:r>
                      <w:r w:rsidRPr="005C1262">
                        <w:t>PGSIZE</w:t>
                      </w:r>
                      <w:r w:rsidRPr="002B5C95">
                        <w:t>,</w:t>
                      </w:r>
                      <w:r>
                        <w:tab/>
                      </w:r>
                      <w:r>
                        <w:tab/>
                        <w:t>(8)</w:t>
                      </w:r>
                    </w:p>
                    <w:p w14:paraId="76B70702" w14:textId="77777777" w:rsidR="0092467A" w:rsidRDefault="0092467A" w:rsidP="002B5C95">
                      <w:pPr>
                        <w:pStyle w:val="HTML1"/>
                      </w:pPr>
                      <w:bookmarkStart w:id="81" w:name="L61"/>
                      <w:r w:rsidRPr="002B5C95">
                        <w:t xml:space="preserve">                user_pages, "user pool");</w:t>
                      </w:r>
                      <w:bookmarkStart w:id="82" w:name="L62"/>
                      <w:bookmarkEnd w:id="81"/>
                    </w:p>
                    <w:p w14:paraId="6694C39F" w14:textId="77777777" w:rsidR="0092467A" w:rsidRPr="002B5C95" w:rsidRDefault="0092467A" w:rsidP="002B5C95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r w:rsidRPr="002B5C95">
                        <w:t>}</w:t>
                      </w:r>
                      <w:bookmarkEnd w:id="82"/>
                    </w:p>
                    <w:p w14:paraId="74219A2D" w14:textId="77777777" w:rsidR="0092467A" w:rsidRPr="002B5C95" w:rsidRDefault="0092467A" w:rsidP="002C4147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99544F5" w14:textId="7215C686" w:rsidR="00CA37D0" w:rsidRDefault="00003FA3" w:rsidP="00003FA3">
      <w:pPr>
        <w:ind w:left="0" w:firstLine="360"/>
      </w:pPr>
      <w:r>
        <w:rPr>
          <w:rFonts w:hint="eastAsia"/>
        </w:rPr>
        <w:t>p</w:t>
      </w:r>
      <w:r>
        <w:t>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allocator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.</w:t>
      </w:r>
    </w:p>
    <w:p w14:paraId="5ED6E7F7" w14:textId="55BD23E5" w:rsidR="00613583" w:rsidRPr="00617D2F" w:rsidRDefault="00613583" w:rsidP="00613583">
      <w:pPr>
        <w:pStyle w:val="aff0"/>
        <w:numPr>
          <w:ilvl w:val="0"/>
          <w:numId w:val="25"/>
        </w:numPr>
        <w:ind w:leftChars="0"/>
      </w:pPr>
      <w:r w:rsidRPr="00617D2F">
        <w:rPr>
          <w:rFonts w:hint="eastAsia"/>
        </w:rPr>
        <w:t>1</w:t>
      </w:r>
      <w:r w:rsidRPr="00617D2F">
        <w:t>024* 1024</w:t>
      </w:r>
      <w:r w:rsidRPr="00617D2F">
        <w:rPr>
          <w:rFonts w:hint="eastAsia"/>
        </w:rPr>
        <w:t>의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값을</w:t>
      </w:r>
      <w:r w:rsidRPr="00617D2F">
        <w:rPr>
          <w:rFonts w:hint="eastAsia"/>
        </w:rPr>
        <w:t xml:space="preserve"> </w:t>
      </w:r>
      <w:r w:rsidRPr="00617D2F">
        <w:t>ptov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함수를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통해서</w:t>
      </w:r>
      <w:r w:rsidRPr="00617D2F">
        <w:rPr>
          <w:rFonts w:hint="eastAsia"/>
        </w:rPr>
        <w:t xml:space="preserve"> p</w:t>
      </w:r>
      <w:r w:rsidRPr="00617D2F">
        <w:t xml:space="preserve">hysical </w:t>
      </w:r>
      <w:r w:rsidRPr="00617D2F">
        <w:rPr>
          <w:rFonts w:hint="eastAsia"/>
        </w:rPr>
        <w:t>에서</w:t>
      </w:r>
      <w:r w:rsidRPr="00617D2F">
        <w:rPr>
          <w:rFonts w:hint="eastAsia"/>
        </w:rPr>
        <w:t xml:space="preserve"> </w:t>
      </w:r>
      <w:r w:rsidRPr="00617D2F">
        <w:t>virtual</w:t>
      </w:r>
      <w:r w:rsidRPr="00617D2F">
        <w:rPr>
          <w:rFonts w:hint="eastAsia"/>
        </w:rPr>
        <w:t>으로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변경하여</w:t>
      </w:r>
      <w:r w:rsidRPr="00617D2F">
        <w:rPr>
          <w:rFonts w:hint="eastAsia"/>
        </w:rPr>
        <w:t xml:space="preserve"> </w:t>
      </w:r>
      <w:r w:rsidRPr="00617D2F">
        <w:t>free_start</w:t>
      </w:r>
      <w:r w:rsidRPr="00617D2F">
        <w:rPr>
          <w:rFonts w:hint="eastAsia"/>
        </w:rPr>
        <w:t>에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저장한다</w:t>
      </w:r>
      <w:r w:rsidRPr="00617D2F">
        <w:t>.</w:t>
      </w:r>
    </w:p>
    <w:p w14:paraId="1084236D" w14:textId="39EC2A5C" w:rsidR="00613583" w:rsidRDefault="00613583" w:rsidP="00613583">
      <w:pPr>
        <w:pStyle w:val="aff0"/>
        <w:numPr>
          <w:ilvl w:val="0"/>
          <w:numId w:val="25"/>
        </w:numPr>
        <w:ind w:leftChars="0"/>
      </w:pPr>
      <w:r w:rsidRPr="00617D2F">
        <w:rPr>
          <w:rFonts w:hint="eastAsia"/>
        </w:rPr>
        <w:t>p</w:t>
      </w:r>
      <w:r w:rsidRPr="00617D2F">
        <w:t>age</w:t>
      </w:r>
      <w:r w:rsidRPr="00617D2F">
        <w:rPr>
          <w:rFonts w:hint="eastAsia"/>
        </w:rPr>
        <w:t>의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개수</w:t>
      </w:r>
      <w:r w:rsidRPr="00617D2F">
        <w:rPr>
          <w:rFonts w:hint="eastAsia"/>
        </w:rPr>
        <w:t>(i</w:t>
      </w:r>
      <w:r w:rsidRPr="00617D2F">
        <w:t>nit_ram_page)</w:t>
      </w:r>
      <w:r w:rsidRPr="00617D2F">
        <w:rPr>
          <w:rFonts w:hint="eastAsia"/>
        </w:rPr>
        <w:t>와</w:t>
      </w:r>
      <w:r w:rsidRPr="00617D2F">
        <w:rPr>
          <w:rFonts w:hint="eastAsia"/>
        </w:rPr>
        <w:t xml:space="preserve"> </w:t>
      </w:r>
      <w:r w:rsidRPr="00617D2F">
        <w:t>page</w:t>
      </w:r>
      <w:r w:rsidRPr="00617D2F">
        <w:rPr>
          <w:rFonts w:hint="eastAsia"/>
        </w:rPr>
        <w:t>의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크기</w:t>
      </w:r>
      <w:r w:rsidRPr="00617D2F">
        <w:rPr>
          <w:rFonts w:hint="eastAsia"/>
        </w:rPr>
        <w:t>(P</w:t>
      </w:r>
      <w:r w:rsidRPr="00617D2F">
        <w:t>GSIZE)</w:t>
      </w:r>
      <w:r w:rsidRPr="00617D2F">
        <w:rPr>
          <w:rFonts w:hint="eastAsia"/>
        </w:rPr>
        <w:t>를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곱하여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전체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영역의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크기를</w:t>
      </w:r>
      <w:r w:rsidRPr="00617D2F">
        <w:rPr>
          <w:rFonts w:hint="eastAsia"/>
        </w:rPr>
        <w:t xml:space="preserve"> </w:t>
      </w:r>
      <w:r w:rsidRPr="00617D2F">
        <w:t>free_end</w:t>
      </w:r>
      <w:r w:rsidRPr="00617D2F">
        <w:rPr>
          <w:rFonts w:hint="eastAsia"/>
        </w:rPr>
        <w:t>에</w:t>
      </w:r>
      <w:r w:rsidRPr="00617D2F">
        <w:rPr>
          <w:rFonts w:hint="eastAsia"/>
        </w:rPr>
        <w:t xml:space="preserve"> </w:t>
      </w:r>
      <w:r w:rsidRPr="00617D2F">
        <w:rPr>
          <w:rFonts w:hint="eastAsia"/>
        </w:rPr>
        <w:t>저장한다</w:t>
      </w:r>
      <w:r w:rsidRPr="00617D2F">
        <w:rPr>
          <w:rFonts w:hint="eastAsia"/>
        </w:rPr>
        <w:t>.</w:t>
      </w:r>
    </w:p>
    <w:p w14:paraId="3421E99C" w14:textId="7EFA0D04" w:rsidR="00617D2F" w:rsidRDefault="00617D2F" w:rsidP="00613583">
      <w:pPr>
        <w:pStyle w:val="aff0"/>
        <w:numPr>
          <w:ilvl w:val="0"/>
          <w:numId w:val="25"/>
        </w:numPr>
        <w:ind w:leftChars="0"/>
      </w:pPr>
      <w:r>
        <w:rPr>
          <w:rFonts w:hint="eastAsia"/>
        </w:rPr>
        <w:t>f</w:t>
      </w:r>
      <w:r>
        <w:t>ree_page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free_end – free_start (free 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PGSIZE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t>page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0E832D52" w14:textId="470E5E24" w:rsidR="00CA37D0" w:rsidRDefault="00617D2F" w:rsidP="00F5117D">
      <w:pPr>
        <w:pStyle w:val="aff0"/>
        <w:numPr>
          <w:ilvl w:val="0"/>
          <w:numId w:val="25"/>
        </w:numPr>
        <w:ind w:leftChars="0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 w:rsidR="009714BD"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절반을</w:t>
      </w:r>
      <w:r>
        <w:rPr>
          <w:rFonts w:hint="eastAsia"/>
        </w:rPr>
        <w:t xml:space="preserve"> u</w:t>
      </w:r>
      <w:r>
        <w:t>ser_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5FBC5859" w14:textId="3CB29D7F" w:rsidR="00F5117D" w:rsidRDefault="00F5117D" w:rsidP="00F5117D">
      <w:pPr>
        <w:pStyle w:val="aff0"/>
        <w:numPr>
          <w:ilvl w:val="0"/>
          <w:numId w:val="25"/>
        </w:numPr>
        <w:ind w:leftChars="0"/>
      </w:pPr>
      <w:r>
        <w:rPr>
          <w:rFonts w:hint="eastAsia"/>
        </w:rPr>
        <w:t>u</w:t>
      </w:r>
      <w:r>
        <w:t>ser_pages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 w:rsidR="007D33F1">
        <w:t>user_page_</w:t>
      </w:r>
      <w:r>
        <w:t xml:space="preserve">limit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r>
        <w:t>user_page_limit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57E2ACDA" w14:textId="6B749EE6" w:rsidR="00F5117D" w:rsidRDefault="00F5117D" w:rsidP="00F5117D">
      <w:pPr>
        <w:pStyle w:val="aff0"/>
        <w:numPr>
          <w:ilvl w:val="0"/>
          <w:numId w:val="25"/>
        </w:numPr>
        <w:ind w:leftChars="0"/>
      </w:pP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</w:t>
      </w:r>
      <w:r>
        <w:t>kernel_pages)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free_pag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user_page</w:t>
      </w:r>
      <w:r>
        <w:rPr>
          <w:rFonts w:hint="eastAsia"/>
        </w:rPr>
        <w:t>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172A0E">
        <w:rPr>
          <w:rFonts w:hint="eastAsia"/>
        </w:rPr>
        <w:t>제외한</w:t>
      </w:r>
      <w:r w:rsidR="00172A0E">
        <w:rPr>
          <w:rFonts w:hint="eastAsia"/>
        </w:rPr>
        <w:t xml:space="preserve"> </w:t>
      </w:r>
      <w:r w:rsidR="00172A0E">
        <w:rPr>
          <w:rFonts w:hint="eastAsia"/>
        </w:rPr>
        <w:t>수이므로</w:t>
      </w:r>
      <w:r w:rsidR="00172A0E">
        <w:rPr>
          <w:rFonts w:hint="eastAsia"/>
        </w:rPr>
        <w:t>,</w:t>
      </w:r>
      <w:r w:rsidR="00172A0E">
        <w:t xml:space="preserve"> free_pages-user_pages</w:t>
      </w:r>
      <w:r w:rsidR="00172A0E">
        <w:rPr>
          <w:rFonts w:hint="eastAsia"/>
        </w:rPr>
        <w:t>를</w:t>
      </w:r>
      <w:r w:rsidR="00172A0E">
        <w:rPr>
          <w:rFonts w:hint="eastAsia"/>
        </w:rPr>
        <w:t xml:space="preserve"> </w:t>
      </w:r>
      <w:r w:rsidR="00172A0E">
        <w:rPr>
          <w:rFonts w:hint="eastAsia"/>
        </w:rPr>
        <w:t>저장한다</w:t>
      </w:r>
      <w:r w:rsidR="00172A0E">
        <w:rPr>
          <w:rFonts w:hint="eastAsia"/>
        </w:rPr>
        <w:t>.</w:t>
      </w:r>
    </w:p>
    <w:p w14:paraId="7400CFF8" w14:textId="25B758B6" w:rsidR="00172A0E" w:rsidRDefault="00172A0E" w:rsidP="00F5117D">
      <w:pPr>
        <w:pStyle w:val="aff0"/>
        <w:numPr>
          <w:ilvl w:val="0"/>
          <w:numId w:val="25"/>
        </w:numPr>
        <w:ind w:leftChars="0"/>
      </w:pPr>
      <w:r>
        <w:t>kernel_pool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시작주소는</w:t>
      </w:r>
      <w:r>
        <w:rPr>
          <w:rFonts w:hint="eastAsia"/>
        </w:rPr>
        <w:t xml:space="preserve"> </w:t>
      </w:r>
      <w:r>
        <w:t xml:space="preserve">free_start,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t xml:space="preserve">kernel_pages,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 xml:space="preserve">kernel pool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7D7E4B11" w14:textId="182EACA1" w:rsidR="00172A0E" w:rsidRPr="00F5117D" w:rsidRDefault="00172A0E" w:rsidP="00F5117D">
      <w:pPr>
        <w:pStyle w:val="aff0"/>
        <w:numPr>
          <w:ilvl w:val="0"/>
          <w:numId w:val="25"/>
        </w:numPr>
        <w:ind w:leftChars="0"/>
      </w:pPr>
      <w:r>
        <w:rPr>
          <w:rFonts w:hint="eastAsia"/>
        </w:rPr>
        <w:t>u</w:t>
      </w:r>
      <w:r>
        <w:t xml:space="preserve">ser_pool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시작주소는</w:t>
      </w:r>
      <w:r>
        <w:rPr>
          <w:rFonts w:hint="eastAsia"/>
        </w:rPr>
        <w:t xml:space="preserve"> f</w:t>
      </w:r>
      <w:r>
        <w:t xml:space="preserve">ree_start + kernel_pages*PGSIZE,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t xml:space="preserve">user_pages,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user pool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3FF649E9" w14:textId="77777777" w:rsidR="004D1120" w:rsidRDefault="004D1120" w:rsidP="004D1120">
      <w:pPr>
        <w:ind w:left="0"/>
      </w:pPr>
    </w:p>
    <w:p w14:paraId="778330CC" w14:textId="77777777" w:rsidR="00CA37D0" w:rsidRDefault="00CA37D0" w:rsidP="00FF308E">
      <w:pPr>
        <w:pStyle w:val="2"/>
      </w:pPr>
      <w:bookmarkStart w:id="83" w:name="_malloc_init_()"/>
      <w:bookmarkStart w:id="84" w:name="_Toc7679369"/>
      <w:bookmarkEnd w:id="83"/>
      <w:r>
        <w:rPr>
          <w:rFonts w:hint="eastAsia"/>
        </w:rPr>
        <w:lastRenderedPageBreak/>
        <w:t>m</w:t>
      </w:r>
      <w:r>
        <w:t>alloc_init ()</w:t>
      </w:r>
      <w:bookmarkEnd w:id="84"/>
    </w:p>
    <w:p w14:paraId="6FEA4153" w14:textId="5E9F7F9E" w:rsidR="00CA37D0" w:rsidRDefault="002C4147" w:rsidP="004D1120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542463B7" wp14:editId="13123B39">
                <wp:extent cx="6239866" cy="2157984"/>
                <wp:effectExtent l="0" t="0" r="27940" b="1397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866" cy="2157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87C73" w14:textId="77777777" w:rsidR="0092467A" w:rsidRPr="004A7C6D" w:rsidRDefault="0092467A" w:rsidP="004A7C6D">
                            <w:pPr>
                              <w:pStyle w:val="HTML1"/>
                              <w:ind w:left="0"/>
                            </w:pPr>
                            <w:bookmarkStart w:id="85" w:name="L71"/>
                            <w:r w:rsidRPr="004A7C6D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85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A7C6D">
                              <w:t>malloc_init (</w:t>
                            </w:r>
                            <w:r w:rsidRPr="004A7C6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A7C6D">
                              <w:t xml:space="preserve">) </w:t>
                            </w:r>
                          </w:p>
                          <w:p w14:paraId="033B1CC0" w14:textId="77777777" w:rsidR="0092467A" w:rsidRPr="004A7C6D" w:rsidRDefault="0092467A" w:rsidP="004A7C6D">
                            <w:pPr>
                              <w:pStyle w:val="HTML1"/>
                              <w:ind w:left="0"/>
                            </w:pPr>
                            <w:bookmarkStart w:id="86" w:name="L73"/>
                            <w:r w:rsidRPr="004A7C6D">
                              <w:t>{</w:t>
                            </w:r>
                          </w:p>
                          <w:bookmarkEnd w:id="86"/>
                          <w:p w14:paraId="0DCAA47B" w14:textId="0936F8DB" w:rsidR="0092467A" w:rsidRPr="004A7C6D" w:rsidRDefault="0092467A" w:rsidP="004A7C6D">
                            <w:pPr>
                              <w:pStyle w:val="HTML1"/>
                              <w:ind w:left="0" w:firstLine="360"/>
                            </w:pPr>
                            <w:r w:rsidRPr="004A7C6D">
                              <w:t>size_t block_size;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3214B50A" w14:textId="328DE5B8" w:rsidR="0092467A" w:rsidRPr="004A7C6D" w:rsidRDefault="0092467A" w:rsidP="004A7C6D">
                            <w:pPr>
                              <w:pStyle w:val="HTML1"/>
                              <w:ind w:left="0" w:firstLine="360"/>
                            </w:pPr>
                            <w:r w:rsidRPr="004A7C6D">
                              <w:rPr>
                                <w:b/>
                                <w:bCs/>
                              </w:rPr>
                              <w:t>for</w:t>
                            </w:r>
                            <w:r w:rsidRPr="004A7C6D">
                              <w:t xml:space="preserve"> (block_size = 16; block_size &lt; PGSIZE / 2; blocksize *= 2)</w:t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5F720D82" w14:textId="77777777" w:rsidR="0092467A" w:rsidRPr="004A7C6D" w:rsidRDefault="0092467A" w:rsidP="002C4147">
                            <w:pPr>
                              <w:pStyle w:val="HTML1"/>
                            </w:pPr>
                            <w:r w:rsidRPr="004A7C6D">
                              <w:t>{</w:t>
                            </w:r>
                          </w:p>
                          <w:p w14:paraId="357D1C01" w14:textId="77777777" w:rsidR="0092467A" w:rsidRPr="004A7C6D" w:rsidRDefault="0092467A" w:rsidP="004A7C6D">
                            <w:pPr>
                              <w:pStyle w:val="HTML1"/>
                              <w:ind w:firstLine="360"/>
                            </w:pPr>
                            <w:r w:rsidRPr="004A7C6D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A7C6D">
                              <w:t xml:space="preserve"> desc *d = &amp;descs[desc_cnt++];</w:t>
                            </w:r>
                          </w:p>
                          <w:p w14:paraId="1BA81BCC" w14:textId="77777777" w:rsidR="0092467A" w:rsidRPr="004A7C6D" w:rsidRDefault="0092467A" w:rsidP="004A7C6D">
                            <w:pPr>
                              <w:pStyle w:val="HTML1"/>
                              <w:ind w:firstLine="360"/>
                            </w:pPr>
                            <w:r w:rsidRPr="004A7C6D">
                              <w:t xml:space="preserve">ASSERT (desc_cnt &lt;= </w:t>
                            </w:r>
                            <w:r w:rsidRPr="004A7C6D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4A7C6D">
                              <w:t xml:space="preserve"> descs / </w:t>
                            </w:r>
                            <w:r w:rsidRPr="004A7C6D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4A7C6D">
                              <w:t xml:space="preserve"> *descs);</w:t>
                            </w:r>
                          </w:p>
                          <w:p w14:paraId="1B3F14E3" w14:textId="77777777" w:rsidR="0092467A" w:rsidRPr="004A7C6D" w:rsidRDefault="0092467A" w:rsidP="004A7C6D">
                            <w:pPr>
                              <w:pStyle w:val="HTML1"/>
                              <w:ind w:firstLine="360"/>
                            </w:pPr>
                            <w:bookmarkStart w:id="87" w:name="L80"/>
                            <w:r w:rsidRPr="004A7C6D">
                              <w:t>d-&gt;</w:t>
                            </w:r>
                            <w:bookmarkEnd w:id="87"/>
                            <w:r w:rsidRPr="004A7C6D">
                              <w:t>block_size = block_size;</w:t>
                            </w:r>
                          </w:p>
                          <w:p w14:paraId="5E110FA5" w14:textId="77777777" w:rsidR="0092467A" w:rsidRDefault="0092467A" w:rsidP="004A7C6D">
                            <w:pPr>
                              <w:pStyle w:val="HTML1"/>
                              <w:ind w:firstLine="360"/>
                            </w:pPr>
                            <w:bookmarkStart w:id="88" w:name="L81"/>
                            <w:r w:rsidRPr="004A7C6D">
                              <w:t>d-&gt;blocks_per_arena = (</w:t>
                            </w:r>
                            <w:bookmarkEnd w:id="88"/>
                            <w:r w:rsidRPr="004A7C6D">
                              <w:t xml:space="preserve">PGSIZE - </w:t>
                            </w:r>
                            <w:r w:rsidRPr="004A7C6D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4A7C6D">
                              <w:t xml:space="preserve"> (</w:t>
                            </w:r>
                            <w:r w:rsidRPr="004A7C6D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A7C6D">
                              <w:t xml:space="preserve"> arena)) / block_size;</w:t>
                            </w:r>
                          </w:p>
                          <w:p w14:paraId="4F921C36" w14:textId="77777777" w:rsidR="0092467A" w:rsidRDefault="0092467A" w:rsidP="004A7C6D">
                            <w:pPr>
                              <w:pStyle w:val="HTML1"/>
                              <w:ind w:left="720"/>
                            </w:pPr>
                            <w:r w:rsidRPr="004A7C6D">
                              <w:t>list_init (&amp;d-&gt;free_list);</w:t>
                            </w:r>
                          </w:p>
                          <w:p w14:paraId="33511358" w14:textId="77777777" w:rsidR="0092467A" w:rsidRPr="004A7C6D" w:rsidRDefault="0092467A" w:rsidP="004A7C6D">
                            <w:pPr>
                              <w:pStyle w:val="HTML1"/>
                              <w:ind w:left="720"/>
                            </w:pPr>
                            <w:r w:rsidRPr="004A7C6D">
                              <w:t>lock_init (&amp;d-&gt;lock);</w:t>
                            </w:r>
                          </w:p>
                          <w:p w14:paraId="485FD4A2" w14:textId="77777777" w:rsidR="0092467A" w:rsidRPr="004A7C6D" w:rsidRDefault="0092467A" w:rsidP="002C4147">
                            <w:pPr>
                              <w:pStyle w:val="HTML1"/>
                            </w:pPr>
                            <w:r w:rsidRPr="004A7C6D">
                              <w:t>}</w:t>
                            </w:r>
                          </w:p>
                          <w:p w14:paraId="1F6D3780" w14:textId="77777777" w:rsidR="0092467A" w:rsidRPr="004A7C6D" w:rsidRDefault="0092467A" w:rsidP="004A7C6D">
                            <w:pPr>
                              <w:pStyle w:val="HTML1"/>
                              <w:ind w:left="0"/>
                            </w:pPr>
                            <w:r w:rsidRPr="004A7C6D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463B7" id="직사각형 6" o:spid="_x0000_s1033" style="width:491.35pt;height:16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" fillcolor="white [3201]" strokecolor="#c16f94 [3209]" strokeweight="1pt">
                <v:textbox>
                  <w:txbxContent>
                    <w:p w14:paraId="43287C73" w14:textId="77777777" w:rsidR="0092467A" w:rsidRPr="004A7C6D" w:rsidRDefault="0092467A" w:rsidP="004A7C6D">
                      <w:pPr>
                        <w:pStyle w:val="HTML1"/>
                        <w:ind w:left="0"/>
                      </w:pPr>
                      <w:bookmarkStart w:id="89" w:name="L71"/>
                      <w:r w:rsidRPr="004A7C6D">
                        <w:rPr>
                          <w:b/>
                          <w:bCs/>
                        </w:rPr>
                        <w:t>void</w:t>
                      </w:r>
                      <w:bookmarkEnd w:id="89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4A7C6D">
                        <w:t>malloc_init (</w:t>
                      </w:r>
                      <w:r w:rsidRPr="004A7C6D">
                        <w:rPr>
                          <w:b/>
                          <w:bCs/>
                        </w:rPr>
                        <w:t>void</w:t>
                      </w:r>
                      <w:r w:rsidRPr="004A7C6D">
                        <w:t xml:space="preserve">) </w:t>
                      </w:r>
                    </w:p>
                    <w:p w14:paraId="033B1CC0" w14:textId="77777777" w:rsidR="0092467A" w:rsidRPr="004A7C6D" w:rsidRDefault="0092467A" w:rsidP="004A7C6D">
                      <w:pPr>
                        <w:pStyle w:val="HTML1"/>
                        <w:ind w:left="0"/>
                      </w:pPr>
                      <w:bookmarkStart w:id="90" w:name="L73"/>
                      <w:r w:rsidRPr="004A7C6D">
                        <w:t>{</w:t>
                      </w:r>
                    </w:p>
                    <w:bookmarkEnd w:id="90"/>
                    <w:p w14:paraId="0DCAA47B" w14:textId="0936F8DB" w:rsidR="0092467A" w:rsidRPr="004A7C6D" w:rsidRDefault="0092467A" w:rsidP="004A7C6D">
                      <w:pPr>
                        <w:pStyle w:val="HTML1"/>
                        <w:ind w:left="0" w:firstLine="360"/>
                      </w:pPr>
                      <w:r w:rsidRPr="004A7C6D">
                        <w:t>size_t block_size;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3214B50A" w14:textId="328DE5B8" w:rsidR="0092467A" w:rsidRPr="004A7C6D" w:rsidRDefault="0092467A" w:rsidP="004A7C6D">
                      <w:pPr>
                        <w:pStyle w:val="HTML1"/>
                        <w:ind w:left="0" w:firstLine="360"/>
                      </w:pPr>
                      <w:r w:rsidRPr="004A7C6D">
                        <w:rPr>
                          <w:b/>
                          <w:bCs/>
                        </w:rPr>
                        <w:t>for</w:t>
                      </w:r>
                      <w:r w:rsidRPr="004A7C6D">
                        <w:t xml:space="preserve"> (block_size = 16; block_size &lt; PGSIZE / 2; blocksize *= 2)</w:t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5F720D82" w14:textId="77777777" w:rsidR="0092467A" w:rsidRPr="004A7C6D" w:rsidRDefault="0092467A" w:rsidP="002C4147">
                      <w:pPr>
                        <w:pStyle w:val="HTML1"/>
                      </w:pPr>
                      <w:r w:rsidRPr="004A7C6D">
                        <w:t>{</w:t>
                      </w:r>
                    </w:p>
                    <w:p w14:paraId="357D1C01" w14:textId="77777777" w:rsidR="0092467A" w:rsidRPr="004A7C6D" w:rsidRDefault="0092467A" w:rsidP="004A7C6D">
                      <w:pPr>
                        <w:pStyle w:val="HTML1"/>
                        <w:ind w:firstLine="360"/>
                      </w:pPr>
                      <w:r w:rsidRPr="004A7C6D">
                        <w:rPr>
                          <w:b/>
                          <w:bCs/>
                        </w:rPr>
                        <w:t>struct</w:t>
                      </w:r>
                      <w:r w:rsidRPr="004A7C6D">
                        <w:t xml:space="preserve"> desc *d = &amp;descs[desc_cnt++];</w:t>
                      </w:r>
                    </w:p>
                    <w:p w14:paraId="1BA81BCC" w14:textId="77777777" w:rsidR="0092467A" w:rsidRPr="004A7C6D" w:rsidRDefault="0092467A" w:rsidP="004A7C6D">
                      <w:pPr>
                        <w:pStyle w:val="HTML1"/>
                        <w:ind w:firstLine="360"/>
                      </w:pPr>
                      <w:r w:rsidRPr="004A7C6D">
                        <w:t xml:space="preserve">ASSERT (desc_cnt &lt;= </w:t>
                      </w:r>
                      <w:r w:rsidRPr="004A7C6D">
                        <w:rPr>
                          <w:b/>
                          <w:bCs/>
                        </w:rPr>
                        <w:t>sizeof</w:t>
                      </w:r>
                      <w:r w:rsidRPr="004A7C6D">
                        <w:t xml:space="preserve"> descs / </w:t>
                      </w:r>
                      <w:r w:rsidRPr="004A7C6D">
                        <w:rPr>
                          <w:b/>
                          <w:bCs/>
                        </w:rPr>
                        <w:t>sizeof</w:t>
                      </w:r>
                      <w:r w:rsidRPr="004A7C6D">
                        <w:t xml:space="preserve"> *descs);</w:t>
                      </w:r>
                    </w:p>
                    <w:p w14:paraId="1B3F14E3" w14:textId="77777777" w:rsidR="0092467A" w:rsidRPr="004A7C6D" w:rsidRDefault="0092467A" w:rsidP="004A7C6D">
                      <w:pPr>
                        <w:pStyle w:val="HTML1"/>
                        <w:ind w:firstLine="360"/>
                      </w:pPr>
                      <w:bookmarkStart w:id="91" w:name="L80"/>
                      <w:r w:rsidRPr="004A7C6D">
                        <w:t>d-&gt;</w:t>
                      </w:r>
                      <w:bookmarkEnd w:id="91"/>
                      <w:r w:rsidRPr="004A7C6D">
                        <w:t>block_size = block_size;</w:t>
                      </w:r>
                    </w:p>
                    <w:p w14:paraId="5E110FA5" w14:textId="77777777" w:rsidR="0092467A" w:rsidRDefault="0092467A" w:rsidP="004A7C6D">
                      <w:pPr>
                        <w:pStyle w:val="HTML1"/>
                        <w:ind w:firstLine="360"/>
                      </w:pPr>
                      <w:bookmarkStart w:id="92" w:name="L81"/>
                      <w:r w:rsidRPr="004A7C6D">
                        <w:t>d-&gt;blocks_per_arena = (</w:t>
                      </w:r>
                      <w:bookmarkEnd w:id="92"/>
                      <w:r w:rsidRPr="004A7C6D">
                        <w:t xml:space="preserve">PGSIZE - </w:t>
                      </w:r>
                      <w:r w:rsidRPr="004A7C6D">
                        <w:rPr>
                          <w:b/>
                          <w:bCs/>
                        </w:rPr>
                        <w:t>sizeof</w:t>
                      </w:r>
                      <w:r w:rsidRPr="004A7C6D">
                        <w:t xml:space="preserve"> (</w:t>
                      </w:r>
                      <w:r w:rsidRPr="004A7C6D">
                        <w:rPr>
                          <w:b/>
                          <w:bCs/>
                        </w:rPr>
                        <w:t>struct</w:t>
                      </w:r>
                      <w:r w:rsidRPr="004A7C6D">
                        <w:t xml:space="preserve"> arena)) / block_size;</w:t>
                      </w:r>
                    </w:p>
                    <w:p w14:paraId="4F921C36" w14:textId="77777777" w:rsidR="0092467A" w:rsidRDefault="0092467A" w:rsidP="004A7C6D">
                      <w:pPr>
                        <w:pStyle w:val="HTML1"/>
                        <w:ind w:left="720"/>
                      </w:pPr>
                      <w:r w:rsidRPr="004A7C6D">
                        <w:t>list_init (&amp;d-&gt;free_list);</w:t>
                      </w:r>
                    </w:p>
                    <w:p w14:paraId="33511358" w14:textId="77777777" w:rsidR="0092467A" w:rsidRPr="004A7C6D" w:rsidRDefault="0092467A" w:rsidP="004A7C6D">
                      <w:pPr>
                        <w:pStyle w:val="HTML1"/>
                        <w:ind w:left="720"/>
                      </w:pPr>
                      <w:r w:rsidRPr="004A7C6D">
                        <w:t>lock_init (&amp;d-&gt;lock);</w:t>
                      </w:r>
                    </w:p>
                    <w:p w14:paraId="485FD4A2" w14:textId="77777777" w:rsidR="0092467A" w:rsidRPr="004A7C6D" w:rsidRDefault="0092467A" w:rsidP="002C4147">
                      <w:pPr>
                        <w:pStyle w:val="HTML1"/>
                      </w:pPr>
                      <w:r w:rsidRPr="004A7C6D">
                        <w:t>}</w:t>
                      </w:r>
                    </w:p>
                    <w:p w14:paraId="1F6D3780" w14:textId="77777777" w:rsidR="0092467A" w:rsidRPr="004A7C6D" w:rsidRDefault="0092467A" w:rsidP="004A7C6D">
                      <w:pPr>
                        <w:pStyle w:val="HTML1"/>
                        <w:ind w:left="0"/>
                      </w:pPr>
                      <w:r w:rsidRPr="004A7C6D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0418F0" w14:textId="501BBD5C" w:rsidR="00965EA9" w:rsidRDefault="00965EA9" w:rsidP="00965EA9">
      <w:pPr>
        <w:rPr>
          <w:rFonts w:hint="eastAsia"/>
        </w:r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t>malloc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시켜주는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516C371" w14:textId="32ECF873" w:rsidR="00F20CE3" w:rsidRDefault="00F20CE3" w:rsidP="00F20CE3">
      <w:pPr>
        <w:pStyle w:val="aff0"/>
        <w:numPr>
          <w:ilvl w:val="0"/>
          <w:numId w:val="27"/>
        </w:numPr>
        <w:ind w:leftChars="0"/>
      </w:pPr>
      <w:r>
        <w:t>block_size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</w:p>
    <w:p w14:paraId="596A0B63" w14:textId="45B619B4" w:rsidR="00F20CE3" w:rsidRPr="00F20CE3" w:rsidRDefault="00F20CE3" w:rsidP="00F20CE3">
      <w:pPr>
        <w:pStyle w:val="aff0"/>
        <w:numPr>
          <w:ilvl w:val="0"/>
          <w:numId w:val="27"/>
        </w:numPr>
        <w:ind w:leftChars="0"/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두배</w:t>
      </w:r>
      <w:r>
        <w:rPr>
          <w:rFonts w:hint="eastAsia"/>
        </w:rPr>
        <w:t xml:space="preserve"> </w:t>
      </w:r>
      <w:r>
        <w:rPr>
          <w:rFonts w:hint="eastAsia"/>
        </w:rPr>
        <w:t>증가시키면서</w:t>
      </w:r>
      <w:r>
        <w:t xml:space="preserve">, </w:t>
      </w:r>
      <w:r>
        <w:rPr>
          <w:rFonts w:hint="eastAsia"/>
        </w:rPr>
        <w:t>P</w:t>
      </w:r>
      <w:r>
        <w:t>GSIZE/2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412E95">
        <w:rPr>
          <w:rFonts w:hint="eastAsia"/>
        </w:rPr>
        <w:t>반복한다</w:t>
      </w:r>
      <w:r w:rsidR="00412E95">
        <w:rPr>
          <w:rFonts w:hint="eastAsia"/>
        </w:rPr>
        <w:t>.</w:t>
      </w:r>
    </w:p>
    <w:p w14:paraId="7FC21B2F" w14:textId="77777777" w:rsidR="004D1120" w:rsidRDefault="004D1120" w:rsidP="002C4147"/>
    <w:p w14:paraId="749B4B6F" w14:textId="77777777" w:rsidR="00CA37D0" w:rsidRDefault="00CA37D0" w:rsidP="00FF308E">
      <w:pPr>
        <w:pStyle w:val="2"/>
      </w:pPr>
      <w:bookmarkStart w:id="93" w:name="_intr_init_()"/>
      <w:bookmarkStart w:id="94" w:name="_Toc7679370"/>
      <w:bookmarkEnd w:id="93"/>
      <w:r>
        <w:rPr>
          <w:rFonts w:hint="eastAsia"/>
        </w:rPr>
        <w:t>i</w:t>
      </w:r>
      <w:r>
        <w:t>ntr_init ()</w:t>
      </w:r>
      <w:bookmarkEnd w:id="94"/>
    </w:p>
    <w:p w14:paraId="04A9DC96" w14:textId="77777777" w:rsidR="002C4147" w:rsidRDefault="002C4147" w:rsidP="002C4147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3D76C815" wp14:editId="10E6A752">
                <wp:extent cx="5961888" cy="3364992"/>
                <wp:effectExtent l="0" t="0" r="20320" b="26035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3364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DB68" w14:textId="77777777" w:rsidR="0092467A" w:rsidRPr="00D614DC" w:rsidRDefault="0092467A" w:rsidP="00D614DC">
                            <w:pPr>
                              <w:pStyle w:val="HTML1"/>
                              <w:ind w:left="0"/>
                            </w:pPr>
                            <w:bookmarkStart w:id="95" w:name="L117"/>
                            <w:r w:rsidRPr="00D614DC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95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hyperlink r:id="rId20" w:tooltip="Multiple refered from 2 places." w:history="1">
                              <w:r w:rsidRPr="00D614DC">
                                <w:rPr>
                                  <w:rStyle w:val="afe"/>
                                  <w:color w:val="auto"/>
                                  <w:u w:val="none"/>
                                </w:rPr>
                                <w:t>intr_init</w:t>
                              </w:r>
                            </w:hyperlink>
                            <w:r w:rsidRPr="00D614DC">
                              <w:t xml:space="preserve"> (</w:t>
                            </w:r>
                            <w:r w:rsidRPr="00D614D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614DC">
                              <w:t>)</w:t>
                            </w:r>
                          </w:p>
                          <w:p w14:paraId="7DAEDDF3" w14:textId="77777777" w:rsidR="0092467A" w:rsidRPr="00D614DC" w:rsidRDefault="0092467A" w:rsidP="00D614DC">
                            <w:pPr>
                              <w:pStyle w:val="HTML1"/>
                              <w:ind w:left="0"/>
                            </w:pPr>
                            <w:bookmarkStart w:id="96" w:name="L119"/>
                            <w:r w:rsidRPr="00D614DC">
                              <w:t>{</w:t>
                            </w:r>
                          </w:p>
                          <w:bookmarkEnd w:id="96"/>
                          <w:p w14:paraId="3885A3D2" w14:textId="687CCA65" w:rsidR="0092467A" w:rsidRPr="00D614DC" w:rsidRDefault="0092467A" w:rsidP="00D614DC">
                            <w:pPr>
                              <w:pStyle w:val="HTML1"/>
                              <w:ind w:left="0" w:firstLine="360"/>
                            </w:pPr>
                            <w:r w:rsidRPr="00D614DC">
                              <w:fldChar w:fldCharType="begin"/>
                            </w:r>
                            <w:r w:rsidRPr="00D614DC">
                              <w:instrText xml:space="preserve"> HYPERLINK "file:///C:\\Users\\pp\\Desktop\\HTML\\S\\87.html" \l "L29" \o "Defined at 29 in src/lib/stdint.h." </w:instrText>
                            </w:r>
                            <w:r w:rsidRPr="00D614DC">
                              <w:fldChar w:fldCharType="separate"/>
                            </w:r>
                            <w:r w:rsidRPr="00D614DC">
                              <w:rPr>
                                <w:rStyle w:val="afe"/>
                                <w:color w:val="auto"/>
                                <w:u w:val="none"/>
                              </w:rPr>
                              <w:t>uint64_t</w:t>
                            </w:r>
                            <w:r w:rsidRPr="00D614DC">
                              <w:fldChar w:fldCharType="end"/>
                            </w:r>
                            <w:r w:rsidRPr="00D614DC">
                              <w:t xml:space="preserve"> idtr_operand;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79EA8288" w14:textId="699541B2" w:rsidR="0092467A" w:rsidRPr="00D614DC" w:rsidRDefault="0092467A" w:rsidP="00D614DC">
                            <w:pPr>
                              <w:pStyle w:val="HTML1"/>
                              <w:ind w:left="0" w:firstLine="360"/>
                            </w:pPr>
                            <w:bookmarkStart w:id="97" w:name="L121"/>
                            <w:r w:rsidRPr="00D614DC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D614DC">
                              <w:t xml:space="preserve"> i;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bookmarkEnd w:id="97"/>
                          <w:p w14:paraId="349E940B" w14:textId="1C8FE351" w:rsidR="0092467A" w:rsidRPr="00D614DC" w:rsidRDefault="0092467A" w:rsidP="002C4147">
                            <w:pPr>
                              <w:pStyle w:val="HTML1"/>
                            </w:pPr>
                            <w:r w:rsidRPr="00D614DC">
                              <w:fldChar w:fldCharType="begin"/>
                            </w:r>
                            <w:r w:rsidRPr="00D614DC">
                              <w:instrText xml:space="preserve"> HYPERLINK "file:///C:\\Users\\pp\\Desktop\\HTML\\S\\168.html" \l "L238" \o "Defined at 238 in src/threads/interrupt.c." </w:instrText>
                            </w:r>
                            <w:r w:rsidRPr="00D614DC">
                              <w:fldChar w:fldCharType="separate"/>
                            </w:r>
                            <w:r w:rsidRPr="00D614DC">
                              <w:rPr>
                                <w:rStyle w:val="afe"/>
                                <w:color w:val="auto"/>
                                <w:u w:val="none"/>
                              </w:rPr>
                              <w:t>pic_init</w:t>
                            </w:r>
                            <w:r w:rsidRPr="00D614DC">
                              <w:fldChar w:fldCharType="end"/>
                            </w:r>
                            <w:r w:rsidRPr="00D614DC">
                              <w:t xml:space="preserve">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42A22E8E" w14:textId="0CDA8C8E" w:rsidR="0092467A" w:rsidRPr="00D614DC" w:rsidRDefault="0092467A" w:rsidP="002C4147">
                            <w:pPr>
                              <w:pStyle w:val="HTML1"/>
                            </w:pPr>
                            <w:bookmarkStart w:id="98" w:name="L127"/>
                            <w:r w:rsidRPr="00D614DC">
                              <w:rPr>
                                <w:b/>
                                <w:bCs/>
                              </w:rPr>
                              <w:t>for</w:t>
                            </w:r>
                            <w:r w:rsidRPr="00D614DC">
                              <w:t xml:space="preserve"> (i = 0; i &lt; </w:t>
                            </w:r>
                            <w:bookmarkEnd w:id="98"/>
                            <w:r w:rsidRPr="00D614DC">
                              <w:fldChar w:fldCharType="begin"/>
                            </w:r>
                            <w:r w:rsidRPr="00D614DC">
                              <w:instrText xml:space="preserve"> HYPERLINK "file:///C:\\Users\\pp\\Desktop\\HTML\\S\\168.html" \l "L22" \o "Defined at 22 in src/threads/interrupt.c." </w:instrText>
                            </w:r>
                            <w:r w:rsidRPr="00D614DC">
                              <w:fldChar w:fldCharType="separate"/>
                            </w:r>
                            <w:r w:rsidRPr="00D614DC">
                              <w:rPr>
                                <w:rStyle w:val="afe"/>
                                <w:color w:val="auto"/>
                                <w:u w:val="none"/>
                              </w:rPr>
                              <w:t>INTR_CNT</w:t>
                            </w:r>
                            <w:r w:rsidRPr="00D614DC">
                              <w:fldChar w:fldCharType="end"/>
                            </w:r>
                            <w:r w:rsidRPr="00D614DC">
                              <w:t>; i++)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62E0DF24" w14:textId="77777777" w:rsidR="0092467A" w:rsidRPr="00D614DC" w:rsidRDefault="0092467A" w:rsidP="004A7C6D">
                            <w:pPr>
                              <w:pStyle w:val="HTML1"/>
                              <w:ind w:firstLine="360"/>
                            </w:pPr>
                            <w:bookmarkStart w:id="99" w:name="L128"/>
                            <w:r w:rsidRPr="00D614DC">
                              <w:t xml:space="preserve">idt[i] = </w:t>
                            </w:r>
                            <w:bookmarkEnd w:id="99"/>
                            <w:r w:rsidRPr="00D614DC">
                              <w:fldChar w:fldCharType="begin"/>
                            </w:r>
                            <w:r w:rsidRPr="00D614DC">
                              <w:instrText xml:space="preserve"> HYPERLINK "file:///C:\\Users\\pp\\Desktop\\HTML\\S\\168.html" \l "L317" \o "Defined at 317 in src/threads/interrupt.c." </w:instrText>
                            </w:r>
                            <w:r w:rsidRPr="00D614DC">
                              <w:fldChar w:fldCharType="separate"/>
                            </w:r>
                            <w:r w:rsidRPr="00D614DC">
                              <w:rPr>
                                <w:rStyle w:val="afe"/>
                                <w:color w:val="auto"/>
                                <w:u w:val="none"/>
                              </w:rPr>
                              <w:t>make_intr_gate</w:t>
                            </w:r>
                            <w:r w:rsidRPr="00D614DC">
                              <w:fldChar w:fldCharType="end"/>
                            </w:r>
                            <w:r w:rsidRPr="00D614DC">
                              <w:t xml:space="preserve"> (intr_stubs[i], 0);</w:t>
                            </w:r>
                          </w:p>
                          <w:p w14:paraId="67DD54F2" w14:textId="77777777" w:rsidR="0092467A" w:rsidRPr="00D614DC" w:rsidRDefault="0092467A" w:rsidP="004A7C6D">
                            <w:pPr>
                              <w:pStyle w:val="HTML1"/>
                            </w:pPr>
                            <w:bookmarkStart w:id="100" w:name="L129"/>
                            <w:r w:rsidRPr="00D614DC">
                              <w:t xml:space="preserve"> </w:t>
                            </w:r>
                            <w:bookmarkStart w:id="101" w:name="L133"/>
                            <w:bookmarkEnd w:id="100"/>
                          </w:p>
                          <w:p w14:paraId="3110C532" w14:textId="03FAC996" w:rsidR="0092467A" w:rsidRDefault="0092467A" w:rsidP="002C4147">
                            <w:pPr>
                              <w:pStyle w:val="HTML1"/>
                            </w:pPr>
                            <w:r w:rsidRPr="00D614DC">
                              <w:t xml:space="preserve">idtr_operand = </w:t>
                            </w:r>
                            <w:bookmarkEnd w:id="101"/>
                            <w:r w:rsidRPr="00D614DC">
                              <w:fldChar w:fldCharType="begin"/>
                            </w:r>
                            <w:r w:rsidRPr="00D614DC">
                              <w:instrText xml:space="preserve"> HYPERLINK "file:///C:\\Users\\pp\\Desktop\\HTML\\S\\168.html" \l "L333" \o "Defined at 333 in src/threads/interrupt.c." </w:instrText>
                            </w:r>
                            <w:r w:rsidRPr="00D614DC">
                              <w:fldChar w:fldCharType="separate"/>
                            </w:r>
                            <w:r w:rsidRPr="00D614DC">
                              <w:rPr>
                                <w:rStyle w:val="afe"/>
                                <w:color w:val="auto"/>
                                <w:u w:val="none"/>
                              </w:rPr>
                              <w:t>make_idtr_operand</w:t>
                            </w:r>
                            <w:r w:rsidRPr="00D614DC">
                              <w:fldChar w:fldCharType="end"/>
                            </w:r>
                            <w:r w:rsidRPr="00D614DC">
                              <w:t xml:space="preserve"> (</w:t>
                            </w:r>
                            <w:r w:rsidRPr="00D614DC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D614DC">
                              <w:t xml:space="preserve"> idt - 1, idt);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47142255" w14:textId="4C49D5DD" w:rsidR="0092467A" w:rsidRPr="00D614DC" w:rsidRDefault="0092467A" w:rsidP="002C4147">
                            <w:pPr>
                              <w:pStyle w:val="HTML1"/>
                            </w:pPr>
                          </w:p>
                          <w:p w14:paraId="6B69DD9D" w14:textId="3A4B14D6" w:rsidR="0092467A" w:rsidRPr="00D614DC" w:rsidRDefault="0092467A" w:rsidP="002C4147">
                            <w:pPr>
                              <w:pStyle w:val="HTML1"/>
                            </w:pPr>
                            <w:bookmarkStart w:id="102" w:name="L134"/>
                            <w:r w:rsidRPr="00D614DC">
                              <w:rPr>
                                <w:b/>
                                <w:bCs/>
                              </w:rPr>
                              <w:t>asm</w:t>
                            </w:r>
                            <w:r w:rsidRPr="00D614DC">
                              <w:t xml:space="preserve"> </w:t>
                            </w:r>
                            <w:r w:rsidRPr="00D614DC">
                              <w:rPr>
                                <w:b/>
                                <w:bCs/>
                              </w:rPr>
                              <w:t>volatile</w:t>
                            </w:r>
                            <w:r w:rsidRPr="00D614DC">
                              <w:t xml:space="preserve"> ("lidt %0" : : "m" (idtr_operand));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(5)</w:t>
                            </w:r>
                          </w:p>
                          <w:p w14:paraId="5767B0B1" w14:textId="77777777" w:rsidR="0092467A" w:rsidRPr="00236DA5" w:rsidRDefault="0092467A" w:rsidP="002C4147">
                            <w:pPr>
                              <w:pStyle w:val="HTML1"/>
                              <w:rPr>
                                <w:b/>
                                <w:bCs/>
                              </w:rPr>
                            </w:pPr>
                            <w:bookmarkStart w:id="103" w:name="L137"/>
                            <w:bookmarkEnd w:id="102"/>
                          </w:p>
                          <w:p w14:paraId="3FF25C6E" w14:textId="01E3EF60" w:rsidR="0092467A" w:rsidRPr="00D614DC" w:rsidRDefault="0092467A" w:rsidP="002C4147">
                            <w:pPr>
                              <w:pStyle w:val="HTML1"/>
                            </w:pPr>
                            <w:r w:rsidRPr="00D614DC">
                              <w:rPr>
                                <w:b/>
                                <w:bCs/>
                              </w:rPr>
                              <w:t>for</w:t>
                            </w:r>
                            <w:r w:rsidRPr="00D614DC">
                              <w:t xml:space="preserve"> (i = 0; i &lt; </w:t>
                            </w:r>
                            <w:bookmarkEnd w:id="103"/>
                            <w:r w:rsidRPr="00D614DC">
                              <w:fldChar w:fldCharType="begin"/>
                            </w:r>
                            <w:r w:rsidRPr="00D614DC">
                              <w:instrText xml:space="preserve"> HYPERLINK "file:///C:\\Users\\pp\\Desktop\\HTML\\S\\168.html" \l "L22" \o "Defined at 22 in src/threads/interrupt.c." </w:instrText>
                            </w:r>
                            <w:r w:rsidRPr="00D614DC">
                              <w:fldChar w:fldCharType="separate"/>
                            </w:r>
                            <w:r w:rsidRPr="00D614DC">
                              <w:rPr>
                                <w:rStyle w:val="afe"/>
                                <w:color w:val="auto"/>
                                <w:u w:val="none"/>
                              </w:rPr>
                              <w:t>INTR_CNT</w:t>
                            </w:r>
                            <w:r w:rsidRPr="00D614DC">
                              <w:fldChar w:fldCharType="end"/>
                            </w:r>
                            <w:r w:rsidRPr="00D614DC">
                              <w:t>; i++)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(6)</w:t>
                            </w:r>
                          </w:p>
                          <w:p w14:paraId="4FD0B18A" w14:textId="77777777" w:rsidR="0092467A" w:rsidRPr="00D614DC" w:rsidRDefault="0092467A" w:rsidP="004A7C6D">
                            <w:pPr>
                              <w:pStyle w:val="HTML1"/>
                              <w:ind w:firstLine="360"/>
                            </w:pPr>
                            <w:bookmarkStart w:id="104" w:name="L138"/>
                            <w:r w:rsidRPr="00D614DC">
                              <w:t>intr_names[i] = "unknown";</w:t>
                            </w:r>
                          </w:p>
                          <w:p w14:paraId="1437E336" w14:textId="1D38535C" w:rsidR="0092467A" w:rsidRDefault="0092467A" w:rsidP="002C4147">
                            <w:pPr>
                              <w:pStyle w:val="HTML1"/>
                            </w:pPr>
                            <w:bookmarkStart w:id="105" w:name="L139"/>
                            <w:bookmarkEnd w:id="104"/>
                            <w:r w:rsidRPr="00D614DC">
                              <w:t>intr_names[0] = "#DE Divide Error";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(7)</w:t>
                            </w:r>
                          </w:p>
                          <w:p w14:paraId="3F144D8F" w14:textId="77777777" w:rsidR="0092467A" w:rsidRPr="00D614DC" w:rsidRDefault="0092467A" w:rsidP="002C4147">
                            <w:pPr>
                              <w:pStyle w:val="HTML1"/>
                            </w:pPr>
                          </w:p>
                          <w:p w14:paraId="08F0309B" w14:textId="77777777" w:rsidR="0092467A" w:rsidRDefault="0092467A" w:rsidP="00A015B0">
                            <w:pPr>
                              <w:pStyle w:val="HTML1"/>
                              <w:ind w:firstLine="360"/>
                            </w:pPr>
                            <w:bookmarkStart w:id="106" w:name="L157"/>
                            <w:bookmarkEnd w:id="105"/>
                            <w:r>
                              <w:t>…</w:t>
                            </w:r>
                          </w:p>
                          <w:p w14:paraId="018572FE" w14:textId="57513F1F" w:rsidR="0092467A" w:rsidRPr="00D614DC" w:rsidRDefault="0092467A" w:rsidP="00A015B0">
                            <w:pPr>
                              <w:pStyle w:val="HTML1"/>
                              <w:ind w:firstLine="360"/>
                            </w:pPr>
                            <w:r>
                              <w:br/>
                            </w:r>
                            <w:r w:rsidRPr="00D614DC">
                              <w:t>intr_names[19] = "#XF SIMD Floating-Point Exception";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(8)</w:t>
                            </w:r>
                          </w:p>
                          <w:p w14:paraId="77993517" w14:textId="77777777" w:rsidR="0092467A" w:rsidRPr="00D614DC" w:rsidRDefault="0092467A" w:rsidP="004A7C6D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107" w:name="L158"/>
                            <w:bookmarkEnd w:id="106"/>
                            <w:r w:rsidRPr="00D614DC">
                              <w:t>}</w:t>
                            </w:r>
                            <w:bookmarkEnd w:id="107"/>
                          </w:p>
                          <w:p w14:paraId="4B96A3C0" w14:textId="77777777" w:rsidR="0092467A" w:rsidRPr="00D614DC" w:rsidRDefault="0092467A" w:rsidP="002C4147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6C815" id="직사각형 5" o:spid="_x0000_s1034" style="width:469.45pt;height:2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" fillcolor="white [3201]" strokecolor="#c16f94 [3209]" strokeweight="1pt">
                <v:textbox>
                  <w:txbxContent>
                    <w:p w14:paraId="0AB5DB68" w14:textId="77777777" w:rsidR="0092467A" w:rsidRPr="00D614DC" w:rsidRDefault="0092467A" w:rsidP="00D614DC">
                      <w:pPr>
                        <w:pStyle w:val="HTML1"/>
                        <w:ind w:left="0"/>
                      </w:pPr>
                      <w:bookmarkStart w:id="108" w:name="L117"/>
                      <w:r w:rsidRPr="00D614DC">
                        <w:rPr>
                          <w:b/>
                          <w:bCs/>
                        </w:rPr>
                        <w:t>void</w:t>
                      </w:r>
                      <w:bookmarkEnd w:id="108"/>
                      <w:r>
                        <w:rPr>
                          <w:rFonts w:hint="eastAsia"/>
                        </w:rPr>
                        <w:t xml:space="preserve"> </w:t>
                      </w:r>
                      <w:hyperlink r:id="rId21" w:tooltip="Multiple refered from 2 places." w:history="1">
                        <w:r w:rsidRPr="00D614DC">
                          <w:rPr>
                            <w:rStyle w:val="afe"/>
                            <w:color w:val="auto"/>
                            <w:u w:val="none"/>
                          </w:rPr>
                          <w:t>intr_init</w:t>
                        </w:r>
                      </w:hyperlink>
                      <w:r w:rsidRPr="00D614DC">
                        <w:t xml:space="preserve"> (</w:t>
                      </w:r>
                      <w:r w:rsidRPr="00D614DC">
                        <w:rPr>
                          <w:b/>
                          <w:bCs/>
                        </w:rPr>
                        <w:t>void</w:t>
                      </w:r>
                      <w:r w:rsidRPr="00D614DC">
                        <w:t>)</w:t>
                      </w:r>
                    </w:p>
                    <w:p w14:paraId="7DAEDDF3" w14:textId="77777777" w:rsidR="0092467A" w:rsidRPr="00D614DC" w:rsidRDefault="0092467A" w:rsidP="00D614DC">
                      <w:pPr>
                        <w:pStyle w:val="HTML1"/>
                        <w:ind w:left="0"/>
                      </w:pPr>
                      <w:bookmarkStart w:id="109" w:name="L119"/>
                      <w:r w:rsidRPr="00D614DC">
                        <w:t>{</w:t>
                      </w:r>
                    </w:p>
                    <w:bookmarkEnd w:id="109"/>
                    <w:p w14:paraId="3885A3D2" w14:textId="687CCA65" w:rsidR="0092467A" w:rsidRPr="00D614DC" w:rsidRDefault="0092467A" w:rsidP="00D614DC">
                      <w:pPr>
                        <w:pStyle w:val="HTML1"/>
                        <w:ind w:left="0" w:firstLine="360"/>
                      </w:pPr>
                      <w:r w:rsidRPr="00D614DC">
                        <w:fldChar w:fldCharType="begin"/>
                      </w:r>
                      <w:r w:rsidRPr="00D614DC">
                        <w:instrText xml:space="preserve"> HYPERLINK "file:///C:\\Users\\pp\\Desktop\\HTML\\S\\87.html" \l "L29" \o "Defined at 29 in src/lib/stdint.h." </w:instrText>
                      </w:r>
                      <w:r w:rsidRPr="00D614DC">
                        <w:fldChar w:fldCharType="separate"/>
                      </w:r>
                      <w:r w:rsidRPr="00D614DC">
                        <w:rPr>
                          <w:rStyle w:val="afe"/>
                          <w:color w:val="auto"/>
                          <w:u w:val="none"/>
                        </w:rPr>
                        <w:t>uint64_t</w:t>
                      </w:r>
                      <w:r w:rsidRPr="00D614DC">
                        <w:fldChar w:fldCharType="end"/>
                      </w:r>
                      <w:r w:rsidRPr="00D614DC">
                        <w:t xml:space="preserve"> idtr_operand;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79EA8288" w14:textId="699541B2" w:rsidR="0092467A" w:rsidRPr="00D614DC" w:rsidRDefault="0092467A" w:rsidP="00D614DC">
                      <w:pPr>
                        <w:pStyle w:val="HTML1"/>
                        <w:ind w:left="0" w:firstLine="360"/>
                      </w:pPr>
                      <w:bookmarkStart w:id="110" w:name="L121"/>
                      <w:r w:rsidRPr="00D614DC">
                        <w:rPr>
                          <w:b/>
                          <w:bCs/>
                        </w:rPr>
                        <w:t>int</w:t>
                      </w:r>
                      <w:r w:rsidRPr="00D614DC">
                        <w:t xml:space="preserve"> i;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bookmarkEnd w:id="110"/>
                    <w:p w14:paraId="349E940B" w14:textId="1C8FE351" w:rsidR="0092467A" w:rsidRPr="00D614DC" w:rsidRDefault="0092467A" w:rsidP="002C4147">
                      <w:pPr>
                        <w:pStyle w:val="HTML1"/>
                      </w:pPr>
                      <w:r w:rsidRPr="00D614DC">
                        <w:fldChar w:fldCharType="begin"/>
                      </w:r>
                      <w:r w:rsidRPr="00D614DC">
                        <w:instrText xml:space="preserve"> HYPERLINK "file:///C:\\Users\\pp\\Desktop\\HTML\\S\\168.html" \l "L238" \o "Defined at 238 in src/threads/interrupt.c." </w:instrText>
                      </w:r>
                      <w:r w:rsidRPr="00D614DC">
                        <w:fldChar w:fldCharType="separate"/>
                      </w:r>
                      <w:r w:rsidRPr="00D614DC">
                        <w:rPr>
                          <w:rStyle w:val="afe"/>
                          <w:color w:val="auto"/>
                          <w:u w:val="none"/>
                        </w:rPr>
                        <w:t>pic_init</w:t>
                      </w:r>
                      <w:r w:rsidRPr="00D614DC">
                        <w:fldChar w:fldCharType="end"/>
                      </w:r>
                      <w:r w:rsidRPr="00D614DC">
                        <w:t xml:space="preserve">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42A22E8E" w14:textId="0CDA8C8E" w:rsidR="0092467A" w:rsidRPr="00D614DC" w:rsidRDefault="0092467A" w:rsidP="002C4147">
                      <w:pPr>
                        <w:pStyle w:val="HTML1"/>
                      </w:pPr>
                      <w:bookmarkStart w:id="111" w:name="L127"/>
                      <w:r w:rsidRPr="00D614DC">
                        <w:rPr>
                          <w:b/>
                          <w:bCs/>
                        </w:rPr>
                        <w:t>for</w:t>
                      </w:r>
                      <w:r w:rsidRPr="00D614DC">
                        <w:t xml:space="preserve"> (i = 0; i &lt; </w:t>
                      </w:r>
                      <w:bookmarkEnd w:id="111"/>
                      <w:r w:rsidRPr="00D614DC">
                        <w:fldChar w:fldCharType="begin"/>
                      </w:r>
                      <w:r w:rsidRPr="00D614DC">
                        <w:instrText xml:space="preserve"> HYPERLINK "file:///C:\\Users\\pp\\Desktop\\HTML\\S\\168.html" \l "L22" \o "Defined at 22 in src/threads/interrupt.c." </w:instrText>
                      </w:r>
                      <w:r w:rsidRPr="00D614DC">
                        <w:fldChar w:fldCharType="separate"/>
                      </w:r>
                      <w:r w:rsidRPr="00D614DC">
                        <w:rPr>
                          <w:rStyle w:val="afe"/>
                          <w:color w:val="auto"/>
                          <w:u w:val="none"/>
                        </w:rPr>
                        <w:t>INTR_CNT</w:t>
                      </w:r>
                      <w:r w:rsidRPr="00D614DC">
                        <w:fldChar w:fldCharType="end"/>
                      </w:r>
                      <w:r w:rsidRPr="00D614DC">
                        <w:t>; i++)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62E0DF24" w14:textId="77777777" w:rsidR="0092467A" w:rsidRPr="00D614DC" w:rsidRDefault="0092467A" w:rsidP="004A7C6D">
                      <w:pPr>
                        <w:pStyle w:val="HTML1"/>
                        <w:ind w:firstLine="360"/>
                      </w:pPr>
                      <w:bookmarkStart w:id="112" w:name="L128"/>
                      <w:r w:rsidRPr="00D614DC">
                        <w:t xml:space="preserve">idt[i] = </w:t>
                      </w:r>
                      <w:bookmarkEnd w:id="112"/>
                      <w:r w:rsidRPr="00D614DC">
                        <w:fldChar w:fldCharType="begin"/>
                      </w:r>
                      <w:r w:rsidRPr="00D614DC">
                        <w:instrText xml:space="preserve"> HYPERLINK "file:///C:\\Users\\pp\\Desktop\\HTML\\S\\168.html" \l "L317" \o "Defined at 317 in src/threads/interrupt.c." </w:instrText>
                      </w:r>
                      <w:r w:rsidRPr="00D614DC">
                        <w:fldChar w:fldCharType="separate"/>
                      </w:r>
                      <w:r w:rsidRPr="00D614DC">
                        <w:rPr>
                          <w:rStyle w:val="afe"/>
                          <w:color w:val="auto"/>
                          <w:u w:val="none"/>
                        </w:rPr>
                        <w:t>make_intr_gate</w:t>
                      </w:r>
                      <w:r w:rsidRPr="00D614DC">
                        <w:fldChar w:fldCharType="end"/>
                      </w:r>
                      <w:r w:rsidRPr="00D614DC">
                        <w:t xml:space="preserve"> (intr_stubs[i], 0);</w:t>
                      </w:r>
                    </w:p>
                    <w:p w14:paraId="67DD54F2" w14:textId="77777777" w:rsidR="0092467A" w:rsidRPr="00D614DC" w:rsidRDefault="0092467A" w:rsidP="004A7C6D">
                      <w:pPr>
                        <w:pStyle w:val="HTML1"/>
                      </w:pPr>
                      <w:bookmarkStart w:id="113" w:name="L129"/>
                      <w:r w:rsidRPr="00D614DC">
                        <w:t xml:space="preserve"> </w:t>
                      </w:r>
                      <w:bookmarkStart w:id="114" w:name="L133"/>
                      <w:bookmarkEnd w:id="113"/>
                    </w:p>
                    <w:p w14:paraId="3110C532" w14:textId="03FAC996" w:rsidR="0092467A" w:rsidRDefault="0092467A" w:rsidP="002C4147">
                      <w:pPr>
                        <w:pStyle w:val="HTML1"/>
                      </w:pPr>
                      <w:r w:rsidRPr="00D614DC">
                        <w:t xml:space="preserve">idtr_operand = </w:t>
                      </w:r>
                      <w:bookmarkEnd w:id="114"/>
                      <w:r w:rsidRPr="00D614DC">
                        <w:fldChar w:fldCharType="begin"/>
                      </w:r>
                      <w:r w:rsidRPr="00D614DC">
                        <w:instrText xml:space="preserve"> HYPERLINK "file:///C:\\Users\\pp\\Desktop\\HTML\\S\\168.html" \l "L333" \o "Defined at 333 in src/threads/interrupt.c." </w:instrText>
                      </w:r>
                      <w:r w:rsidRPr="00D614DC">
                        <w:fldChar w:fldCharType="separate"/>
                      </w:r>
                      <w:r w:rsidRPr="00D614DC">
                        <w:rPr>
                          <w:rStyle w:val="afe"/>
                          <w:color w:val="auto"/>
                          <w:u w:val="none"/>
                        </w:rPr>
                        <w:t>make_idtr_operand</w:t>
                      </w:r>
                      <w:r w:rsidRPr="00D614DC">
                        <w:fldChar w:fldCharType="end"/>
                      </w:r>
                      <w:r w:rsidRPr="00D614DC">
                        <w:t xml:space="preserve"> (</w:t>
                      </w:r>
                      <w:r w:rsidRPr="00D614DC">
                        <w:rPr>
                          <w:b/>
                          <w:bCs/>
                        </w:rPr>
                        <w:t>sizeof</w:t>
                      </w:r>
                      <w:r w:rsidRPr="00D614DC">
                        <w:t xml:space="preserve"> idt - 1, idt);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47142255" w14:textId="4C49D5DD" w:rsidR="0092467A" w:rsidRPr="00D614DC" w:rsidRDefault="0092467A" w:rsidP="002C4147">
                      <w:pPr>
                        <w:pStyle w:val="HTML1"/>
                      </w:pPr>
                    </w:p>
                    <w:p w14:paraId="6B69DD9D" w14:textId="3A4B14D6" w:rsidR="0092467A" w:rsidRPr="00D614DC" w:rsidRDefault="0092467A" w:rsidP="002C4147">
                      <w:pPr>
                        <w:pStyle w:val="HTML1"/>
                      </w:pPr>
                      <w:bookmarkStart w:id="115" w:name="L134"/>
                      <w:r w:rsidRPr="00D614DC">
                        <w:rPr>
                          <w:b/>
                          <w:bCs/>
                        </w:rPr>
                        <w:t>asm</w:t>
                      </w:r>
                      <w:r w:rsidRPr="00D614DC">
                        <w:t xml:space="preserve"> </w:t>
                      </w:r>
                      <w:r w:rsidRPr="00D614DC">
                        <w:rPr>
                          <w:b/>
                          <w:bCs/>
                        </w:rPr>
                        <w:t>volatile</w:t>
                      </w:r>
                      <w:r w:rsidRPr="00D614DC">
                        <w:t xml:space="preserve"> ("lidt %0" : : "m" (idtr_operand));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(5)</w:t>
                      </w:r>
                    </w:p>
                    <w:p w14:paraId="5767B0B1" w14:textId="77777777" w:rsidR="0092467A" w:rsidRPr="00236DA5" w:rsidRDefault="0092467A" w:rsidP="002C4147">
                      <w:pPr>
                        <w:pStyle w:val="HTML1"/>
                        <w:rPr>
                          <w:b/>
                          <w:bCs/>
                        </w:rPr>
                      </w:pPr>
                      <w:bookmarkStart w:id="116" w:name="L137"/>
                      <w:bookmarkEnd w:id="115"/>
                    </w:p>
                    <w:p w14:paraId="3FF25C6E" w14:textId="01E3EF60" w:rsidR="0092467A" w:rsidRPr="00D614DC" w:rsidRDefault="0092467A" w:rsidP="002C4147">
                      <w:pPr>
                        <w:pStyle w:val="HTML1"/>
                      </w:pPr>
                      <w:r w:rsidRPr="00D614DC">
                        <w:rPr>
                          <w:b/>
                          <w:bCs/>
                        </w:rPr>
                        <w:t>for</w:t>
                      </w:r>
                      <w:r w:rsidRPr="00D614DC">
                        <w:t xml:space="preserve"> (i = 0; i &lt; </w:t>
                      </w:r>
                      <w:bookmarkEnd w:id="116"/>
                      <w:r w:rsidRPr="00D614DC">
                        <w:fldChar w:fldCharType="begin"/>
                      </w:r>
                      <w:r w:rsidRPr="00D614DC">
                        <w:instrText xml:space="preserve"> HYPERLINK "file:///C:\\Users\\pp\\Desktop\\HTML\\S\\168.html" \l "L22" \o "Defined at 22 in src/threads/interrupt.c." </w:instrText>
                      </w:r>
                      <w:r w:rsidRPr="00D614DC">
                        <w:fldChar w:fldCharType="separate"/>
                      </w:r>
                      <w:r w:rsidRPr="00D614DC">
                        <w:rPr>
                          <w:rStyle w:val="afe"/>
                          <w:color w:val="auto"/>
                          <w:u w:val="none"/>
                        </w:rPr>
                        <w:t>INTR_CNT</w:t>
                      </w:r>
                      <w:r w:rsidRPr="00D614DC">
                        <w:fldChar w:fldCharType="end"/>
                      </w:r>
                      <w:r w:rsidRPr="00D614DC">
                        <w:t>; i++)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(6)</w:t>
                      </w:r>
                    </w:p>
                    <w:p w14:paraId="4FD0B18A" w14:textId="77777777" w:rsidR="0092467A" w:rsidRPr="00D614DC" w:rsidRDefault="0092467A" w:rsidP="004A7C6D">
                      <w:pPr>
                        <w:pStyle w:val="HTML1"/>
                        <w:ind w:firstLine="360"/>
                      </w:pPr>
                      <w:bookmarkStart w:id="117" w:name="L138"/>
                      <w:r w:rsidRPr="00D614DC">
                        <w:t>intr_names[i] = "unknown";</w:t>
                      </w:r>
                    </w:p>
                    <w:p w14:paraId="1437E336" w14:textId="1D38535C" w:rsidR="0092467A" w:rsidRDefault="0092467A" w:rsidP="002C4147">
                      <w:pPr>
                        <w:pStyle w:val="HTML1"/>
                      </w:pPr>
                      <w:bookmarkStart w:id="118" w:name="L139"/>
                      <w:bookmarkEnd w:id="117"/>
                      <w:r w:rsidRPr="00D614DC">
                        <w:t>intr_names[0] = "#DE Divide Error";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(7)</w:t>
                      </w:r>
                    </w:p>
                    <w:p w14:paraId="3F144D8F" w14:textId="77777777" w:rsidR="0092467A" w:rsidRPr="00D614DC" w:rsidRDefault="0092467A" w:rsidP="002C4147">
                      <w:pPr>
                        <w:pStyle w:val="HTML1"/>
                      </w:pPr>
                    </w:p>
                    <w:p w14:paraId="08F0309B" w14:textId="77777777" w:rsidR="0092467A" w:rsidRDefault="0092467A" w:rsidP="00A015B0">
                      <w:pPr>
                        <w:pStyle w:val="HTML1"/>
                        <w:ind w:firstLine="360"/>
                      </w:pPr>
                      <w:bookmarkStart w:id="119" w:name="L157"/>
                      <w:bookmarkEnd w:id="118"/>
                      <w:r>
                        <w:t>…</w:t>
                      </w:r>
                    </w:p>
                    <w:p w14:paraId="018572FE" w14:textId="57513F1F" w:rsidR="0092467A" w:rsidRPr="00D614DC" w:rsidRDefault="0092467A" w:rsidP="00A015B0">
                      <w:pPr>
                        <w:pStyle w:val="HTML1"/>
                        <w:ind w:firstLine="360"/>
                      </w:pPr>
                      <w:r>
                        <w:br/>
                      </w:r>
                      <w:r w:rsidRPr="00D614DC">
                        <w:t>intr_names[19] = "#XF SIMD Floating-Point Exception";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(8)</w:t>
                      </w:r>
                    </w:p>
                    <w:p w14:paraId="77993517" w14:textId="77777777" w:rsidR="0092467A" w:rsidRPr="00D614DC" w:rsidRDefault="0092467A" w:rsidP="004A7C6D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120" w:name="L158"/>
                      <w:bookmarkEnd w:id="119"/>
                      <w:r w:rsidRPr="00D614DC">
                        <w:t>}</w:t>
                      </w:r>
                      <w:bookmarkEnd w:id="120"/>
                    </w:p>
                    <w:p w14:paraId="4B96A3C0" w14:textId="77777777" w:rsidR="0092467A" w:rsidRPr="00D614DC" w:rsidRDefault="0092467A" w:rsidP="002C4147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3801254" w14:textId="6EB4E0BD" w:rsidR="00CA37D0" w:rsidRDefault="00CA37D0" w:rsidP="002C4147"/>
    <w:p w14:paraId="2C1EADFE" w14:textId="4789D757" w:rsidR="00412E95" w:rsidRDefault="00412E95" w:rsidP="00412E95">
      <w:pPr>
        <w:pStyle w:val="aff0"/>
        <w:numPr>
          <w:ilvl w:val="0"/>
          <w:numId w:val="28"/>
        </w:numPr>
        <w:ind w:leftChars="0"/>
      </w:pPr>
      <w:r>
        <w:t xml:space="preserve">idtr_operand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</w:p>
    <w:p w14:paraId="0E170245" w14:textId="2DEE2AC6" w:rsidR="00412E95" w:rsidRDefault="00412E95" w:rsidP="00412E95">
      <w:pPr>
        <w:pStyle w:val="aff0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p</w:t>
      </w:r>
      <w:r>
        <w:t>ic_init()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인터럽트를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거치게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 w:rsidR="0026193E">
        <w:rPr>
          <w:rFonts w:hint="eastAsia"/>
        </w:rPr>
        <w:t>p</w:t>
      </w:r>
      <w:r w:rsidR="0026193E">
        <w:t>rogram interrupt controller 8295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8660E56" w14:textId="6463EA3A" w:rsidR="00412E95" w:rsidRDefault="00412E95" w:rsidP="00412E95">
      <w:pPr>
        <w:pStyle w:val="aff0"/>
        <w:numPr>
          <w:ilvl w:val="0"/>
          <w:numId w:val="28"/>
        </w:numPr>
        <w:ind w:leftChars="0"/>
      </w:pPr>
      <w:r>
        <w:rPr>
          <w:rFonts w:hint="eastAsia"/>
        </w:rPr>
        <w:t>인터럽트의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(I</w:t>
      </w:r>
      <w:r>
        <w:t>NTR_CNT)</w:t>
      </w:r>
      <w:r>
        <w:rPr>
          <w:rFonts w:hint="eastAsia"/>
        </w:rPr>
        <w:t>만큼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81D9F0A" w14:textId="61150FD2" w:rsidR="00412E95" w:rsidRDefault="00412E95" w:rsidP="00412E95">
      <w:pPr>
        <w:pStyle w:val="aff0"/>
        <w:numPr>
          <w:ilvl w:val="0"/>
          <w:numId w:val="28"/>
        </w:numPr>
        <w:ind w:leftChars="0"/>
      </w:pPr>
      <w:r>
        <w:rPr>
          <w:rFonts w:hint="eastAsia"/>
        </w:rPr>
        <w:t>i</w:t>
      </w:r>
      <w:r>
        <w:t>dtr_operand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make_idtr_operand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 w:rsidR="0039271B">
        <w:rPr>
          <w:rFonts w:hint="eastAsia"/>
        </w:rPr>
        <w:t xml:space="preserve"> </w:t>
      </w:r>
      <w:r>
        <w:rPr>
          <w:rFonts w:hint="eastAsia"/>
        </w:rPr>
        <w:t>받는다</w:t>
      </w:r>
    </w:p>
    <w:p w14:paraId="4F9DB2AF" w14:textId="63A211B4" w:rsidR="00412E95" w:rsidRDefault="00412E95" w:rsidP="00412E95">
      <w:pPr>
        <w:pStyle w:val="aff0"/>
        <w:numPr>
          <w:ilvl w:val="0"/>
          <w:numId w:val="28"/>
        </w:numPr>
        <w:ind w:leftChars="0"/>
      </w:pPr>
      <w:r>
        <w:rPr>
          <w:rFonts w:hint="eastAsia"/>
        </w:rPr>
        <w:t>a</w:t>
      </w:r>
      <w:r>
        <w:t xml:space="preserve">sm volatile </w:t>
      </w:r>
      <w:r>
        <w:rPr>
          <w:rFonts w:hint="eastAsia"/>
        </w:rPr>
        <w:t>은</w:t>
      </w:r>
      <w:r>
        <w:rPr>
          <w:rFonts w:hint="eastAsia"/>
        </w:rPr>
        <w:t xml:space="preserve"> a</w:t>
      </w:r>
      <w:r>
        <w:t>ssembly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idtr_operand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5B8E1C2D" w14:textId="4B1FC00D" w:rsidR="00412E95" w:rsidRDefault="00412E95" w:rsidP="00412E95">
      <w:pPr>
        <w:pStyle w:val="aff0"/>
        <w:numPr>
          <w:ilvl w:val="0"/>
          <w:numId w:val="28"/>
        </w:numPr>
        <w:ind w:leftChars="0"/>
      </w:pPr>
      <w:r>
        <w:rPr>
          <w:rFonts w:hint="eastAsia"/>
        </w:rPr>
        <w:t>인터럽트의</w:t>
      </w:r>
      <w:r>
        <w:rPr>
          <w:rFonts w:hint="eastAsia"/>
        </w:rPr>
        <w:t xml:space="preserve"> </w:t>
      </w:r>
      <w:r>
        <w:rPr>
          <w:rFonts w:hint="eastAsia"/>
        </w:rPr>
        <w:t>수만큼</w:t>
      </w:r>
      <w:r>
        <w:rPr>
          <w:rFonts w:hint="eastAsia"/>
        </w:rPr>
        <w:t>,</w:t>
      </w:r>
      <w:r>
        <w:t xml:space="preserve"> intr_name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unknown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</w:p>
    <w:p w14:paraId="1C179269" w14:textId="4AB21F12" w:rsidR="00412E95" w:rsidRDefault="003A5ED4" w:rsidP="003A5ED4">
      <w:r>
        <w:t xml:space="preserve">(7)~ (8) </w:t>
      </w:r>
      <w:r w:rsidR="0039271B">
        <w:rPr>
          <w:rFonts w:hint="eastAsia"/>
        </w:rPr>
        <w:t>0</w:t>
      </w:r>
      <w:r w:rsidR="0039271B">
        <w:t>~19</w:t>
      </w:r>
      <w:r w:rsidR="0039271B">
        <w:rPr>
          <w:rFonts w:hint="eastAsia"/>
        </w:rPr>
        <w:t>까지의</w:t>
      </w:r>
      <w:r w:rsidR="0039271B">
        <w:rPr>
          <w:rFonts w:hint="eastAsia"/>
        </w:rPr>
        <w:t xml:space="preserve"> </w:t>
      </w:r>
      <w:r w:rsidR="0039271B">
        <w:rPr>
          <w:rFonts w:hint="eastAsia"/>
        </w:rPr>
        <w:t>각각의</w:t>
      </w:r>
      <w:r w:rsidR="0039271B">
        <w:t>intr</w:t>
      </w:r>
      <w:r w:rsidR="0039271B">
        <w:rPr>
          <w:rFonts w:hint="eastAsia"/>
        </w:rPr>
        <w:t>이름을</w:t>
      </w:r>
      <w:r w:rsidR="0039271B">
        <w:rPr>
          <w:rFonts w:hint="eastAsia"/>
        </w:rPr>
        <w:t xml:space="preserve"> </w:t>
      </w:r>
      <w:r w:rsidR="0039271B">
        <w:rPr>
          <w:rFonts w:hint="eastAsia"/>
        </w:rPr>
        <w:t>지정한다</w:t>
      </w:r>
      <w:r w:rsidR="0039271B">
        <w:rPr>
          <w:rFonts w:hint="eastAsia"/>
        </w:rPr>
        <w:t>.</w:t>
      </w:r>
    </w:p>
    <w:p w14:paraId="6804023D" w14:textId="469AB4C6" w:rsidR="00412E95" w:rsidRPr="00412E95" w:rsidRDefault="00412E95" w:rsidP="003A5ED4"/>
    <w:p w14:paraId="593D318B" w14:textId="7F5698FB" w:rsidR="00412E95" w:rsidRDefault="00412E95" w:rsidP="002C4147"/>
    <w:p w14:paraId="457ECB9A" w14:textId="6929B020" w:rsidR="00412E95" w:rsidRDefault="00412E95" w:rsidP="002C4147"/>
    <w:p w14:paraId="42B23131" w14:textId="77777777" w:rsidR="009855AA" w:rsidRDefault="009855AA" w:rsidP="009855AA">
      <w:pPr>
        <w:ind w:left="0"/>
      </w:pPr>
    </w:p>
    <w:p w14:paraId="4915EDB5" w14:textId="77777777" w:rsidR="009855AA" w:rsidRDefault="009855AA" w:rsidP="009855AA">
      <w:pPr>
        <w:pStyle w:val="2"/>
      </w:pPr>
      <w:bookmarkStart w:id="121" w:name="_timer_init_()"/>
      <w:bookmarkStart w:id="122" w:name="_Toc7531191"/>
      <w:bookmarkEnd w:id="121"/>
      <w:r>
        <w:rPr>
          <w:rFonts w:hint="eastAsia"/>
        </w:rPr>
        <w:t>t</w:t>
      </w:r>
      <w:r>
        <w:t>imer_init ()</w:t>
      </w:r>
      <w:bookmarkEnd w:id="122"/>
    </w:p>
    <w:p w14:paraId="694D087A" w14:textId="77777777" w:rsidR="009855AA" w:rsidRDefault="009855AA" w:rsidP="009855AA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64D43A0F" wp14:editId="3CC43EFF">
                <wp:extent cx="5917997" cy="990600"/>
                <wp:effectExtent l="0" t="0" r="26035" b="19050"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997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55D19" w14:textId="77777777" w:rsidR="009855AA" w:rsidRPr="00A015B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23" w:name="L35"/>
                            <w:r w:rsidRPr="00A015B0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123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015B0">
                              <w:t>timer_init (</w:t>
                            </w:r>
                            <w:r w:rsidRPr="00A015B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015B0">
                              <w:t xml:space="preserve">) </w:t>
                            </w:r>
                          </w:p>
                          <w:p w14:paraId="527159C1" w14:textId="77777777" w:rsidR="009855AA" w:rsidRPr="00A015B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24" w:name="L37"/>
                            <w:r w:rsidRPr="00A015B0">
                              <w:t>{</w:t>
                            </w:r>
                          </w:p>
                          <w:bookmarkEnd w:id="124"/>
                          <w:p w14:paraId="618D1A80" w14:textId="77777777" w:rsidR="009855AA" w:rsidRPr="00A015B0" w:rsidRDefault="009855AA" w:rsidP="009855AA">
                            <w:pPr>
                              <w:pStyle w:val="HTML1"/>
                            </w:pPr>
                            <w:r w:rsidRPr="00A015B0">
                              <w:t>pit_configure_channel (0, 2, TIMER_FREQ);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D3E9516" w14:textId="77777777" w:rsidR="009855AA" w:rsidRPr="00A015B0" w:rsidRDefault="009855AA" w:rsidP="009855AA">
                            <w:pPr>
                              <w:pStyle w:val="HTML1"/>
                            </w:pPr>
                            <w:r w:rsidRPr="00A015B0">
                              <w:t>intr_register_ext (0x20, timer_interrupt, "8254 Timer");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64EA5F1B" w14:textId="77777777" w:rsidR="009855AA" w:rsidRPr="00A015B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25" w:name="L40"/>
                            <w:r w:rsidRPr="00A015B0">
                              <w:t>}</w:t>
                            </w:r>
                          </w:p>
                          <w:bookmarkEnd w:id="125"/>
                          <w:p w14:paraId="0E4F813A" w14:textId="77777777" w:rsidR="009855AA" w:rsidRPr="00A015B0" w:rsidRDefault="009855AA" w:rsidP="009855AA">
                            <w:pPr>
                              <w:pStyle w:val="HTML1"/>
                              <w:rPr>
                                <w:rFonts w:ascii="굴림체" w:eastAsia="굴림체" w:hAnsi="굴림체" w:cs="굴림체"/>
                              </w:rPr>
                            </w:pPr>
                          </w:p>
                          <w:p w14:paraId="1B1D4F8F" w14:textId="77777777" w:rsidR="009855AA" w:rsidRPr="00C4725A" w:rsidRDefault="009855AA" w:rsidP="009855AA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43A0F" id="직사각형 32" o:spid="_x0000_s1035" style="width:466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" fillcolor="white [3201]" strokecolor="#c16f94 [3209]" strokeweight="1pt">
                <v:textbox>
                  <w:txbxContent>
                    <w:p w14:paraId="36255D19" w14:textId="77777777" w:rsidR="009855AA" w:rsidRPr="00A015B0" w:rsidRDefault="009855AA" w:rsidP="009855AA">
                      <w:pPr>
                        <w:pStyle w:val="HTML1"/>
                        <w:ind w:left="0"/>
                      </w:pPr>
                      <w:bookmarkStart w:id="126" w:name="L35"/>
                      <w:r w:rsidRPr="00A015B0">
                        <w:rPr>
                          <w:b/>
                          <w:bCs/>
                        </w:rPr>
                        <w:t>void</w:t>
                      </w:r>
                      <w:bookmarkEnd w:id="126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A015B0">
                        <w:t>timer_init (</w:t>
                      </w:r>
                      <w:r w:rsidRPr="00A015B0">
                        <w:rPr>
                          <w:b/>
                          <w:bCs/>
                        </w:rPr>
                        <w:t>void</w:t>
                      </w:r>
                      <w:r w:rsidRPr="00A015B0">
                        <w:t xml:space="preserve">) </w:t>
                      </w:r>
                    </w:p>
                    <w:p w14:paraId="527159C1" w14:textId="77777777" w:rsidR="009855AA" w:rsidRPr="00A015B0" w:rsidRDefault="009855AA" w:rsidP="009855AA">
                      <w:pPr>
                        <w:pStyle w:val="HTML1"/>
                        <w:ind w:left="0"/>
                      </w:pPr>
                      <w:bookmarkStart w:id="127" w:name="L37"/>
                      <w:r w:rsidRPr="00A015B0">
                        <w:t>{</w:t>
                      </w:r>
                    </w:p>
                    <w:bookmarkEnd w:id="127"/>
                    <w:p w14:paraId="618D1A80" w14:textId="77777777" w:rsidR="009855AA" w:rsidRPr="00A015B0" w:rsidRDefault="009855AA" w:rsidP="009855AA">
                      <w:pPr>
                        <w:pStyle w:val="HTML1"/>
                      </w:pPr>
                      <w:r w:rsidRPr="00A015B0">
                        <w:t>pit_configure_channel (0, 2, TIMER_FREQ);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D3E9516" w14:textId="77777777" w:rsidR="009855AA" w:rsidRPr="00A015B0" w:rsidRDefault="009855AA" w:rsidP="009855AA">
                      <w:pPr>
                        <w:pStyle w:val="HTML1"/>
                      </w:pPr>
                      <w:r w:rsidRPr="00A015B0">
                        <w:t>intr_register_ext (0x20, timer_interrupt, "8254 Timer");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64EA5F1B" w14:textId="77777777" w:rsidR="009855AA" w:rsidRPr="00A015B0" w:rsidRDefault="009855AA" w:rsidP="009855AA">
                      <w:pPr>
                        <w:pStyle w:val="HTML1"/>
                        <w:ind w:left="0"/>
                      </w:pPr>
                      <w:bookmarkStart w:id="128" w:name="L40"/>
                      <w:r w:rsidRPr="00A015B0">
                        <w:t>}</w:t>
                      </w:r>
                    </w:p>
                    <w:bookmarkEnd w:id="128"/>
                    <w:p w14:paraId="0E4F813A" w14:textId="77777777" w:rsidR="009855AA" w:rsidRPr="00A015B0" w:rsidRDefault="009855AA" w:rsidP="009855AA">
                      <w:pPr>
                        <w:pStyle w:val="HTML1"/>
                        <w:rPr>
                          <w:rFonts w:ascii="굴림체" w:eastAsia="굴림체" w:hAnsi="굴림체" w:cs="굴림체"/>
                        </w:rPr>
                      </w:pPr>
                    </w:p>
                    <w:p w14:paraId="1B1D4F8F" w14:textId="77777777" w:rsidR="009855AA" w:rsidRPr="00C4725A" w:rsidRDefault="009855AA" w:rsidP="009855AA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B4B1459" w14:textId="77777777" w:rsidR="009855AA" w:rsidRDefault="009855AA" w:rsidP="009855AA">
      <w:pPr>
        <w:pStyle w:val="aff0"/>
        <w:numPr>
          <w:ilvl w:val="0"/>
          <w:numId w:val="29"/>
        </w:numPr>
        <w:ind w:leftChars="0"/>
      </w:pP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 xml:space="preserve">0x20, </w:t>
      </w:r>
      <w:r>
        <w:rPr>
          <w:rFonts w:hint="eastAsia"/>
        </w:rPr>
        <w:t>t</w:t>
      </w:r>
      <w:r>
        <w:t>imer_interrupt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t xml:space="preserve">“8254 </w:t>
      </w:r>
      <w:r>
        <w:rPr>
          <w:rFonts w:hint="eastAsia"/>
        </w:rPr>
        <w:t>T</w:t>
      </w:r>
      <w:r>
        <w:t>imer”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1A5886FB" w14:textId="77777777" w:rsidR="009855AA" w:rsidRDefault="009855AA" w:rsidP="009855AA"/>
    <w:p w14:paraId="513F0D32" w14:textId="77777777" w:rsidR="009855AA" w:rsidRDefault="009855AA" w:rsidP="009855AA"/>
    <w:p w14:paraId="7AEA11F9" w14:textId="77777777" w:rsidR="009855AA" w:rsidRDefault="009855AA" w:rsidP="009855AA">
      <w:pPr>
        <w:pStyle w:val="2"/>
      </w:pPr>
      <w:bookmarkStart w:id="129" w:name="_kbd_init()"/>
      <w:bookmarkStart w:id="130" w:name="_Toc7531192"/>
      <w:bookmarkEnd w:id="129"/>
      <w:r>
        <w:rPr>
          <w:rFonts w:hint="eastAsia"/>
        </w:rPr>
        <w:t>k</w:t>
      </w:r>
      <w:r>
        <w:t>bd_init()</w:t>
      </w:r>
      <w:bookmarkEnd w:id="130"/>
    </w:p>
    <w:p w14:paraId="00C0835C" w14:textId="77777777" w:rsidR="009855AA" w:rsidRDefault="009855AA" w:rsidP="009855AA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4FB1858B" wp14:editId="685CF538">
                <wp:extent cx="5969203" cy="855879"/>
                <wp:effectExtent l="0" t="0" r="12700" b="20955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203" cy="855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1F159" w14:textId="77777777" w:rsidR="009855AA" w:rsidRPr="000C565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31" w:name="L30"/>
                            <w:r w:rsidRPr="000C5650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131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C5650">
                              <w:t>kbd_init (</w:t>
                            </w:r>
                            <w:r w:rsidRPr="000C565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C5650">
                              <w:t xml:space="preserve">) </w:t>
                            </w:r>
                          </w:p>
                          <w:p w14:paraId="6A14B959" w14:textId="77777777" w:rsidR="009855AA" w:rsidRPr="000C565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32" w:name="L32"/>
                            <w:r w:rsidRPr="000C5650">
                              <w:t>{</w:t>
                            </w:r>
                          </w:p>
                          <w:bookmarkEnd w:id="132"/>
                          <w:p w14:paraId="38177941" w14:textId="77777777" w:rsidR="009855AA" w:rsidRPr="000C5650" w:rsidRDefault="009855AA" w:rsidP="009855AA">
                            <w:pPr>
                              <w:pStyle w:val="HTML1"/>
                            </w:pPr>
                            <w:r w:rsidRPr="000C5650">
                              <w:t>intr_register_ext (0x21, keyboard_interrupt, "8042 Keyboard");</w:t>
                            </w:r>
                          </w:p>
                          <w:p w14:paraId="779377FE" w14:textId="77777777" w:rsidR="009855AA" w:rsidRPr="000C5650" w:rsidRDefault="009855AA" w:rsidP="009855AA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133" w:name="L34"/>
                            <w:r w:rsidRPr="000C5650">
                              <w:t>}</w:t>
                            </w:r>
                            <w:bookmarkEnd w:id="133"/>
                          </w:p>
                          <w:p w14:paraId="6F6F531E" w14:textId="77777777" w:rsidR="009855AA" w:rsidRPr="00C4725A" w:rsidRDefault="009855AA" w:rsidP="009855AA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1858B" id="직사각형 8" o:spid="_x0000_s1036" style="width:470pt;height:6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" fillcolor="white [3201]" strokecolor="#c16f94 [3209]" strokeweight="1pt">
                <v:textbox>
                  <w:txbxContent>
                    <w:p w14:paraId="4E81F159" w14:textId="77777777" w:rsidR="009855AA" w:rsidRPr="000C5650" w:rsidRDefault="009855AA" w:rsidP="009855AA">
                      <w:pPr>
                        <w:pStyle w:val="HTML1"/>
                        <w:ind w:left="0"/>
                      </w:pPr>
                      <w:bookmarkStart w:id="134" w:name="L30"/>
                      <w:r w:rsidRPr="000C5650">
                        <w:rPr>
                          <w:b/>
                          <w:bCs/>
                        </w:rPr>
                        <w:t>void</w:t>
                      </w:r>
                      <w:bookmarkEnd w:id="134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0C5650">
                        <w:t>kbd_init (</w:t>
                      </w:r>
                      <w:r w:rsidRPr="000C5650">
                        <w:rPr>
                          <w:b/>
                          <w:bCs/>
                        </w:rPr>
                        <w:t>void</w:t>
                      </w:r>
                      <w:r w:rsidRPr="000C5650">
                        <w:t xml:space="preserve">) </w:t>
                      </w:r>
                    </w:p>
                    <w:p w14:paraId="6A14B959" w14:textId="77777777" w:rsidR="009855AA" w:rsidRPr="000C5650" w:rsidRDefault="009855AA" w:rsidP="009855AA">
                      <w:pPr>
                        <w:pStyle w:val="HTML1"/>
                        <w:ind w:left="0"/>
                      </w:pPr>
                      <w:bookmarkStart w:id="135" w:name="L32"/>
                      <w:r w:rsidRPr="000C5650">
                        <w:t>{</w:t>
                      </w:r>
                    </w:p>
                    <w:bookmarkEnd w:id="135"/>
                    <w:p w14:paraId="38177941" w14:textId="77777777" w:rsidR="009855AA" w:rsidRPr="000C5650" w:rsidRDefault="009855AA" w:rsidP="009855AA">
                      <w:pPr>
                        <w:pStyle w:val="HTML1"/>
                      </w:pPr>
                      <w:r w:rsidRPr="000C5650">
                        <w:t>intr_register_ext (0x21, keyboard_interrupt, "8042 Keyboard");</w:t>
                      </w:r>
                    </w:p>
                    <w:p w14:paraId="779377FE" w14:textId="77777777" w:rsidR="009855AA" w:rsidRPr="000C5650" w:rsidRDefault="009855AA" w:rsidP="009855AA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136" w:name="L34"/>
                      <w:r w:rsidRPr="000C5650">
                        <w:t>}</w:t>
                      </w:r>
                      <w:bookmarkEnd w:id="136"/>
                    </w:p>
                    <w:p w14:paraId="6F6F531E" w14:textId="77777777" w:rsidR="009855AA" w:rsidRPr="00C4725A" w:rsidRDefault="009855AA" w:rsidP="009855AA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7C044F" w14:textId="77777777" w:rsidR="009855AA" w:rsidRDefault="009855AA" w:rsidP="009855AA">
      <w:pPr>
        <w:ind w:left="660" w:firstLine="60"/>
      </w:pP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 xml:space="preserve">21, keyboard_interrupt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t>“8042 Keyboard”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</w:p>
    <w:p w14:paraId="54BE4B20" w14:textId="77777777" w:rsidR="009855AA" w:rsidRDefault="009855AA" w:rsidP="009855AA">
      <w:pPr>
        <w:ind w:left="660" w:firstLine="60"/>
      </w:pPr>
    </w:p>
    <w:p w14:paraId="2354FCBE" w14:textId="77777777" w:rsidR="009855AA" w:rsidRDefault="009855AA" w:rsidP="009855AA">
      <w:pPr>
        <w:ind w:left="660" w:firstLine="60"/>
      </w:pPr>
    </w:p>
    <w:p w14:paraId="0E70D101" w14:textId="77777777" w:rsidR="009855AA" w:rsidRDefault="009855AA" w:rsidP="009855AA">
      <w:pPr>
        <w:ind w:left="660" w:firstLine="60"/>
      </w:pPr>
    </w:p>
    <w:p w14:paraId="190ECDE3" w14:textId="77777777" w:rsidR="009855AA" w:rsidRDefault="009855AA" w:rsidP="009855AA">
      <w:pPr>
        <w:pStyle w:val="2"/>
      </w:pPr>
      <w:bookmarkStart w:id="137" w:name="_Toc7531193"/>
      <w:bookmarkStart w:id="138" w:name="_input_init_()"/>
      <w:bookmarkEnd w:id="138"/>
      <w:r>
        <w:rPr>
          <w:rFonts w:hint="eastAsia"/>
        </w:rPr>
        <w:lastRenderedPageBreak/>
        <w:t>i</w:t>
      </w:r>
      <w:r>
        <w:t>nput_init ()</w:t>
      </w:r>
      <w:bookmarkEnd w:id="137"/>
    </w:p>
    <w:p w14:paraId="67FD2B9E" w14:textId="77777777" w:rsidR="009855AA" w:rsidRDefault="009855AA" w:rsidP="009855AA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5138495F" wp14:editId="7763AE28">
                <wp:extent cx="5844845" cy="819150"/>
                <wp:effectExtent l="0" t="0" r="22860" b="19050"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48BE1" w14:textId="77777777" w:rsidR="009855AA" w:rsidRPr="000C565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39" w:name="L10"/>
                            <w:r w:rsidRPr="000C5650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139"/>
                            <w:r>
                              <w:t xml:space="preserve"> </w:t>
                            </w:r>
                            <w:r w:rsidRPr="000C5650">
                              <w:t>input_init (</w:t>
                            </w:r>
                            <w:r w:rsidRPr="000C565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C5650">
                              <w:t xml:space="preserve">) </w:t>
                            </w:r>
                          </w:p>
                          <w:p w14:paraId="2106F275" w14:textId="77777777" w:rsidR="009855AA" w:rsidRPr="000C5650" w:rsidRDefault="009855AA" w:rsidP="009855AA">
                            <w:pPr>
                              <w:pStyle w:val="HTML1"/>
                              <w:ind w:left="0"/>
                            </w:pPr>
                            <w:bookmarkStart w:id="140" w:name="L12"/>
                            <w:r w:rsidRPr="000C5650">
                              <w:t>{</w:t>
                            </w:r>
                          </w:p>
                          <w:bookmarkEnd w:id="140"/>
                          <w:p w14:paraId="2290436E" w14:textId="77777777" w:rsidR="009855AA" w:rsidRPr="000C5650" w:rsidRDefault="009855AA" w:rsidP="009855AA">
                            <w:pPr>
                              <w:pStyle w:val="HTML1"/>
                            </w:pPr>
                            <w:r w:rsidRPr="000C5650">
                              <w:t>intq_init (&amp;buffer);</w:t>
                            </w:r>
                          </w:p>
                          <w:p w14:paraId="13778D09" w14:textId="77777777" w:rsidR="009855AA" w:rsidRPr="000C5650" w:rsidRDefault="009855AA" w:rsidP="009855AA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141" w:name="L14"/>
                            <w:r w:rsidRPr="000C5650">
                              <w:t>}</w:t>
                            </w:r>
                            <w:bookmarkEnd w:id="141"/>
                          </w:p>
                          <w:p w14:paraId="6C6A3CFA" w14:textId="77777777" w:rsidR="009855AA" w:rsidRPr="00C4725A" w:rsidRDefault="009855AA" w:rsidP="009855AA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8495F" id="직사각형 9" o:spid="_x0000_s1037" style="width:460.2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" fillcolor="white [3201]" strokecolor="#c16f94 [3209]" strokeweight="1pt">
                <v:textbox>
                  <w:txbxContent>
                    <w:p w14:paraId="1CD48BE1" w14:textId="77777777" w:rsidR="009855AA" w:rsidRPr="000C5650" w:rsidRDefault="009855AA" w:rsidP="009855AA">
                      <w:pPr>
                        <w:pStyle w:val="HTML1"/>
                        <w:ind w:left="0"/>
                      </w:pPr>
                      <w:bookmarkStart w:id="142" w:name="L10"/>
                      <w:r w:rsidRPr="000C5650">
                        <w:rPr>
                          <w:b/>
                          <w:bCs/>
                        </w:rPr>
                        <w:t>void</w:t>
                      </w:r>
                      <w:bookmarkEnd w:id="142"/>
                      <w:r>
                        <w:t xml:space="preserve"> </w:t>
                      </w:r>
                      <w:r w:rsidRPr="000C5650">
                        <w:t>input_init (</w:t>
                      </w:r>
                      <w:r w:rsidRPr="000C5650">
                        <w:rPr>
                          <w:b/>
                          <w:bCs/>
                        </w:rPr>
                        <w:t>void</w:t>
                      </w:r>
                      <w:r w:rsidRPr="000C5650">
                        <w:t xml:space="preserve">) </w:t>
                      </w:r>
                    </w:p>
                    <w:p w14:paraId="2106F275" w14:textId="77777777" w:rsidR="009855AA" w:rsidRPr="000C5650" w:rsidRDefault="009855AA" w:rsidP="009855AA">
                      <w:pPr>
                        <w:pStyle w:val="HTML1"/>
                        <w:ind w:left="0"/>
                      </w:pPr>
                      <w:bookmarkStart w:id="143" w:name="L12"/>
                      <w:r w:rsidRPr="000C5650">
                        <w:t>{</w:t>
                      </w:r>
                    </w:p>
                    <w:bookmarkEnd w:id="143"/>
                    <w:p w14:paraId="2290436E" w14:textId="77777777" w:rsidR="009855AA" w:rsidRPr="000C5650" w:rsidRDefault="009855AA" w:rsidP="009855AA">
                      <w:pPr>
                        <w:pStyle w:val="HTML1"/>
                      </w:pPr>
                      <w:r w:rsidRPr="000C5650">
                        <w:t>intq_init (&amp;buffer);</w:t>
                      </w:r>
                    </w:p>
                    <w:p w14:paraId="13778D09" w14:textId="77777777" w:rsidR="009855AA" w:rsidRPr="000C5650" w:rsidRDefault="009855AA" w:rsidP="009855AA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144" w:name="L14"/>
                      <w:r w:rsidRPr="000C5650">
                        <w:t>}</w:t>
                      </w:r>
                      <w:bookmarkEnd w:id="144"/>
                    </w:p>
                    <w:p w14:paraId="6C6A3CFA" w14:textId="77777777" w:rsidR="009855AA" w:rsidRPr="00C4725A" w:rsidRDefault="009855AA" w:rsidP="009855AA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F4867" w14:textId="77777777" w:rsidR="009855AA" w:rsidRDefault="009855AA" w:rsidP="009855AA">
      <w:r>
        <w:tab/>
      </w:r>
      <w:r>
        <w:rPr>
          <w:rFonts w:hint="eastAsia"/>
        </w:rPr>
        <w:t>i</w:t>
      </w:r>
      <w:r>
        <w:t xml:space="preserve">nput system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t>buffer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4BDDF4" w14:textId="787B2D33" w:rsidR="00CA37D0" w:rsidRDefault="00CA37D0" w:rsidP="00CA37D0">
      <w:pPr>
        <w:ind w:left="0"/>
        <w:rPr>
          <w:rFonts w:hint="eastAsia"/>
        </w:rPr>
      </w:pPr>
    </w:p>
    <w:p w14:paraId="2881FBDC" w14:textId="1E2B46F8" w:rsidR="004D1120" w:rsidRDefault="004D1120" w:rsidP="00CA37D0">
      <w:pPr>
        <w:ind w:left="0"/>
      </w:pPr>
    </w:p>
    <w:p w14:paraId="7D4E498B" w14:textId="3C0B2FD9" w:rsidR="004D1120" w:rsidRDefault="004D1120" w:rsidP="00CA37D0">
      <w:pPr>
        <w:ind w:left="0"/>
      </w:pPr>
    </w:p>
    <w:p w14:paraId="2915FEDC" w14:textId="16AFEE5D" w:rsidR="004D1120" w:rsidRDefault="004D1120" w:rsidP="00CA37D0">
      <w:pPr>
        <w:ind w:left="0"/>
      </w:pPr>
    </w:p>
    <w:p w14:paraId="0F807154" w14:textId="77777777" w:rsidR="00CA37D0" w:rsidRDefault="00CA37D0" w:rsidP="00FF308E">
      <w:pPr>
        <w:pStyle w:val="2"/>
      </w:pPr>
      <w:bookmarkStart w:id="145" w:name="_thread_start_()"/>
      <w:bookmarkStart w:id="146" w:name="_Toc7679371"/>
      <w:bookmarkEnd w:id="145"/>
      <w:r>
        <w:rPr>
          <w:rFonts w:hint="eastAsia"/>
        </w:rPr>
        <w:t>t</w:t>
      </w:r>
      <w:r>
        <w:t>hread_start ()</w:t>
      </w:r>
      <w:bookmarkEnd w:id="146"/>
    </w:p>
    <w:p w14:paraId="4D885185" w14:textId="5D494607" w:rsidR="002C4147" w:rsidRDefault="002C4147" w:rsidP="002C4147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2B98438E" wp14:editId="0B646E9D">
                <wp:extent cx="5925312" cy="1982420"/>
                <wp:effectExtent l="0" t="0" r="18415" b="18415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198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BB6E3" w14:textId="77777777" w:rsidR="0092467A" w:rsidRPr="000C5650" w:rsidRDefault="0092467A" w:rsidP="003C3A3E">
                            <w:pPr>
                              <w:pStyle w:val="HTML1"/>
                              <w:ind w:left="0"/>
                            </w:pPr>
                            <w:bookmarkStart w:id="147" w:name="L105"/>
                            <w:r w:rsidRPr="000C5650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147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C5650">
                              <w:t>thread_start (</w:t>
                            </w:r>
                            <w:r w:rsidRPr="000C565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C5650">
                              <w:t xml:space="preserve">) </w:t>
                            </w:r>
                          </w:p>
                          <w:p w14:paraId="60B3F509" w14:textId="77777777" w:rsidR="0092467A" w:rsidRPr="000C5650" w:rsidRDefault="0092467A" w:rsidP="003C3A3E">
                            <w:pPr>
                              <w:pStyle w:val="HTML1"/>
                              <w:ind w:left="0"/>
                            </w:pPr>
                            <w:bookmarkStart w:id="148" w:name="L107"/>
                            <w:r w:rsidRPr="000C5650">
                              <w:t>{</w:t>
                            </w:r>
                          </w:p>
                          <w:p w14:paraId="72CC4603" w14:textId="32B44550" w:rsidR="0092467A" w:rsidRPr="000C5650" w:rsidRDefault="0092467A" w:rsidP="003C3A3E">
                            <w:pPr>
                              <w:pStyle w:val="HTML1"/>
                              <w:ind w:left="0" w:firstLine="360"/>
                            </w:pPr>
                            <w:bookmarkStart w:id="149" w:name="L109"/>
                            <w:bookmarkEnd w:id="148"/>
                            <w:r w:rsidRPr="000C5650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0C5650">
                              <w:t xml:space="preserve"> </w:t>
                            </w:r>
                            <w:bookmarkEnd w:id="149"/>
                            <w:r w:rsidRPr="000C5650">
                              <w:t>semaphore idle_started;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21A6E8F0" w14:textId="2F3B8DD2" w:rsidR="0092467A" w:rsidRPr="000C5650" w:rsidRDefault="0092467A" w:rsidP="002C4147">
                            <w:pPr>
                              <w:pStyle w:val="HTML1"/>
                            </w:pPr>
                            <w:r w:rsidRPr="000C5650">
                              <w:t>sema_init (&amp;idle_started, 0);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B42FECE" w14:textId="1C7CA09E" w:rsidR="0092467A" w:rsidRPr="000C5650" w:rsidRDefault="0092467A" w:rsidP="002C4147">
                            <w:pPr>
                              <w:pStyle w:val="HTML1"/>
                            </w:pPr>
                            <w:hyperlink w:anchor="_thread_create" w:history="1">
                              <w:r w:rsidRPr="00AB53C3">
                                <w:rPr>
                                  <w:rStyle w:val="afe"/>
                                  <w:b/>
                                </w:rPr>
                                <w:t>thread_create</w:t>
                              </w:r>
                            </w:hyperlink>
                            <w:r w:rsidRPr="000C5650">
                              <w:t xml:space="preserve"> ("idle", PRI_MIN, idle, &amp;idle_started);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7435E07A" w14:textId="77777777" w:rsidR="0092467A" w:rsidRDefault="0092467A" w:rsidP="002C4147">
                            <w:pPr>
                              <w:pStyle w:val="HTML1"/>
                            </w:pPr>
                            <w:bookmarkStart w:id="150" w:name="L114"/>
                          </w:p>
                          <w:bookmarkEnd w:id="150"/>
                          <w:p w14:paraId="51F198A3" w14:textId="7D5A55EA" w:rsidR="0092467A" w:rsidRDefault="0092467A" w:rsidP="003C3A3E">
                            <w:pPr>
                              <w:pStyle w:val="HTML1"/>
                            </w:pPr>
                            <w:r w:rsidRPr="000C5650">
                              <w:t>intr_enable ();</w:t>
                            </w:r>
                            <w:bookmarkStart w:id="151" w:name="L116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3C7989D8" w14:textId="77777777" w:rsidR="0092467A" w:rsidRPr="000C5650" w:rsidRDefault="0092467A" w:rsidP="003C3A3E">
                            <w:pPr>
                              <w:pStyle w:val="HTML1"/>
                            </w:pPr>
                          </w:p>
                          <w:bookmarkEnd w:id="151"/>
                          <w:p w14:paraId="1DA9FB23" w14:textId="3F8C8C01" w:rsidR="0092467A" w:rsidRPr="000C5650" w:rsidRDefault="0092467A" w:rsidP="002C4147">
                            <w:pPr>
                              <w:pStyle w:val="HTML1"/>
                            </w:pPr>
                            <w:r w:rsidRPr="000C5650">
                              <w:t>sema_down (&amp;idle_started);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D143520" w14:textId="77777777" w:rsidR="0092467A" w:rsidRPr="003C3A3E" w:rsidRDefault="0092467A" w:rsidP="003C3A3E">
                            <w:pPr>
                              <w:pStyle w:val="HTML1"/>
                              <w:ind w:left="0"/>
                            </w:pPr>
                            <w:r w:rsidRPr="000C5650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8438E" id="직사각형 10" o:spid="_x0000_s1038" style="width:466.55pt;height:1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" fillcolor="white [3201]" strokecolor="#c16f94 [3209]" strokeweight="1pt">
                <v:textbox>
                  <w:txbxContent>
                    <w:p w14:paraId="514BB6E3" w14:textId="77777777" w:rsidR="0092467A" w:rsidRPr="000C5650" w:rsidRDefault="0092467A" w:rsidP="003C3A3E">
                      <w:pPr>
                        <w:pStyle w:val="HTML1"/>
                        <w:ind w:left="0"/>
                      </w:pPr>
                      <w:bookmarkStart w:id="152" w:name="L105"/>
                      <w:r w:rsidRPr="000C5650">
                        <w:rPr>
                          <w:b/>
                          <w:bCs/>
                        </w:rPr>
                        <w:t>void</w:t>
                      </w:r>
                      <w:bookmarkEnd w:id="152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0C5650">
                        <w:t>thread_start (</w:t>
                      </w:r>
                      <w:r w:rsidRPr="000C5650">
                        <w:rPr>
                          <w:b/>
                          <w:bCs/>
                        </w:rPr>
                        <w:t>void</w:t>
                      </w:r>
                      <w:r w:rsidRPr="000C5650">
                        <w:t xml:space="preserve">) </w:t>
                      </w:r>
                    </w:p>
                    <w:p w14:paraId="60B3F509" w14:textId="77777777" w:rsidR="0092467A" w:rsidRPr="000C5650" w:rsidRDefault="0092467A" w:rsidP="003C3A3E">
                      <w:pPr>
                        <w:pStyle w:val="HTML1"/>
                        <w:ind w:left="0"/>
                      </w:pPr>
                      <w:bookmarkStart w:id="153" w:name="L107"/>
                      <w:r w:rsidRPr="000C5650">
                        <w:t>{</w:t>
                      </w:r>
                    </w:p>
                    <w:p w14:paraId="72CC4603" w14:textId="32B44550" w:rsidR="0092467A" w:rsidRPr="000C5650" w:rsidRDefault="0092467A" w:rsidP="003C3A3E">
                      <w:pPr>
                        <w:pStyle w:val="HTML1"/>
                        <w:ind w:left="0" w:firstLine="360"/>
                      </w:pPr>
                      <w:bookmarkStart w:id="154" w:name="L109"/>
                      <w:bookmarkEnd w:id="153"/>
                      <w:r w:rsidRPr="000C5650">
                        <w:rPr>
                          <w:b/>
                          <w:bCs/>
                        </w:rPr>
                        <w:t>struct</w:t>
                      </w:r>
                      <w:r w:rsidRPr="000C5650">
                        <w:t xml:space="preserve"> </w:t>
                      </w:r>
                      <w:bookmarkEnd w:id="154"/>
                      <w:r w:rsidRPr="000C5650">
                        <w:t>semaphore idle_started;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21A6E8F0" w14:textId="2F3B8DD2" w:rsidR="0092467A" w:rsidRPr="000C5650" w:rsidRDefault="0092467A" w:rsidP="002C4147">
                      <w:pPr>
                        <w:pStyle w:val="HTML1"/>
                      </w:pPr>
                      <w:r w:rsidRPr="000C5650">
                        <w:t>sema_init (&amp;idle_started, 0);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B42FECE" w14:textId="1C7CA09E" w:rsidR="0092467A" w:rsidRPr="000C5650" w:rsidRDefault="0092467A" w:rsidP="002C4147">
                      <w:pPr>
                        <w:pStyle w:val="HTML1"/>
                      </w:pPr>
                      <w:hyperlink w:anchor="_thread_create" w:history="1">
                        <w:r w:rsidRPr="00AB53C3">
                          <w:rPr>
                            <w:rStyle w:val="afe"/>
                            <w:b/>
                          </w:rPr>
                          <w:t>thread_create</w:t>
                        </w:r>
                      </w:hyperlink>
                      <w:r w:rsidRPr="000C5650">
                        <w:t xml:space="preserve"> ("idle", PRI_MIN, idle, &amp;idle_started);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7435E07A" w14:textId="77777777" w:rsidR="0092467A" w:rsidRDefault="0092467A" w:rsidP="002C4147">
                      <w:pPr>
                        <w:pStyle w:val="HTML1"/>
                      </w:pPr>
                      <w:bookmarkStart w:id="155" w:name="L114"/>
                    </w:p>
                    <w:bookmarkEnd w:id="155"/>
                    <w:p w14:paraId="51F198A3" w14:textId="7D5A55EA" w:rsidR="0092467A" w:rsidRDefault="0092467A" w:rsidP="003C3A3E">
                      <w:pPr>
                        <w:pStyle w:val="HTML1"/>
                      </w:pPr>
                      <w:r w:rsidRPr="000C5650">
                        <w:t>intr_enable ();</w:t>
                      </w:r>
                      <w:bookmarkStart w:id="156" w:name="L116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3C7989D8" w14:textId="77777777" w:rsidR="0092467A" w:rsidRPr="000C5650" w:rsidRDefault="0092467A" w:rsidP="003C3A3E">
                      <w:pPr>
                        <w:pStyle w:val="HTML1"/>
                      </w:pPr>
                    </w:p>
                    <w:bookmarkEnd w:id="156"/>
                    <w:p w14:paraId="1DA9FB23" w14:textId="3F8C8C01" w:rsidR="0092467A" w:rsidRPr="000C5650" w:rsidRDefault="0092467A" w:rsidP="002C4147">
                      <w:pPr>
                        <w:pStyle w:val="HTML1"/>
                      </w:pPr>
                      <w:r w:rsidRPr="000C5650">
                        <w:t>sema_down (&amp;idle_started);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D143520" w14:textId="77777777" w:rsidR="0092467A" w:rsidRPr="003C3A3E" w:rsidRDefault="0092467A" w:rsidP="003C3A3E">
                      <w:pPr>
                        <w:pStyle w:val="HTML1"/>
                        <w:ind w:left="0"/>
                      </w:pPr>
                      <w:r w:rsidRPr="000C5650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1065C4" w14:textId="56E11E74" w:rsidR="00500A46" w:rsidRDefault="00500A46" w:rsidP="002C4147"/>
    <w:p w14:paraId="155A208F" w14:textId="0B06DA01" w:rsidR="00500A46" w:rsidRDefault="00500A46" w:rsidP="00500A46">
      <w:pPr>
        <w:pStyle w:val="aff0"/>
        <w:numPr>
          <w:ilvl w:val="0"/>
          <w:numId w:val="30"/>
        </w:numPr>
        <w:ind w:leftChars="0"/>
      </w:pPr>
      <w:r>
        <w:t xml:space="preserve">semaphore </w:t>
      </w:r>
      <w:r>
        <w:rPr>
          <w:rFonts w:hint="eastAsia"/>
        </w:rPr>
        <w:t>구조체인</w:t>
      </w:r>
      <w:r>
        <w:rPr>
          <w:rFonts w:hint="eastAsia"/>
        </w:rPr>
        <w:t xml:space="preserve"> </w:t>
      </w:r>
      <w:r>
        <w:t>idle_started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20E608C5" w14:textId="7F8504EA" w:rsidR="00500A46" w:rsidRDefault="00500A46" w:rsidP="00500A46">
      <w:pPr>
        <w:pStyle w:val="aff0"/>
        <w:numPr>
          <w:ilvl w:val="0"/>
          <w:numId w:val="30"/>
        </w:numPr>
        <w:ind w:leftChars="0"/>
      </w:pPr>
      <w:r>
        <w:t>thread_create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>,</w:t>
      </w:r>
      <w:r w:rsidR="00C97EE5" w:rsidRPr="00C97EE5">
        <w:rPr>
          <w:rFonts w:hint="eastAsia"/>
        </w:rPr>
        <w:t xml:space="preserve"> </w:t>
      </w:r>
      <w:r w:rsidR="00C97EE5">
        <w:rPr>
          <w:rFonts w:hint="eastAsia"/>
        </w:rPr>
        <w:t>스레드를</w:t>
      </w:r>
      <w:r w:rsidR="00C97EE5">
        <w:rPr>
          <w:rFonts w:hint="eastAsia"/>
        </w:rPr>
        <w:t xml:space="preserve"> </w:t>
      </w:r>
      <w:r w:rsidR="00C97EE5">
        <w:rPr>
          <w:rFonts w:hint="eastAsia"/>
        </w:rPr>
        <w:t>생성한다</w:t>
      </w:r>
      <w:r w:rsidR="00C97EE5">
        <w:rPr>
          <w:rFonts w:hint="eastAsia"/>
        </w:rPr>
        <w:t>.</w:t>
      </w:r>
      <w:r w:rsidR="00C97EE5">
        <w:t xml:space="preserve"> </w:t>
      </w:r>
      <w:r w:rsidR="00C97EE5">
        <w:rPr>
          <w:rFonts w:hint="eastAsia"/>
        </w:rPr>
        <w:t>이</w:t>
      </w:r>
      <w:r w:rsidR="00C97EE5">
        <w:rPr>
          <w:rFonts w:hint="eastAsia"/>
        </w:rPr>
        <w:t xml:space="preserve"> </w:t>
      </w:r>
      <w:r w:rsidR="00C97EE5">
        <w:rPr>
          <w:rFonts w:hint="eastAsia"/>
        </w:rPr>
        <w:t>스레드는</w:t>
      </w:r>
      <w:r>
        <w:t xml:space="preserve"> idle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t xml:space="preserve">PRI_MIN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>,</w:t>
      </w:r>
      <w:r>
        <w:t xml:space="preserve"> idle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>,</w:t>
      </w:r>
      <w:r>
        <w:t xml:space="preserve"> idle_started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 w:rsidR="00C97EE5"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</w:p>
    <w:p w14:paraId="61C7A8C5" w14:textId="3795B473" w:rsidR="00500A46" w:rsidRDefault="00500A46" w:rsidP="00500A46">
      <w:pPr>
        <w:pStyle w:val="aff0"/>
        <w:numPr>
          <w:ilvl w:val="0"/>
          <w:numId w:val="30"/>
        </w:numPr>
        <w:ind w:leftChars="0"/>
      </w:pP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053870C7" w14:textId="1CE9DEB7" w:rsidR="00500A46" w:rsidRDefault="00500A46" w:rsidP="00EB44F0">
      <w:pPr>
        <w:pStyle w:val="aff0"/>
        <w:ind w:leftChars="0" w:left="1440"/>
      </w:pPr>
    </w:p>
    <w:p w14:paraId="1A1288F7" w14:textId="77777777" w:rsidR="00B946C4" w:rsidRPr="00FF308E" w:rsidRDefault="000C3AD5" w:rsidP="00FF308E">
      <w:pPr>
        <w:pStyle w:val="3"/>
      </w:pPr>
      <w:bookmarkStart w:id="157" w:name="_thread_create"/>
      <w:bookmarkStart w:id="158" w:name="_Toc7679372"/>
      <w:bookmarkEnd w:id="157"/>
      <w:r w:rsidRPr="00FF308E">
        <w:rPr>
          <w:rFonts w:hint="eastAsia"/>
        </w:rPr>
        <w:lastRenderedPageBreak/>
        <w:t>t</w:t>
      </w:r>
      <w:r w:rsidRPr="00FF308E">
        <w:t>hread_create</w:t>
      </w:r>
      <w:bookmarkEnd w:id="158"/>
    </w:p>
    <w:p w14:paraId="49882E49" w14:textId="319F8B43" w:rsidR="000C3AD5" w:rsidRDefault="000C3AD5" w:rsidP="009011E2">
      <w:r w:rsidRPr="00912913">
        <w:rPr>
          <w:noProof/>
        </w:rPr>
        <mc:AlternateContent>
          <mc:Choice Requires="wps">
            <w:drawing>
              <wp:inline distT="0" distB="0" distL="0" distR="0" wp14:anchorId="26F43037" wp14:editId="6F745D6A">
                <wp:extent cx="5981700" cy="8153400"/>
                <wp:effectExtent l="0" t="0" r="19050" b="19050"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5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AC53D" w14:textId="1869A5A9" w:rsidR="0092467A" w:rsidRPr="0045364B" w:rsidRDefault="0092467A" w:rsidP="00F04FEC">
                            <w:pPr>
                              <w:spacing w:line="240" w:lineRule="auto"/>
                              <w:ind w:left="0"/>
                            </w:pPr>
                            <w:r w:rsidRPr="0045364B">
                              <w:rPr>
                                <w:b/>
                              </w:rPr>
                              <w:t>tid_t</w:t>
                            </w:r>
                            <w:bookmarkStart w:id="159" w:name="L166"/>
                            <w:r w:rsidRPr="0045364B">
                              <w:t xml:space="preserve"> </w:t>
                            </w:r>
                            <w:bookmarkEnd w:id="159"/>
                            <w:r w:rsidRPr="0045364B">
                              <w:t>thread_create (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const</w:t>
                            </w:r>
                            <w:r w:rsidRPr="0045364B">
                              <w:t xml:space="preserve"> 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Pr="0045364B">
                              <w:t xml:space="preserve"> *name, 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45364B">
                              <w:t xml:space="preserve"> priority,</w:t>
                            </w:r>
                            <w:bookmarkStart w:id="160" w:name="L167"/>
                            <w:r>
                              <w:t xml:space="preserve"> </w:t>
                            </w:r>
                            <w:r w:rsidRPr="0045364B">
                              <w:t xml:space="preserve">thread_func *function, 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5364B">
                              <w:t xml:space="preserve"> *aux)</w:t>
                            </w:r>
                            <w:bookmarkStart w:id="161" w:name="L168"/>
                            <w:bookmarkEnd w:id="160"/>
                          </w:p>
                          <w:p w14:paraId="362E7F7E" w14:textId="1679478E" w:rsidR="0092467A" w:rsidRPr="0045364B" w:rsidRDefault="0092467A" w:rsidP="00F04FEC">
                            <w:pPr>
                              <w:spacing w:line="240" w:lineRule="auto"/>
                              <w:ind w:left="0"/>
                            </w:pPr>
                            <w:r w:rsidRPr="0045364B">
                              <w:t>{</w:t>
                            </w:r>
                          </w:p>
                          <w:p w14:paraId="30DDE6DB" w14:textId="058C2E70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2" w:name="L169"/>
                            <w:bookmarkEnd w:id="161"/>
                            <w:r w:rsidRPr="0045364B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5364B">
                              <w:t xml:space="preserve"> </w:t>
                            </w:r>
                            <w:bookmarkEnd w:id="162"/>
                            <w:r w:rsidRPr="0045364B">
                              <w:t>thread *t;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BEE307B" w14:textId="2E1ED834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3" w:name="L170"/>
                            <w:r w:rsidRPr="0045364B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5364B">
                              <w:t xml:space="preserve"> </w:t>
                            </w:r>
                            <w:bookmarkEnd w:id="163"/>
                            <w:r w:rsidRPr="0045364B">
                              <w:t>kernel_thread_frame *kf;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C6BF1F" w14:textId="05FD75AA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4" w:name="L171"/>
                            <w:r w:rsidRPr="0045364B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5364B">
                              <w:t xml:space="preserve"> </w:t>
                            </w:r>
                            <w:bookmarkEnd w:id="164"/>
                            <w:r w:rsidRPr="0045364B">
                              <w:t>switch_entry_frame *ef;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29EB2F8" w14:textId="5271C317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5" w:name="L172"/>
                            <w:r w:rsidRPr="0045364B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5364B">
                              <w:t xml:space="preserve"> </w:t>
                            </w:r>
                            <w:bookmarkEnd w:id="165"/>
                            <w:r w:rsidRPr="0045364B">
                              <w:t>switch_threads_frame *sf;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D44C276" w14:textId="6F8D55C8" w:rsidR="0092467A" w:rsidRPr="0045364B" w:rsidRDefault="0092467A" w:rsidP="00F04FEC">
                            <w:pPr>
                              <w:spacing w:line="240" w:lineRule="auto"/>
                            </w:pPr>
                            <w:r w:rsidRPr="0045364B">
                              <w:t>tid_t tid;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E5180F" w14:textId="3D55FF72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6" w:name="L174"/>
                            <w:r w:rsidRPr="0045364B">
                              <w:rPr>
                                <w:b/>
                                <w:bCs/>
                              </w:rPr>
                              <w:t>enum</w:t>
                            </w:r>
                            <w:r w:rsidRPr="0045364B">
                              <w:t xml:space="preserve"> </w:t>
                            </w:r>
                            <w:bookmarkEnd w:id="166"/>
                            <w:r w:rsidRPr="0045364B">
                              <w:t>intr_level old_level;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70F3F67" w14:textId="77777777" w:rsidR="0092467A" w:rsidRPr="0045364B" w:rsidRDefault="0092467A" w:rsidP="00F04FEC">
                            <w:pPr>
                              <w:spacing w:line="240" w:lineRule="auto"/>
                            </w:pPr>
                          </w:p>
                          <w:p w14:paraId="5CD8E691" w14:textId="6A7E7FC7" w:rsidR="0092467A" w:rsidRPr="0045364B" w:rsidRDefault="0092467A" w:rsidP="00F04FEC">
                            <w:pPr>
                              <w:spacing w:line="240" w:lineRule="auto"/>
                            </w:pPr>
                            <w:r w:rsidRPr="0045364B">
                              <w:t>ASSERT (function != NULL);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(1)</w:t>
                            </w:r>
                          </w:p>
                          <w:p w14:paraId="081230D4" w14:textId="47DB29C6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7" w:name="L179"/>
                            <w:r w:rsidRPr="0045364B">
                              <w:t xml:space="preserve">t = </w:t>
                            </w:r>
                            <w:bookmarkEnd w:id="167"/>
                            <w:r w:rsidRPr="0045364B">
                              <w:t>palloc_get_page (PAL_ZERO);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(2)</w:t>
                            </w:r>
                          </w:p>
                          <w:p w14:paraId="3CE7FAED" w14:textId="54BBD461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68" w:name="L180"/>
                            <w:r w:rsidRPr="0045364B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45364B">
                              <w:t xml:space="preserve"> (t == </w:t>
                            </w:r>
                            <w:bookmarkEnd w:id="168"/>
                            <w:r w:rsidRPr="0045364B">
                              <w:t>NULL)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(3)</w:t>
                            </w:r>
                          </w:p>
                          <w:p w14:paraId="2A921BA2" w14:textId="747FE323" w:rsidR="0092467A" w:rsidRPr="0045364B" w:rsidRDefault="0092467A" w:rsidP="00F04FEC">
                            <w:pPr>
                              <w:spacing w:line="240" w:lineRule="auto"/>
                              <w:ind w:firstLine="360"/>
                            </w:pPr>
                            <w:bookmarkStart w:id="169" w:name="L181"/>
                            <w:r w:rsidRPr="0045364B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45364B">
                              <w:t xml:space="preserve"> </w:t>
                            </w:r>
                            <w:bookmarkEnd w:id="169"/>
                            <w:r w:rsidRPr="0045364B">
                              <w:t>TID_ERROR;</w:t>
                            </w:r>
                          </w:p>
                          <w:p w14:paraId="423ADEE8" w14:textId="43092448" w:rsidR="0092467A" w:rsidRPr="0045364B" w:rsidRDefault="0092467A" w:rsidP="00F04FEC">
                            <w:pPr>
                              <w:spacing w:line="240" w:lineRule="auto"/>
                            </w:pPr>
                            <w:hyperlink w:anchor="_init_thread" w:history="1">
                              <w:r w:rsidRPr="000C5D7C">
                                <w:rPr>
                                  <w:rStyle w:val="afe"/>
                                </w:rPr>
                                <w:t>init_thread</w:t>
                              </w:r>
                            </w:hyperlink>
                            <w:r w:rsidRPr="0045364B">
                              <w:t xml:space="preserve"> (t, name, priority);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(4)</w:t>
                            </w:r>
                          </w:p>
                          <w:p w14:paraId="2582C457" w14:textId="67860146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70" w:name="L185"/>
                            <w:r w:rsidRPr="0045364B">
                              <w:t xml:space="preserve">tid = t-&gt;tid = </w:t>
                            </w:r>
                            <w:bookmarkEnd w:id="170"/>
                            <w:r>
                              <w:fldChar w:fldCharType="begin"/>
                            </w:r>
                            <w:r>
                              <w:instrText xml:space="preserve"> HYPERLINK  \l "_allocate_tid" </w:instrText>
                            </w:r>
                            <w:r>
                              <w:fldChar w:fldCharType="separate"/>
                            </w:r>
                            <w:r w:rsidRPr="000C5D7C">
                              <w:rPr>
                                <w:rStyle w:val="afe"/>
                              </w:rPr>
                              <w:t>allocate_tid</w:t>
                            </w:r>
                            <w:r>
                              <w:fldChar w:fldCharType="end"/>
                            </w:r>
                            <w:r w:rsidRPr="0045364B">
                              <w:t xml:space="preserve"> ();</w:t>
                            </w:r>
                            <w:bookmarkStart w:id="171" w:name="L190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(5)</w:t>
                            </w:r>
                          </w:p>
                          <w:p w14:paraId="08A8EFCC" w14:textId="0A2755F4" w:rsidR="0092467A" w:rsidRPr="0045364B" w:rsidRDefault="0092467A" w:rsidP="00F04FEC">
                            <w:pPr>
                              <w:spacing w:line="240" w:lineRule="auto"/>
                            </w:pPr>
                            <w:r w:rsidRPr="0045364B">
                              <w:t xml:space="preserve">old_level = </w:t>
                            </w:r>
                            <w:bookmarkEnd w:id="171"/>
                            <w:r w:rsidRPr="0045364B">
                              <w:t>intr_disable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(6)</w:t>
                            </w:r>
                          </w:p>
                          <w:p w14:paraId="1E0090AC" w14:textId="77777777" w:rsidR="0092467A" w:rsidRPr="0045364B" w:rsidRDefault="0092467A" w:rsidP="00F04FEC">
                            <w:pPr>
                              <w:spacing w:line="240" w:lineRule="auto"/>
                            </w:pPr>
                          </w:p>
                          <w:p w14:paraId="02C5C28D" w14:textId="1C83AFD7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72" w:name="L193"/>
                            <w:r w:rsidRPr="0045364B">
                              <w:t xml:space="preserve">kf = </w:t>
                            </w:r>
                            <w:bookmarkEnd w:id="172"/>
                            <w:r w:rsidRPr="0045364B">
                              <w:t xml:space="preserve">alloc_frame (t, 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45364B">
                              <w:t xml:space="preserve"> *kf);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(7)</w:t>
                            </w:r>
                          </w:p>
                          <w:p w14:paraId="77C54CD2" w14:textId="159DAF8E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73" w:name="L194"/>
                            <w:r w:rsidRPr="0045364B">
                              <w:t xml:space="preserve">kf-&gt;eip = </w:t>
                            </w:r>
                            <w:bookmarkEnd w:id="173"/>
                            <w:r w:rsidRPr="0045364B">
                              <w:t>NULL;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67211DEF" w14:textId="548BB5D9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74" w:name="L195"/>
                            <w:r w:rsidRPr="0045364B">
                              <w:t>kf-&gt;function = function;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7C863E26" w14:textId="0ECC272B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75" w:name="L196"/>
                            <w:bookmarkEnd w:id="174"/>
                            <w:r w:rsidRPr="0045364B">
                              <w:t>kf-&gt;aux = aux;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36E2F201" w14:textId="77777777" w:rsidR="0092467A" w:rsidRDefault="0092467A" w:rsidP="00F04FEC">
                            <w:pPr>
                              <w:spacing w:line="240" w:lineRule="auto"/>
                              <w:rPr>
                                <w:rFonts w:ascii="굴림체" w:eastAsia="굴림체" w:hAnsi="굴림체" w:cs="굴림체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176" w:name="L199"/>
                            <w:bookmarkEnd w:id="175"/>
                          </w:p>
                          <w:p w14:paraId="5BAF8831" w14:textId="0D7B8E3D" w:rsidR="0092467A" w:rsidRPr="0045364B" w:rsidRDefault="0092467A" w:rsidP="00F04FEC">
                            <w:pPr>
                              <w:spacing w:line="240" w:lineRule="auto"/>
                            </w:pPr>
                            <w:r w:rsidRPr="0045364B">
                              <w:t xml:space="preserve">ef = </w:t>
                            </w:r>
                            <w:bookmarkEnd w:id="176"/>
                            <w:r w:rsidRPr="0045364B">
                              <w:t xml:space="preserve">alloc_frame (t, 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45364B">
                              <w:t xml:space="preserve"> *ef);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(8)</w:t>
                            </w:r>
                          </w:p>
                          <w:p w14:paraId="7808AA0C" w14:textId="3062AF8B" w:rsidR="0092467A" w:rsidRDefault="0092467A" w:rsidP="00F04FEC">
                            <w:pPr>
                              <w:spacing w:line="240" w:lineRule="auto"/>
                            </w:pPr>
                            <w:bookmarkStart w:id="177" w:name="L200"/>
                            <w:r w:rsidRPr="0045364B">
                              <w:t>ef-&gt;eip = (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5364B">
                              <w:t xml:space="preserve"> (*) (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EF6585">
                              <w:t xml:space="preserve">)) </w:t>
                            </w:r>
                            <w:bookmarkEnd w:id="177"/>
                            <w:r w:rsidRPr="00EF6585">
                              <w:t>kernel_thread</w:t>
                            </w:r>
                            <w:r w:rsidRPr="0045364B"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FF4EF7E" w14:textId="77777777" w:rsidR="0092467A" w:rsidRPr="0045364B" w:rsidRDefault="0092467A" w:rsidP="00F04FEC">
                            <w:pPr>
                              <w:spacing w:line="240" w:lineRule="auto"/>
                            </w:pPr>
                          </w:p>
                          <w:p w14:paraId="1721F132" w14:textId="1F5C8780" w:rsidR="0092467A" w:rsidRPr="0045364B" w:rsidRDefault="0092467A" w:rsidP="00C904D5">
                            <w:pPr>
                              <w:spacing w:line="240" w:lineRule="auto"/>
                            </w:pPr>
                            <w:bookmarkStart w:id="178" w:name="L203"/>
                            <w:r w:rsidRPr="0045364B">
                              <w:t xml:space="preserve">sf = </w:t>
                            </w:r>
                            <w:bookmarkEnd w:id="178"/>
                            <w:r w:rsidRPr="0045364B">
                              <w:t xml:space="preserve">alloc_frame (t, </w:t>
                            </w:r>
                            <w:r w:rsidRPr="0045364B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45364B">
                              <w:t xml:space="preserve"> *sf);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(9)</w:t>
                            </w:r>
                          </w:p>
                          <w:p w14:paraId="199BD8C6" w14:textId="043DF971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79" w:name="L204"/>
                            <w:r w:rsidRPr="0045364B">
                              <w:t>sf-&gt;eip = switch_entry;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0AD7D829" w14:textId="78F0D4BD" w:rsidR="0092467A" w:rsidRDefault="0092467A" w:rsidP="00F04FEC">
                            <w:pPr>
                              <w:spacing w:line="240" w:lineRule="auto"/>
                            </w:pPr>
                            <w:bookmarkStart w:id="180" w:name="L205"/>
                            <w:bookmarkEnd w:id="179"/>
                            <w:r w:rsidRPr="0045364B">
                              <w:t>sf-&gt;ebp = 0;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14:paraId="4A1E49C0" w14:textId="77777777" w:rsidR="0092467A" w:rsidRPr="0045364B" w:rsidRDefault="0092467A" w:rsidP="00F04FEC">
                            <w:pPr>
                              <w:spacing w:line="240" w:lineRule="auto"/>
                            </w:pPr>
                          </w:p>
                          <w:bookmarkEnd w:id="180"/>
                          <w:p w14:paraId="158C412A" w14:textId="520D032B" w:rsidR="0092467A" w:rsidRPr="0045364B" w:rsidRDefault="0092467A" w:rsidP="00F04FEC">
                            <w:pPr>
                              <w:spacing w:line="240" w:lineRule="auto"/>
                            </w:pPr>
                            <w:r w:rsidRPr="0045364B">
                              <w:t>intr_set_level (old_level);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(10)</w:t>
                            </w:r>
                          </w:p>
                          <w:p w14:paraId="40AC9870" w14:textId="76C67A01" w:rsidR="0092467A" w:rsidRPr="0045364B" w:rsidRDefault="0092467A" w:rsidP="00F04FEC">
                            <w:pPr>
                              <w:spacing w:line="240" w:lineRule="auto"/>
                            </w:pPr>
                            <w:r w:rsidRPr="0045364B">
                              <w:t>thread_unblock (t);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(11)</w:t>
                            </w:r>
                          </w:p>
                          <w:p w14:paraId="3860D2A9" w14:textId="4BC249E8" w:rsidR="0092467A" w:rsidRPr="0045364B" w:rsidRDefault="0092467A" w:rsidP="00F04FEC">
                            <w:pPr>
                              <w:spacing w:line="240" w:lineRule="auto"/>
                            </w:pPr>
                            <w:bookmarkStart w:id="181" w:name="L212"/>
                            <w:r w:rsidRPr="0045364B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45364B">
                              <w:t xml:space="preserve"> tid;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(12)</w:t>
                            </w:r>
                          </w:p>
                          <w:p w14:paraId="757E6C4B" w14:textId="77777777" w:rsidR="0092467A" w:rsidRPr="0045364B" w:rsidRDefault="0092467A" w:rsidP="00F04FEC">
                            <w:pPr>
                              <w:spacing w:line="240" w:lineRule="auto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182" w:name="L213"/>
                            <w:bookmarkEnd w:id="181"/>
                            <w:r w:rsidRPr="0045364B">
                              <w:t>}</w:t>
                            </w:r>
                            <w:bookmarkEnd w:id="182"/>
                          </w:p>
                          <w:p w14:paraId="0E0D5D5B" w14:textId="77777777" w:rsidR="0092467A" w:rsidRPr="0045364B" w:rsidRDefault="0092467A" w:rsidP="00F04FEC">
                            <w:pPr>
                              <w:spacing w:line="240" w:lineRule="auto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F43037" id="직사각형 12" o:spid="_x0000_s1039" style="width:471pt;height:6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" fillcolor="white [3201]" strokecolor="#c16f94 [3209]" strokeweight="1pt">
                <v:textbox>
                  <w:txbxContent>
                    <w:p w14:paraId="45BAC53D" w14:textId="1869A5A9" w:rsidR="0092467A" w:rsidRPr="0045364B" w:rsidRDefault="0092467A" w:rsidP="00F04FEC">
                      <w:pPr>
                        <w:spacing w:line="240" w:lineRule="auto"/>
                        <w:ind w:left="0"/>
                      </w:pPr>
                      <w:r w:rsidRPr="0045364B">
                        <w:rPr>
                          <w:b/>
                        </w:rPr>
                        <w:t>tid_t</w:t>
                      </w:r>
                      <w:bookmarkStart w:id="183" w:name="L166"/>
                      <w:r w:rsidRPr="0045364B">
                        <w:t xml:space="preserve"> </w:t>
                      </w:r>
                      <w:bookmarkEnd w:id="183"/>
                      <w:r w:rsidRPr="0045364B">
                        <w:t>thread_create (</w:t>
                      </w:r>
                      <w:r w:rsidRPr="0045364B">
                        <w:rPr>
                          <w:b/>
                          <w:bCs/>
                        </w:rPr>
                        <w:t>const</w:t>
                      </w:r>
                      <w:r w:rsidRPr="0045364B">
                        <w:t xml:space="preserve"> </w:t>
                      </w:r>
                      <w:r w:rsidRPr="0045364B">
                        <w:rPr>
                          <w:b/>
                          <w:bCs/>
                        </w:rPr>
                        <w:t>char</w:t>
                      </w:r>
                      <w:r w:rsidRPr="0045364B">
                        <w:t xml:space="preserve"> *name, </w:t>
                      </w:r>
                      <w:r w:rsidRPr="0045364B">
                        <w:rPr>
                          <w:b/>
                          <w:bCs/>
                        </w:rPr>
                        <w:t>int</w:t>
                      </w:r>
                      <w:r w:rsidRPr="0045364B">
                        <w:t xml:space="preserve"> priority,</w:t>
                      </w:r>
                      <w:bookmarkStart w:id="184" w:name="L167"/>
                      <w:r>
                        <w:t xml:space="preserve"> </w:t>
                      </w:r>
                      <w:r w:rsidRPr="0045364B">
                        <w:t xml:space="preserve">thread_func *function, </w:t>
                      </w:r>
                      <w:r w:rsidRPr="0045364B">
                        <w:rPr>
                          <w:b/>
                          <w:bCs/>
                        </w:rPr>
                        <w:t>void</w:t>
                      </w:r>
                      <w:r w:rsidRPr="0045364B">
                        <w:t xml:space="preserve"> *aux)</w:t>
                      </w:r>
                      <w:bookmarkStart w:id="185" w:name="L168"/>
                      <w:bookmarkEnd w:id="184"/>
                    </w:p>
                    <w:p w14:paraId="362E7F7E" w14:textId="1679478E" w:rsidR="0092467A" w:rsidRPr="0045364B" w:rsidRDefault="0092467A" w:rsidP="00F04FEC">
                      <w:pPr>
                        <w:spacing w:line="240" w:lineRule="auto"/>
                        <w:ind w:left="0"/>
                      </w:pPr>
                      <w:r w:rsidRPr="0045364B">
                        <w:t>{</w:t>
                      </w:r>
                    </w:p>
                    <w:p w14:paraId="30DDE6DB" w14:textId="058C2E70" w:rsidR="0092467A" w:rsidRPr="0045364B" w:rsidRDefault="0092467A" w:rsidP="00F04FEC">
                      <w:pPr>
                        <w:spacing w:line="240" w:lineRule="auto"/>
                      </w:pPr>
                      <w:bookmarkStart w:id="186" w:name="L169"/>
                      <w:bookmarkEnd w:id="185"/>
                      <w:r w:rsidRPr="0045364B">
                        <w:rPr>
                          <w:b/>
                          <w:bCs/>
                        </w:rPr>
                        <w:t>struct</w:t>
                      </w:r>
                      <w:r w:rsidRPr="0045364B">
                        <w:t xml:space="preserve"> </w:t>
                      </w:r>
                      <w:bookmarkEnd w:id="186"/>
                      <w:r w:rsidRPr="0045364B">
                        <w:t>thread *t;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BEE307B" w14:textId="2E1ED834" w:rsidR="0092467A" w:rsidRPr="0045364B" w:rsidRDefault="0092467A" w:rsidP="00F04FEC">
                      <w:pPr>
                        <w:spacing w:line="240" w:lineRule="auto"/>
                      </w:pPr>
                      <w:bookmarkStart w:id="187" w:name="L170"/>
                      <w:r w:rsidRPr="0045364B">
                        <w:rPr>
                          <w:b/>
                          <w:bCs/>
                        </w:rPr>
                        <w:t>struct</w:t>
                      </w:r>
                      <w:r w:rsidRPr="0045364B">
                        <w:t xml:space="preserve"> </w:t>
                      </w:r>
                      <w:bookmarkEnd w:id="187"/>
                      <w:r w:rsidRPr="0045364B">
                        <w:t>kernel_thread_frame *kf;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BC6BF1F" w14:textId="05FD75AA" w:rsidR="0092467A" w:rsidRPr="0045364B" w:rsidRDefault="0092467A" w:rsidP="00F04FEC">
                      <w:pPr>
                        <w:spacing w:line="240" w:lineRule="auto"/>
                      </w:pPr>
                      <w:bookmarkStart w:id="188" w:name="L171"/>
                      <w:r w:rsidRPr="0045364B">
                        <w:rPr>
                          <w:b/>
                          <w:bCs/>
                        </w:rPr>
                        <w:t>struct</w:t>
                      </w:r>
                      <w:r w:rsidRPr="0045364B">
                        <w:t xml:space="preserve"> </w:t>
                      </w:r>
                      <w:bookmarkEnd w:id="188"/>
                      <w:r w:rsidRPr="0045364B">
                        <w:t>switch_entry_frame *ef;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29EB2F8" w14:textId="5271C317" w:rsidR="0092467A" w:rsidRPr="0045364B" w:rsidRDefault="0092467A" w:rsidP="00F04FEC">
                      <w:pPr>
                        <w:spacing w:line="240" w:lineRule="auto"/>
                      </w:pPr>
                      <w:bookmarkStart w:id="189" w:name="L172"/>
                      <w:r w:rsidRPr="0045364B">
                        <w:rPr>
                          <w:b/>
                          <w:bCs/>
                        </w:rPr>
                        <w:t>struct</w:t>
                      </w:r>
                      <w:r w:rsidRPr="0045364B">
                        <w:t xml:space="preserve"> </w:t>
                      </w:r>
                      <w:bookmarkEnd w:id="189"/>
                      <w:r w:rsidRPr="0045364B">
                        <w:t>switch_threads_frame *sf;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D44C276" w14:textId="6F8D55C8" w:rsidR="0092467A" w:rsidRPr="0045364B" w:rsidRDefault="0092467A" w:rsidP="00F04FEC">
                      <w:pPr>
                        <w:spacing w:line="240" w:lineRule="auto"/>
                      </w:pPr>
                      <w:r w:rsidRPr="0045364B">
                        <w:t>tid_t tid;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E5180F" w14:textId="3D55FF72" w:rsidR="0092467A" w:rsidRPr="0045364B" w:rsidRDefault="0092467A" w:rsidP="00F04FEC">
                      <w:pPr>
                        <w:spacing w:line="240" w:lineRule="auto"/>
                      </w:pPr>
                      <w:bookmarkStart w:id="190" w:name="L174"/>
                      <w:r w:rsidRPr="0045364B">
                        <w:rPr>
                          <w:b/>
                          <w:bCs/>
                        </w:rPr>
                        <w:t>enum</w:t>
                      </w:r>
                      <w:r w:rsidRPr="0045364B">
                        <w:t xml:space="preserve"> </w:t>
                      </w:r>
                      <w:bookmarkEnd w:id="190"/>
                      <w:r w:rsidRPr="0045364B">
                        <w:t>intr_level old_level;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70F3F67" w14:textId="77777777" w:rsidR="0092467A" w:rsidRPr="0045364B" w:rsidRDefault="0092467A" w:rsidP="00F04FEC">
                      <w:pPr>
                        <w:spacing w:line="240" w:lineRule="auto"/>
                      </w:pPr>
                    </w:p>
                    <w:p w14:paraId="5CD8E691" w14:textId="6A7E7FC7" w:rsidR="0092467A" w:rsidRPr="0045364B" w:rsidRDefault="0092467A" w:rsidP="00F04FEC">
                      <w:pPr>
                        <w:spacing w:line="240" w:lineRule="auto"/>
                      </w:pPr>
                      <w:r w:rsidRPr="0045364B">
                        <w:t>ASSERT (function != NULL);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(1)</w:t>
                      </w:r>
                    </w:p>
                    <w:p w14:paraId="081230D4" w14:textId="47DB29C6" w:rsidR="0092467A" w:rsidRPr="0045364B" w:rsidRDefault="0092467A" w:rsidP="00F04FEC">
                      <w:pPr>
                        <w:spacing w:line="240" w:lineRule="auto"/>
                      </w:pPr>
                      <w:bookmarkStart w:id="191" w:name="L179"/>
                      <w:r w:rsidRPr="0045364B">
                        <w:t xml:space="preserve">t = </w:t>
                      </w:r>
                      <w:bookmarkEnd w:id="191"/>
                      <w:r w:rsidRPr="0045364B">
                        <w:t>palloc_get_page (PAL_ZERO);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(2)</w:t>
                      </w:r>
                    </w:p>
                    <w:p w14:paraId="3CE7FAED" w14:textId="54BBD461" w:rsidR="0092467A" w:rsidRPr="0045364B" w:rsidRDefault="0092467A" w:rsidP="00F04FEC">
                      <w:pPr>
                        <w:spacing w:line="240" w:lineRule="auto"/>
                      </w:pPr>
                      <w:bookmarkStart w:id="192" w:name="L180"/>
                      <w:r w:rsidRPr="0045364B">
                        <w:rPr>
                          <w:b/>
                          <w:bCs/>
                        </w:rPr>
                        <w:t>if</w:t>
                      </w:r>
                      <w:r w:rsidRPr="0045364B">
                        <w:t xml:space="preserve"> (t == </w:t>
                      </w:r>
                      <w:bookmarkEnd w:id="192"/>
                      <w:r w:rsidRPr="0045364B">
                        <w:t>NULL)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(3)</w:t>
                      </w:r>
                    </w:p>
                    <w:p w14:paraId="2A921BA2" w14:textId="747FE323" w:rsidR="0092467A" w:rsidRPr="0045364B" w:rsidRDefault="0092467A" w:rsidP="00F04FEC">
                      <w:pPr>
                        <w:spacing w:line="240" w:lineRule="auto"/>
                        <w:ind w:firstLine="360"/>
                      </w:pPr>
                      <w:bookmarkStart w:id="193" w:name="L181"/>
                      <w:r w:rsidRPr="0045364B">
                        <w:rPr>
                          <w:b/>
                          <w:bCs/>
                        </w:rPr>
                        <w:t>return</w:t>
                      </w:r>
                      <w:r w:rsidRPr="0045364B">
                        <w:t xml:space="preserve"> </w:t>
                      </w:r>
                      <w:bookmarkEnd w:id="193"/>
                      <w:r w:rsidRPr="0045364B">
                        <w:t>TID_ERROR;</w:t>
                      </w:r>
                    </w:p>
                    <w:p w14:paraId="423ADEE8" w14:textId="43092448" w:rsidR="0092467A" w:rsidRPr="0045364B" w:rsidRDefault="0092467A" w:rsidP="00F04FEC">
                      <w:pPr>
                        <w:spacing w:line="240" w:lineRule="auto"/>
                      </w:pPr>
                      <w:hyperlink w:anchor="_init_thread" w:history="1">
                        <w:r w:rsidRPr="000C5D7C">
                          <w:rPr>
                            <w:rStyle w:val="afe"/>
                          </w:rPr>
                          <w:t>init_thread</w:t>
                        </w:r>
                      </w:hyperlink>
                      <w:r w:rsidRPr="0045364B">
                        <w:t xml:space="preserve"> (t, name, priority);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(4)</w:t>
                      </w:r>
                    </w:p>
                    <w:p w14:paraId="2582C457" w14:textId="67860146" w:rsidR="0092467A" w:rsidRPr="0045364B" w:rsidRDefault="0092467A" w:rsidP="00F04FEC">
                      <w:pPr>
                        <w:spacing w:line="240" w:lineRule="auto"/>
                      </w:pPr>
                      <w:bookmarkStart w:id="194" w:name="L185"/>
                      <w:r w:rsidRPr="0045364B">
                        <w:t xml:space="preserve">tid = t-&gt;tid = </w:t>
                      </w:r>
                      <w:bookmarkEnd w:id="194"/>
                      <w:r>
                        <w:fldChar w:fldCharType="begin"/>
                      </w:r>
                      <w:r>
                        <w:instrText xml:space="preserve"> HYPERLINK  \l "_allocate_tid" </w:instrText>
                      </w:r>
                      <w:r>
                        <w:fldChar w:fldCharType="separate"/>
                      </w:r>
                      <w:r w:rsidRPr="000C5D7C">
                        <w:rPr>
                          <w:rStyle w:val="afe"/>
                        </w:rPr>
                        <w:t>allocate_tid</w:t>
                      </w:r>
                      <w:r>
                        <w:fldChar w:fldCharType="end"/>
                      </w:r>
                      <w:r w:rsidRPr="0045364B">
                        <w:t xml:space="preserve"> ();</w:t>
                      </w:r>
                      <w:bookmarkStart w:id="195" w:name="L190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    (5)</w:t>
                      </w:r>
                    </w:p>
                    <w:p w14:paraId="08A8EFCC" w14:textId="0A2755F4" w:rsidR="0092467A" w:rsidRPr="0045364B" w:rsidRDefault="0092467A" w:rsidP="00F04FEC">
                      <w:pPr>
                        <w:spacing w:line="240" w:lineRule="auto"/>
                      </w:pPr>
                      <w:r w:rsidRPr="0045364B">
                        <w:t xml:space="preserve">old_level = </w:t>
                      </w:r>
                      <w:bookmarkEnd w:id="195"/>
                      <w:r w:rsidRPr="0045364B">
                        <w:t>intr_disable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(6)</w:t>
                      </w:r>
                    </w:p>
                    <w:p w14:paraId="1E0090AC" w14:textId="77777777" w:rsidR="0092467A" w:rsidRPr="0045364B" w:rsidRDefault="0092467A" w:rsidP="00F04FEC">
                      <w:pPr>
                        <w:spacing w:line="240" w:lineRule="auto"/>
                      </w:pPr>
                    </w:p>
                    <w:p w14:paraId="02C5C28D" w14:textId="1C83AFD7" w:rsidR="0092467A" w:rsidRPr="0045364B" w:rsidRDefault="0092467A" w:rsidP="00F04FEC">
                      <w:pPr>
                        <w:spacing w:line="240" w:lineRule="auto"/>
                      </w:pPr>
                      <w:bookmarkStart w:id="196" w:name="L193"/>
                      <w:r w:rsidRPr="0045364B">
                        <w:t xml:space="preserve">kf = </w:t>
                      </w:r>
                      <w:bookmarkEnd w:id="196"/>
                      <w:r w:rsidRPr="0045364B">
                        <w:t xml:space="preserve">alloc_frame (t, </w:t>
                      </w:r>
                      <w:r w:rsidRPr="0045364B">
                        <w:rPr>
                          <w:b/>
                          <w:bCs/>
                        </w:rPr>
                        <w:t>sizeof</w:t>
                      </w:r>
                      <w:r w:rsidRPr="0045364B">
                        <w:t xml:space="preserve"> *kf);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(7)</w:t>
                      </w:r>
                    </w:p>
                    <w:p w14:paraId="77C54CD2" w14:textId="159DAF8E" w:rsidR="0092467A" w:rsidRPr="0045364B" w:rsidRDefault="0092467A" w:rsidP="00F04FEC">
                      <w:pPr>
                        <w:spacing w:line="240" w:lineRule="auto"/>
                      </w:pPr>
                      <w:bookmarkStart w:id="197" w:name="L194"/>
                      <w:r w:rsidRPr="0045364B">
                        <w:t xml:space="preserve">kf-&gt;eip = </w:t>
                      </w:r>
                      <w:bookmarkEnd w:id="197"/>
                      <w:r w:rsidRPr="0045364B">
                        <w:t>NULL;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67211DEF" w14:textId="548BB5D9" w:rsidR="0092467A" w:rsidRPr="0045364B" w:rsidRDefault="0092467A" w:rsidP="00F04FEC">
                      <w:pPr>
                        <w:spacing w:line="240" w:lineRule="auto"/>
                      </w:pPr>
                      <w:bookmarkStart w:id="198" w:name="L195"/>
                      <w:r w:rsidRPr="0045364B">
                        <w:t>kf-&gt;function = function;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7C863E26" w14:textId="0ECC272B" w:rsidR="0092467A" w:rsidRPr="0045364B" w:rsidRDefault="0092467A" w:rsidP="00F04FEC">
                      <w:pPr>
                        <w:spacing w:line="240" w:lineRule="auto"/>
                      </w:pPr>
                      <w:bookmarkStart w:id="199" w:name="L196"/>
                      <w:bookmarkEnd w:id="198"/>
                      <w:r w:rsidRPr="0045364B">
                        <w:t>kf-&gt;aux = aux;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36E2F201" w14:textId="77777777" w:rsidR="0092467A" w:rsidRDefault="0092467A" w:rsidP="00F04FEC">
                      <w:pPr>
                        <w:spacing w:line="240" w:lineRule="auto"/>
                        <w:rPr>
                          <w:rFonts w:ascii="굴림체" w:eastAsia="굴림체" w:hAnsi="굴림체" w:cs="굴림체"/>
                          <w:i/>
                          <w:iCs/>
                          <w:sz w:val="24"/>
                          <w:szCs w:val="24"/>
                        </w:rPr>
                      </w:pPr>
                      <w:bookmarkStart w:id="200" w:name="L199"/>
                      <w:bookmarkEnd w:id="199"/>
                    </w:p>
                    <w:p w14:paraId="5BAF8831" w14:textId="0D7B8E3D" w:rsidR="0092467A" w:rsidRPr="0045364B" w:rsidRDefault="0092467A" w:rsidP="00F04FEC">
                      <w:pPr>
                        <w:spacing w:line="240" w:lineRule="auto"/>
                      </w:pPr>
                      <w:r w:rsidRPr="0045364B">
                        <w:t xml:space="preserve">ef = </w:t>
                      </w:r>
                      <w:bookmarkEnd w:id="200"/>
                      <w:r w:rsidRPr="0045364B">
                        <w:t xml:space="preserve">alloc_frame (t, </w:t>
                      </w:r>
                      <w:r w:rsidRPr="0045364B">
                        <w:rPr>
                          <w:b/>
                          <w:bCs/>
                        </w:rPr>
                        <w:t>sizeof</w:t>
                      </w:r>
                      <w:r w:rsidRPr="0045364B">
                        <w:t xml:space="preserve"> *ef);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(8)</w:t>
                      </w:r>
                    </w:p>
                    <w:p w14:paraId="7808AA0C" w14:textId="3062AF8B" w:rsidR="0092467A" w:rsidRDefault="0092467A" w:rsidP="00F04FEC">
                      <w:pPr>
                        <w:spacing w:line="240" w:lineRule="auto"/>
                      </w:pPr>
                      <w:bookmarkStart w:id="201" w:name="L200"/>
                      <w:r w:rsidRPr="0045364B">
                        <w:t>ef-&gt;eip = (</w:t>
                      </w:r>
                      <w:r w:rsidRPr="0045364B">
                        <w:rPr>
                          <w:b/>
                          <w:bCs/>
                        </w:rPr>
                        <w:t>void</w:t>
                      </w:r>
                      <w:r w:rsidRPr="0045364B">
                        <w:t xml:space="preserve"> (*) (</w:t>
                      </w:r>
                      <w:r w:rsidRPr="0045364B">
                        <w:rPr>
                          <w:b/>
                          <w:bCs/>
                        </w:rPr>
                        <w:t>void</w:t>
                      </w:r>
                      <w:r w:rsidRPr="00EF6585">
                        <w:t xml:space="preserve">)) </w:t>
                      </w:r>
                      <w:bookmarkEnd w:id="201"/>
                      <w:r w:rsidRPr="00EF6585">
                        <w:t>kernel_thread</w:t>
                      </w:r>
                      <w:r w:rsidRPr="0045364B"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0FF4EF7E" w14:textId="77777777" w:rsidR="0092467A" w:rsidRPr="0045364B" w:rsidRDefault="0092467A" w:rsidP="00F04FEC">
                      <w:pPr>
                        <w:spacing w:line="240" w:lineRule="auto"/>
                      </w:pPr>
                    </w:p>
                    <w:p w14:paraId="1721F132" w14:textId="1F5C8780" w:rsidR="0092467A" w:rsidRPr="0045364B" w:rsidRDefault="0092467A" w:rsidP="00C904D5">
                      <w:pPr>
                        <w:spacing w:line="240" w:lineRule="auto"/>
                      </w:pPr>
                      <w:bookmarkStart w:id="202" w:name="L203"/>
                      <w:r w:rsidRPr="0045364B">
                        <w:t xml:space="preserve">sf = </w:t>
                      </w:r>
                      <w:bookmarkEnd w:id="202"/>
                      <w:r w:rsidRPr="0045364B">
                        <w:t xml:space="preserve">alloc_frame (t, </w:t>
                      </w:r>
                      <w:r w:rsidRPr="0045364B">
                        <w:rPr>
                          <w:b/>
                          <w:bCs/>
                        </w:rPr>
                        <w:t>sizeof</w:t>
                      </w:r>
                      <w:r w:rsidRPr="0045364B">
                        <w:t xml:space="preserve"> *sf);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(9)</w:t>
                      </w:r>
                    </w:p>
                    <w:p w14:paraId="199BD8C6" w14:textId="043DF971" w:rsidR="0092467A" w:rsidRPr="0045364B" w:rsidRDefault="0092467A" w:rsidP="00F04FEC">
                      <w:pPr>
                        <w:spacing w:line="240" w:lineRule="auto"/>
                      </w:pPr>
                      <w:bookmarkStart w:id="203" w:name="L204"/>
                      <w:r w:rsidRPr="0045364B">
                        <w:t>sf-&gt;eip = switch_entry;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0AD7D829" w14:textId="78F0D4BD" w:rsidR="0092467A" w:rsidRDefault="0092467A" w:rsidP="00F04FEC">
                      <w:pPr>
                        <w:spacing w:line="240" w:lineRule="auto"/>
                      </w:pPr>
                      <w:bookmarkStart w:id="204" w:name="L205"/>
                      <w:bookmarkEnd w:id="203"/>
                      <w:r w:rsidRPr="0045364B">
                        <w:t>sf-&gt;ebp = 0;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14:paraId="4A1E49C0" w14:textId="77777777" w:rsidR="0092467A" w:rsidRPr="0045364B" w:rsidRDefault="0092467A" w:rsidP="00F04FEC">
                      <w:pPr>
                        <w:spacing w:line="240" w:lineRule="auto"/>
                      </w:pPr>
                    </w:p>
                    <w:bookmarkEnd w:id="204"/>
                    <w:p w14:paraId="158C412A" w14:textId="520D032B" w:rsidR="0092467A" w:rsidRPr="0045364B" w:rsidRDefault="0092467A" w:rsidP="00F04FEC">
                      <w:pPr>
                        <w:spacing w:line="240" w:lineRule="auto"/>
                      </w:pPr>
                      <w:r w:rsidRPr="0045364B">
                        <w:t>intr_set_level (old_level);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(10)</w:t>
                      </w:r>
                    </w:p>
                    <w:p w14:paraId="40AC9870" w14:textId="76C67A01" w:rsidR="0092467A" w:rsidRPr="0045364B" w:rsidRDefault="0092467A" w:rsidP="00F04FEC">
                      <w:pPr>
                        <w:spacing w:line="240" w:lineRule="auto"/>
                      </w:pPr>
                      <w:r w:rsidRPr="0045364B">
                        <w:t>thread_unblock (t);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(11)</w:t>
                      </w:r>
                    </w:p>
                    <w:p w14:paraId="3860D2A9" w14:textId="4BC249E8" w:rsidR="0092467A" w:rsidRPr="0045364B" w:rsidRDefault="0092467A" w:rsidP="00F04FEC">
                      <w:pPr>
                        <w:spacing w:line="240" w:lineRule="auto"/>
                      </w:pPr>
                      <w:bookmarkStart w:id="205" w:name="L212"/>
                      <w:r w:rsidRPr="0045364B">
                        <w:rPr>
                          <w:b/>
                          <w:bCs/>
                        </w:rPr>
                        <w:t>return</w:t>
                      </w:r>
                      <w:r w:rsidRPr="0045364B">
                        <w:t xml:space="preserve"> tid;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(12)</w:t>
                      </w:r>
                    </w:p>
                    <w:p w14:paraId="757E6C4B" w14:textId="77777777" w:rsidR="0092467A" w:rsidRPr="0045364B" w:rsidRDefault="0092467A" w:rsidP="00F04FEC">
                      <w:pPr>
                        <w:spacing w:line="240" w:lineRule="auto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06" w:name="L213"/>
                      <w:bookmarkEnd w:id="205"/>
                      <w:r w:rsidRPr="0045364B">
                        <w:t>}</w:t>
                      </w:r>
                      <w:bookmarkEnd w:id="206"/>
                    </w:p>
                    <w:p w14:paraId="0E0D5D5B" w14:textId="77777777" w:rsidR="0092467A" w:rsidRPr="0045364B" w:rsidRDefault="0092467A" w:rsidP="00F04FEC">
                      <w:pPr>
                        <w:spacing w:line="240" w:lineRule="auto"/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AE674D" w14:textId="66F8817A" w:rsidR="00FF308E" w:rsidRPr="00F049B7" w:rsidRDefault="00F049B7" w:rsidP="00F049B7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다음장에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계속</w:t>
      </w:r>
    </w:p>
    <w:p w14:paraId="046C21FB" w14:textId="47C923C9" w:rsidR="00FF308E" w:rsidRDefault="00C766F7" w:rsidP="00176B23">
      <w:pPr>
        <w:pStyle w:val="aff0"/>
        <w:numPr>
          <w:ilvl w:val="0"/>
          <w:numId w:val="31"/>
        </w:numPr>
        <w:ind w:leftChars="0"/>
      </w:pPr>
      <w:r>
        <w:lastRenderedPageBreak/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재확인한다</w:t>
      </w:r>
    </w:p>
    <w:p w14:paraId="1578F02E" w14:textId="77777777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에</w:t>
      </w:r>
      <w:r>
        <w:rPr>
          <w:rFonts w:hint="eastAsia"/>
        </w:rPr>
        <w:t xml:space="preserve"> p</w:t>
      </w:r>
      <w:r>
        <w:t>olloc_get_page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</w:p>
    <w:p w14:paraId="0A6EAA9E" w14:textId="551A4E68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t>TID_ERROR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반환하고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끝낸다</w:t>
      </w:r>
    </w:p>
    <w:p w14:paraId="6D3ED6ED" w14:textId="29238076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t>init_thread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>,</w:t>
      </w:r>
      <w:r>
        <w:t xml:space="preserve"> t</w:t>
      </w:r>
      <w:r>
        <w:rPr>
          <w:rFonts w:hint="eastAsia"/>
        </w:rPr>
        <w:t>를</w:t>
      </w:r>
      <w:r>
        <w:rPr>
          <w:rFonts w:hint="eastAsia"/>
        </w:rPr>
        <w:t xml:space="preserve"> n</w:t>
      </w:r>
      <w:r>
        <w:t>ame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5203E8B6" w14:textId="0B8D7BD4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allocate_tid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886161"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t xml:space="preserve"> tid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2DC3BA42" w14:textId="5469D880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t>old_level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intr_disable()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7BA399F6" w14:textId="20A62C72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t>kf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kernel_thread_frame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E0F34B" w14:textId="42BA5529" w:rsidR="00C766F7" w:rsidRDefault="00C766F7" w:rsidP="00C766F7">
      <w:pPr>
        <w:pStyle w:val="aff0"/>
        <w:numPr>
          <w:ilvl w:val="0"/>
          <w:numId w:val="31"/>
        </w:numPr>
        <w:ind w:leftChars="0"/>
      </w:pPr>
      <w:r>
        <w:rPr>
          <w:rFonts w:hint="eastAsia"/>
        </w:rPr>
        <w:t>e</w:t>
      </w:r>
      <w:r>
        <w:t>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switch_entry_frame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9851BD4" w14:textId="179B1E1C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t>sf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switch_thread_fram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34DECBA6" w14:textId="178679AD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rPr>
          <w:rFonts w:hint="eastAsia"/>
        </w:rPr>
        <w:t>인터럽트의</w:t>
      </w:r>
      <w:r>
        <w:rPr>
          <w:rFonts w:hint="eastAsia"/>
        </w:rPr>
        <w:t xml:space="preserve"> </w:t>
      </w:r>
      <w:r>
        <w:rPr>
          <w:rFonts w:hint="eastAsia"/>
        </w:rPr>
        <w:t>레벨을</w:t>
      </w:r>
      <w:r>
        <w:rPr>
          <w:rFonts w:hint="eastAsia"/>
        </w:rPr>
        <w:t xml:space="preserve"> </w:t>
      </w:r>
      <w:r>
        <w:t>old_level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14:paraId="1CF69B8B" w14:textId="7F67AF20" w:rsidR="00C766F7" w:rsidRDefault="00C766F7" w:rsidP="00176B23">
      <w:pPr>
        <w:pStyle w:val="aff0"/>
        <w:numPr>
          <w:ilvl w:val="0"/>
          <w:numId w:val="31"/>
        </w:numPr>
        <w:ind w:leftChars="0"/>
      </w:pPr>
      <w:r>
        <w:t>thread_unblock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unblock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381E2DC" w14:textId="014D375A" w:rsidR="00C766F7" w:rsidRDefault="00C766F7" w:rsidP="00C766F7">
      <w:pPr>
        <w:pStyle w:val="aff0"/>
        <w:numPr>
          <w:ilvl w:val="0"/>
          <w:numId w:val="31"/>
        </w:numPr>
        <w:ind w:leftChars="0"/>
      </w:pPr>
      <w:r>
        <w:rPr>
          <w:rFonts w:hint="eastAsia"/>
        </w:rPr>
        <w:t>t</w:t>
      </w:r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반환하고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마친다</w:t>
      </w:r>
      <w:r>
        <w:t>.</w:t>
      </w:r>
    </w:p>
    <w:p w14:paraId="0A513B6F" w14:textId="77777777" w:rsidR="00C766F7" w:rsidRDefault="00C766F7" w:rsidP="00C766F7"/>
    <w:p w14:paraId="60A6FADA" w14:textId="7E4ADE0F" w:rsidR="00C766F7" w:rsidRDefault="00C766F7" w:rsidP="00C766F7">
      <w:r>
        <w:rPr>
          <w:rFonts w:hint="eastAsia"/>
        </w:rPr>
        <w:t>t</w:t>
      </w:r>
      <w:r>
        <w:t>hread_create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f2"/>
        <w:tblW w:w="0" w:type="auto"/>
        <w:tblInd w:w="2011" w:type="dxa"/>
        <w:tblLook w:val="04A0" w:firstRow="1" w:lastRow="0" w:firstColumn="1" w:lastColumn="0" w:noHBand="0" w:noVBand="1"/>
      </w:tblPr>
      <w:tblGrid>
        <w:gridCol w:w="5466"/>
      </w:tblGrid>
      <w:tr w:rsidR="007300DB" w14:paraId="05E506E7" w14:textId="77777777" w:rsidTr="001C2C5B">
        <w:trPr>
          <w:trHeight w:val="562"/>
        </w:trPr>
        <w:tc>
          <w:tcPr>
            <w:tcW w:w="5466" w:type="dxa"/>
          </w:tcPr>
          <w:p w14:paraId="097FC63F" w14:textId="2717CA96" w:rsidR="007300DB" w:rsidRDefault="007300DB" w:rsidP="007300DB">
            <w:pPr>
              <w:ind w:left="0"/>
              <w:jc w:val="center"/>
            </w:pPr>
            <w:r>
              <w:t>aux</w:t>
            </w:r>
          </w:p>
        </w:tc>
      </w:tr>
      <w:tr w:rsidR="007300DB" w14:paraId="318C57A0" w14:textId="77777777" w:rsidTr="001C2C5B">
        <w:trPr>
          <w:trHeight w:val="589"/>
        </w:trPr>
        <w:tc>
          <w:tcPr>
            <w:tcW w:w="5466" w:type="dxa"/>
          </w:tcPr>
          <w:p w14:paraId="3E467F3F" w14:textId="57DC4068" w:rsidR="007300DB" w:rsidRDefault="007300DB" w:rsidP="007300DB">
            <w:pPr>
              <w:ind w:left="0"/>
              <w:jc w:val="center"/>
            </w:pPr>
            <w:r>
              <w:t>Function</w:t>
            </w:r>
          </w:p>
        </w:tc>
      </w:tr>
      <w:tr w:rsidR="007300DB" w14:paraId="56BB002B" w14:textId="77777777" w:rsidTr="001C2C5B">
        <w:trPr>
          <w:trHeight w:val="562"/>
        </w:trPr>
        <w:tc>
          <w:tcPr>
            <w:tcW w:w="5466" w:type="dxa"/>
          </w:tcPr>
          <w:p w14:paraId="700A5064" w14:textId="2D77359B" w:rsidR="007300DB" w:rsidRDefault="007300DB" w:rsidP="007300DB">
            <w:pPr>
              <w:ind w:left="0"/>
              <w:jc w:val="center"/>
            </w:pPr>
            <w:r>
              <w:t>Return address (NULL)</w:t>
            </w:r>
          </w:p>
        </w:tc>
      </w:tr>
      <w:tr w:rsidR="007300DB" w14:paraId="750D4B6F" w14:textId="77777777" w:rsidTr="001C2C5B">
        <w:trPr>
          <w:trHeight w:val="562"/>
        </w:trPr>
        <w:tc>
          <w:tcPr>
            <w:tcW w:w="5466" w:type="dxa"/>
          </w:tcPr>
          <w:p w14:paraId="5F024491" w14:textId="1859B056" w:rsidR="007300DB" w:rsidRDefault="007300DB" w:rsidP="007300DB">
            <w:pPr>
              <w:ind w:left="0"/>
              <w:jc w:val="center"/>
            </w:pPr>
            <w:r>
              <w:t>eip</w:t>
            </w:r>
          </w:p>
        </w:tc>
      </w:tr>
      <w:tr w:rsidR="007300DB" w14:paraId="07021254" w14:textId="77777777" w:rsidTr="001C2C5B">
        <w:trPr>
          <w:trHeight w:val="562"/>
        </w:trPr>
        <w:tc>
          <w:tcPr>
            <w:tcW w:w="5466" w:type="dxa"/>
          </w:tcPr>
          <w:p w14:paraId="1A13DC95" w14:textId="315D58F3" w:rsidR="007300DB" w:rsidRDefault="007300DB" w:rsidP="007300DB">
            <w:pPr>
              <w:ind w:left="0"/>
              <w:jc w:val="center"/>
            </w:pPr>
            <w:r>
              <w:t>Next</w:t>
            </w:r>
          </w:p>
        </w:tc>
      </w:tr>
      <w:tr w:rsidR="007300DB" w14:paraId="2BA0D7BF" w14:textId="77777777" w:rsidTr="001C2C5B">
        <w:trPr>
          <w:trHeight w:val="589"/>
        </w:trPr>
        <w:tc>
          <w:tcPr>
            <w:tcW w:w="5466" w:type="dxa"/>
          </w:tcPr>
          <w:p w14:paraId="7585DDF4" w14:textId="10F45FBA" w:rsidR="007300DB" w:rsidRDefault="007300DB" w:rsidP="007300DB">
            <w:pPr>
              <w:ind w:left="0"/>
              <w:jc w:val="center"/>
            </w:pPr>
            <w:r>
              <w:t>Curr</w:t>
            </w:r>
          </w:p>
        </w:tc>
      </w:tr>
      <w:tr w:rsidR="007300DB" w14:paraId="086B5A67" w14:textId="77777777" w:rsidTr="001C2C5B">
        <w:trPr>
          <w:trHeight w:val="562"/>
        </w:trPr>
        <w:tc>
          <w:tcPr>
            <w:tcW w:w="5466" w:type="dxa"/>
          </w:tcPr>
          <w:p w14:paraId="548188D6" w14:textId="5A9D5AEC" w:rsidR="007300DB" w:rsidRDefault="007300DB" w:rsidP="007300DB">
            <w:pPr>
              <w:ind w:left="0"/>
              <w:jc w:val="center"/>
            </w:pPr>
            <w:r>
              <w:t>Return address( = ptr to switch_entry)</w:t>
            </w:r>
          </w:p>
        </w:tc>
      </w:tr>
      <w:tr w:rsidR="007300DB" w14:paraId="2700D1EA" w14:textId="77777777" w:rsidTr="001C2C5B">
        <w:trPr>
          <w:trHeight w:val="562"/>
        </w:trPr>
        <w:tc>
          <w:tcPr>
            <w:tcW w:w="5466" w:type="dxa"/>
          </w:tcPr>
          <w:p w14:paraId="1977E109" w14:textId="00702225" w:rsidR="007300DB" w:rsidRDefault="007300DB" w:rsidP="007300DB">
            <w:pPr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bx</w:t>
            </w:r>
          </w:p>
        </w:tc>
      </w:tr>
      <w:tr w:rsidR="007300DB" w14:paraId="71869406" w14:textId="77777777" w:rsidTr="001C2C5B">
        <w:trPr>
          <w:trHeight w:val="589"/>
        </w:trPr>
        <w:tc>
          <w:tcPr>
            <w:tcW w:w="5466" w:type="dxa"/>
          </w:tcPr>
          <w:p w14:paraId="26FDCBF7" w14:textId="11A854D6" w:rsidR="007300DB" w:rsidRDefault="007300DB" w:rsidP="007300DB">
            <w:pPr>
              <w:ind w:left="0"/>
              <w:jc w:val="center"/>
            </w:pPr>
            <w:r>
              <w:t>…</w:t>
            </w:r>
          </w:p>
        </w:tc>
      </w:tr>
    </w:tbl>
    <w:p w14:paraId="7EC9F30A" w14:textId="77777777" w:rsidR="00644302" w:rsidRDefault="00644302" w:rsidP="001C2C5B">
      <w:pPr>
        <w:ind w:left="0"/>
      </w:pPr>
    </w:p>
    <w:p w14:paraId="1838484F" w14:textId="675AABF9" w:rsidR="00EF6585" w:rsidRDefault="00EF6585" w:rsidP="00E809C9">
      <w:pPr>
        <w:pStyle w:val="3"/>
      </w:pPr>
      <w:bookmarkStart w:id="207" w:name="_init_thread"/>
      <w:bookmarkStart w:id="208" w:name="_Toc7679373"/>
      <w:bookmarkEnd w:id="207"/>
      <w:r>
        <w:rPr>
          <w:rFonts w:hint="eastAsia"/>
        </w:rPr>
        <w:lastRenderedPageBreak/>
        <w:t>k</w:t>
      </w:r>
      <w:r>
        <w:t>ernel_thread</w:t>
      </w:r>
      <w:bookmarkEnd w:id="208"/>
    </w:p>
    <w:p w14:paraId="1C844FD1" w14:textId="079AA19F" w:rsidR="00EF6585" w:rsidRDefault="00EF6585" w:rsidP="00EF6585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3E6ED212" wp14:editId="06414118">
                <wp:extent cx="5903366" cy="1330036"/>
                <wp:effectExtent l="0" t="0" r="21590" b="22860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1330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39BF" w14:textId="1A1024F0" w:rsidR="0092467A" w:rsidRPr="00EF6585" w:rsidRDefault="0092467A" w:rsidP="00EF6585">
                            <w:pPr>
                              <w:pStyle w:val="HTML1"/>
                              <w:ind w:left="0"/>
                            </w:pPr>
                            <w:bookmarkStart w:id="209" w:name="L426"/>
                            <w:r w:rsidRPr="00EF658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EF6585">
                              <w:t xml:space="preserve"> </w:t>
                            </w:r>
                            <w:r w:rsidRPr="00EF6585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209"/>
                            <w:r w:rsidRPr="00EF658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E759C">
                              <w:t>kernel_thread</w:t>
                            </w:r>
                            <w:r w:rsidRPr="00EF6585">
                              <w:t xml:space="preserve"> (thread_func *function, </w:t>
                            </w:r>
                            <w:r w:rsidRPr="00EF658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EF6585">
                              <w:t xml:space="preserve"> *aux) </w:t>
                            </w:r>
                          </w:p>
                          <w:p w14:paraId="1EE7471B" w14:textId="5F7F35EC" w:rsidR="0092467A" w:rsidRPr="00EF6585" w:rsidRDefault="0092467A" w:rsidP="00EF6585">
                            <w:pPr>
                              <w:pStyle w:val="HTML1"/>
                              <w:ind w:left="0"/>
                            </w:pPr>
                            <w:bookmarkStart w:id="210" w:name="L428"/>
                            <w:r w:rsidRPr="00EF6585">
                              <w:t>{</w:t>
                            </w:r>
                          </w:p>
                          <w:bookmarkEnd w:id="210"/>
                          <w:p w14:paraId="299F8DE2" w14:textId="733EE6B1" w:rsidR="0092467A" w:rsidRPr="00EF6585" w:rsidRDefault="0092467A" w:rsidP="00EF6585">
                            <w:pPr>
                              <w:pStyle w:val="HTML1"/>
                            </w:pPr>
                            <w:r w:rsidRPr="00EF6585">
                              <w:t xml:space="preserve">ASSERT (function != </w:t>
                            </w:r>
                            <w:r w:rsidRPr="005E759C">
                              <w:t>NULL</w:t>
                            </w:r>
                            <w:r w:rsidRPr="00EF6585">
                              <w:t>);</w:t>
                            </w:r>
                          </w:p>
                          <w:p w14:paraId="13DADFF2" w14:textId="5CFDA5B2" w:rsidR="0092467A" w:rsidRPr="00EF6585" w:rsidRDefault="0092467A" w:rsidP="00EF6585">
                            <w:pPr>
                              <w:pStyle w:val="HTML1"/>
                            </w:pPr>
                            <w:r w:rsidRPr="005E759C">
                              <w:t>intr_enable</w:t>
                            </w:r>
                            <w:r w:rsidRPr="00EF6585">
                              <w:t xml:space="preserve"> ();       </w:t>
                            </w:r>
                            <w:r w:rsidRPr="00EF6585">
                              <w:rPr>
                                <w:i/>
                                <w:iCs/>
                              </w:rPr>
                              <w:t>/* The scheduler runs with interrupts off. */</w:t>
                            </w:r>
                          </w:p>
                          <w:p w14:paraId="4ECE00C2" w14:textId="5B5222D8" w:rsidR="0092467A" w:rsidRPr="00EF6585" w:rsidRDefault="0092467A" w:rsidP="00EF6585">
                            <w:pPr>
                              <w:pStyle w:val="HTML1"/>
                            </w:pPr>
                            <w:bookmarkStart w:id="211" w:name="L432"/>
                            <w:r w:rsidRPr="00EF6585">
                              <w:t xml:space="preserve">function (aux);       </w:t>
                            </w:r>
                            <w:r w:rsidRPr="00EF6585">
                              <w:rPr>
                                <w:i/>
                                <w:iCs/>
                              </w:rPr>
                              <w:t>/* Execute the thread function. */</w:t>
                            </w:r>
                          </w:p>
                          <w:bookmarkEnd w:id="211"/>
                          <w:p w14:paraId="4FFFF502" w14:textId="227C5BB2" w:rsidR="0092467A" w:rsidRPr="00EF6585" w:rsidRDefault="0092467A" w:rsidP="00EF6585">
                            <w:pPr>
                              <w:pStyle w:val="HTML1"/>
                            </w:pPr>
                            <w:r w:rsidRPr="00AB53C3">
                              <w:rPr>
                                <w:b/>
                              </w:rPr>
                              <w:fldChar w:fldCharType="begin"/>
                            </w:r>
                            <w:r w:rsidRPr="00AB53C3">
                              <w:rPr>
                                <w:b/>
                              </w:rPr>
                              <w:instrText xml:space="preserve"> HYPERLINK  \l "_thread_exit_()" </w:instrText>
                            </w:r>
                            <w:r w:rsidRPr="00AB53C3">
                              <w:rPr>
                                <w:b/>
                              </w:rPr>
                              <w:fldChar w:fldCharType="separate"/>
                            </w:r>
                            <w:r w:rsidRPr="00AB53C3">
                              <w:rPr>
                                <w:rStyle w:val="afe"/>
                                <w:b/>
                              </w:rPr>
                              <w:t>thread_exit</w:t>
                            </w:r>
                            <w:r w:rsidRPr="00AB53C3">
                              <w:rPr>
                                <w:b/>
                              </w:rPr>
                              <w:fldChar w:fldCharType="end"/>
                            </w:r>
                            <w:r w:rsidRPr="00EF6585">
                              <w:t xml:space="preserve"> ();       </w:t>
                            </w:r>
                            <w:r w:rsidRPr="00EF6585">
                              <w:rPr>
                                <w:i/>
                                <w:iCs/>
                              </w:rPr>
                              <w:t>/* If function() returns, kill the thread. */</w:t>
                            </w:r>
                          </w:p>
                          <w:p w14:paraId="29672219" w14:textId="663E88EE" w:rsidR="0092467A" w:rsidRPr="00EF6585" w:rsidRDefault="0092467A" w:rsidP="00EF6585">
                            <w:pPr>
                              <w:pStyle w:val="HTML1"/>
                              <w:ind w:left="0"/>
                            </w:pPr>
                            <w:bookmarkStart w:id="212" w:name="L434"/>
                            <w:r w:rsidRPr="00EF6585">
                              <w:t>}</w:t>
                            </w:r>
                          </w:p>
                          <w:bookmarkEnd w:id="212"/>
                          <w:p w14:paraId="7493E0C9" w14:textId="19AB8DD2" w:rsidR="0092467A" w:rsidRDefault="0092467A" w:rsidP="00EF6585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  <w:color w:val="191970"/>
                              </w:rPr>
                            </w:pPr>
                          </w:p>
                          <w:p w14:paraId="0FF2A7B9" w14:textId="77777777" w:rsidR="0092467A" w:rsidRPr="00FF308E" w:rsidRDefault="0092467A" w:rsidP="00EF6585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ED212" id="직사각형 18" o:spid="_x0000_s1040" style="width:464.85pt;height:1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" fillcolor="white [3201]" strokecolor="#c16f94 [3209]" strokeweight="1pt">
                <v:textbox>
                  <w:txbxContent>
                    <w:p w14:paraId="6ECF39BF" w14:textId="1A1024F0" w:rsidR="0092467A" w:rsidRPr="00EF6585" w:rsidRDefault="0092467A" w:rsidP="00EF6585">
                      <w:pPr>
                        <w:pStyle w:val="HTML1"/>
                        <w:ind w:left="0"/>
                      </w:pPr>
                      <w:bookmarkStart w:id="213" w:name="L426"/>
                      <w:r w:rsidRPr="00EF6585">
                        <w:rPr>
                          <w:b/>
                          <w:bCs/>
                        </w:rPr>
                        <w:t>static</w:t>
                      </w:r>
                      <w:r w:rsidRPr="00EF6585">
                        <w:t xml:space="preserve"> </w:t>
                      </w:r>
                      <w:r w:rsidRPr="00EF6585">
                        <w:rPr>
                          <w:b/>
                          <w:bCs/>
                        </w:rPr>
                        <w:t>void</w:t>
                      </w:r>
                      <w:bookmarkEnd w:id="213"/>
                      <w:r w:rsidRPr="00EF6585">
                        <w:rPr>
                          <w:rFonts w:hint="eastAsia"/>
                        </w:rPr>
                        <w:t xml:space="preserve"> </w:t>
                      </w:r>
                      <w:r w:rsidRPr="005E759C">
                        <w:t>kernel_thread</w:t>
                      </w:r>
                      <w:r w:rsidRPr="00EF6585">
                        <w:t xml:space="preserve"> (thread_func *function, </w:t>
                      </w:r>
                      <w:r w:rsidRPr="00EF6585">
                        <w:rPr>
                          <w:b/>
                          <w:bCs/>
                        </w:rPr>
                        <w:t>void</w:t>
                      </w:r>
                      <w:r w:rsidRPr="00EF6585">
                        <w:t xml:space="preserve"> *aux) </w:t>
                      </w:r>
                    </w:p>
                    <w:p w14:paraId="1EE7471B" w14:textId="5F7F35EC" w:rsidR="0092467A" w:rsidRPr="00EF6585" w:rsidRDefault="0092467A" w:rsidP="00EF6585">
                      <w:pPr>
                        <w:pStyle w:val="HTML1"/>
                        <w:ind w:left="0"/>
                      </w:pPr>
                      <w:bookmarkStart w:id="214" w:name="L428"/>
                      <w:r w:rsidRPr="00EF6585">
                        <w:t>{</w:t>
                      </w:r>
                    </w:p>
                    <w:bookmarkEnd w:id="214"/>
                    <w:p w14:paraId="299F8DE2" w14:textId="733EE6B1" w:rsidR="0092467A" w:rsidRPr="00EF6585" w:rsidRDefault="0092467A" w:rsidP="00EF6585">
                      <w:pPr>
                        <w:pStyle w:val="HTML1"/>
                      </w:pPr>
                      <w:r w:rsidRPr="00EF6585">
                        <w:t xml:space="preserve">ASSERT (function != </w:t>
                      </w:r>
                      <w:r w:rsidRPr="005E759C">
                        <w:t>NULL</w:t>
                      </w:r>
                      <w:r w:rsidRPr="00EF6585">
                        <w:t>);</w:t>
                      </w:r>
                    </w:p>
                    <w:p w14:paraId="13DADFF2" w14:textId="5CFDA5B2" w:rsidR="0092467A" w:rsidRPr="00EF6585" w:rsidRDefault="0092467A" w:rsidP="00EF6585">
                      <w:pPr>
                        <w:pStyle w:val="HTML1"/>
                      </w:pPr>
                      <w:r w:rsidRPr="005E759C">
                        <w:t>intr_enable</w:t>
                      </w:r>
                      <w:r w:rsidRPr="00EF6585">
                        <w:t xml:space="preserve"> ();       </w:t>
                      </w:r>
                      <w:r w:rsidRPr="00EF6585">
                        <w:rPr>
                          <w:i/>
                          <w:iCs/>
                        </w:rPr>
                        <w:t>/* The scheduler runs with interrupts off. */</w:t>
                      </w:r>
                    </w:p>
                    <w:p w14:paraId="4ECE00C2" w14:textId="5B5222D8" w:rsidR="0092467A" w:rsidRPr="00EF6585" w:rsidRDefault="0092467A" w:rsidP="00EF6585">
                      <w:pPr>
                        <w:pStyle w:val="HTML1"/>
                      </w:pPr>
                      <w:bookmarkStart w:id="215" w:name="L432"/>
                      <w:r w:rsidRPr="00EF6585">
                        <w:t xml:space="preserve">function (aux);       </w:t>
                      </w:r>
                      <w:r w:rsidRPr="00EF6585">
                        <w:rPr>
                          <w:i/>
                          <w:iCs/>
                        </w:rPr>
                        <w:t>/* Execute the thread function. */</w:t>
                      </w:r>
                    </w:p>
                    <w:bookmarkEnd w:id="215"/>
                    <w:p w14:paraId="4FFFF502" w14:textId="227C5BB2" w:rsidR="0092467A" w:rsidRPr="00EF6585" w:rsidRDefault="0092467A" w:rsidP="00EF6585">
                      <w:pPr>
                        <w:pStyle w:val="HTML1"/>
                      </w:pPr>
                      <w:r w:rsidRPr="00AB53C3">
                        <w:rPr>
                          <w:b/>
                        </w:rPr>
                        <w:fldChar w:fldCharType="begin"/>
                      </w:r>
                      <w:r w:rsidRPr="00AB53C3">
                        <w:rPr>
                          <w:b/>
                        </w:rPr>
                        <w:instrText xml:space="preserve"> HYPERLINK  \l "_thread_exit_()" </w:instrText>
                      </w:r>
                      <w:r w:rsidRPr="00AB53C3">
                        <w:rPr>
                          <w:b/>
                        </w:rPr>
                        <w:fldChar w:fldCharType="separate"/>
                      </w:r>
                      <w:r w:rsidRPr="00AB53C3">
                        <w:rPr>
                          <w:rStyle w:val="afe"/>
                          <w:b/>
                        </w:rPr>
                        <w:t>thread_exit</w:t>
                      </w:r>
                      <w:r w:rsidRPr="00AB53C3">
                        <w:rPr>
                          <w:b/>
                        </w:rPr>
                        <w:fldChar w:fldCharType="end"/>
                      </w:r>
                      <w:r w:rsidRPr="00EF6585">
                        <w:t xml:space="preserve"> ();       </w:t>
                      </w:r>
                      <w:r w:rsidRPr="00EF6585">
                        <w:rPr>
                          <w:i/>
                          <w:iCs/>
                        </w:rPr>
                        <w:t>/* If function() returns, kill the thread. */</w:t>
                      </w:r>
                    </w:p>
                    <w:p w14:paraId="29672219" w14:textId="663E88EE" w:rsidR="0092467A" w:rsidRPr="00EF6585" w:rsidRDefault="0092467A" w:rsidP="00EF6585">
                      <w:pPr>
                        <w:pStyle w:val="HTML1"/>
                        <w:ind w:left="0"/>
                      </w:pPr>
                      <w:bookmarkStart w:id="216" w:name="L434"/>
                      <w:r w:rsidRPr="00EF6585">
                        <w:t>}</w:t>
                      </w:r>
                    </w:p>
                    <w:bookmarkEnd w:id="216"/>
                    <w:p w14:paraId="7493E0C9" w14:textId="19AB8DD2" w:rsidR="0092467A" w:rsidRDefault="0092467A" w:rsidP="00EF6585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  <w:color w:val="191970"/>
                        </w:rPr>
                      </w:pPr>
                    </w:p>
                    <w:p w14:paraId="0FF2A7B9" w14:textId="77777777" w:rsidR="0092467A" w:rsidRPr="00FF308E" w:rsidRDefault="0092467A" w:rsidP="00EF6585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2371638" w14:textId="59CF972E" w:rsidR="005E759C" w:rsidRDefault="005E759C" w:rsidP="005E759C">
      <w:pPr>
        <w:pStyle w:val="aff0"/>
        <w:numPr>
          <w:ilvl w:val="0"/>
          <w:numId w:val="46"/>
        </w:numPr>
        <w:ind w:leftChars="0"/>
      </w:pPr>
      <w:r>
        <w:rPr>
          <w:rFonts w:hint="eastAsia"/>
        </w:rPr>
        <w:t>인터럽트를</w:t>
      </w:r>
      <w:r>
        <w:rPr>
          <w:rFonts w:hint="eastAsia"/>
        </w:rPr>
        <w:t xml:space="preserve"> </w:t>
      </w:r>
      <w:r>
        <w:rPr>
          <w:rFonts w:hint="eastAsia"/>
        </w:rPr>
        <w:t>킨다</w:t>
      </w:r>
    </w:p>
    <w:p w14:paraId="0BE7B13B" w14:textId="4E4083B3" w:rsidR="005E759C" w:rsidRDefault="005E759C" w:rsidP="005E759C">
      <w:pPr>
        <w:pStyle w:val="aff0"/>
        <w:numPr>
          <w:ilvl w:val="0"/>
          <w:numId w:val="46"/>
        </w:numPr>
        <w:ind w:leftChars="0"/>
      </w:pPr>
      <w:r>
        <w:rPr>
          <w:rFonts w:hint="eastAsia"/>
        </w:rPr>
        <w:t>thread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</w:p>
    <w:p w14:paraId="1C0955C7" w14:textId="5AB39CEE" w:rsidR="005E759C" w:rsidRDefault="005E759C" w:rsidP="005E759C">
      <w:pPr>
        <w:pStyle w:val="aff0"/>
        <w:numPr>
          <w:ilvl w:val="0"/>
          <w:numId w:val="46"/>
        </w:numPr>
        <w:ind w:leftChars="0"/>
      </w:pP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종료되면</w:t>
      </w:r>
      <w:r>
        <w:t xml:space="preserve">,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종료시킨다</w:t>
      </w:r>
      <w:r>
        <w:rPr>
          <w:rFonts w:hint="eastAsia"/>
        </w:rPr>
        <w:t>.</w:t>
      </w:r>
    </w:p>
    <w:p w14:paraId="3798358C" w14:textId="77777777" w:rsidR="0026638D" w:rsidRPr="00EF6585" w:rsidRDefault="0026638D" w:rsidP="0026638D"/>
    <w:p w14:paraId="61E90E8C" w14:textId="5410812C" w:rsidR="00FF308E" w:rsidRPr="00FF308E" w:rsidRDefault="00FF308E" w:rsidP="006A24EE">
      <w:pPr>
        <w:pStyle w:val="2"/>
      </w:pPr>
      <w:bookmarkStart w:id="217" w:name="_Toc7679374"/>
      <w:r>
        <w:rPr>
          <w:rFonts w:hint="eastAsia"/>
        </w:rPr>
        <w:t>i</w:t>
      </w:r>
      <w:r>
        <w:t>nit_thread</w:t>
      </w:r>
      <w:bookmarkEnd w:id="217"/>
    </w:p>
    <w:p w14:paraId="57F8A6FB" w14:textId="74E218E1" w:rsidR="00644302" w:rsidRDefault="00FF308E" w:rsidP="00D451EE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15775E7B" wp14:editId="0D022E0B">
                <wp:extent cx="5903366" cy="2333625"/>
                <wp:effectExtent l="0" t="0" r="21590" b="28575"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F6CA" w14:textId="3887607B" w:rsidR="0092467A" w:rsidRPr="00FF308E" w:rsidRDefault="0092467A" w:rsidP="00F72756">
                            <w:pPr>
                              <w:pStyle w:val="HTML1"/>
                              <w:ind w:left="0"/>
                            </w:pPr>
                            <w:r w:rsidRPr="00F72756">
                              <w:t>init_thread</w:t>
                            </w:r>
                            <w:r w:rsidRPr="00FF308E">
                              <w:t xml:space="preserve"> (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FF308E">
                              <w:t xml:space="preserve"> thread *t, 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const</w:t>
                            </w:r>
                            <w:r w:rsidRPr="00FF308E">
                              <w:t xml:space="preserve"> 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Pr="00FF308E">
                              <w:t xml:space="preserve"> *name, 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F308E">
                              <w:t xml:space="preserve"> priority)</w:t>
                            </w:r>
                          </w:p>
                          <w:p w14:paraId="7D8A6757" w14:textId="23DE7559" w:rsidR="0092467A" w:rsidRPr="00FF308E" w:rsidRDefault="0092467A" w:rsidP="00F72756">
                            <w:pPr>
                              <w:pStyle w:val="HTML1"/>
                              <w:ind w:left="0"/>
                            </w:pPr>
                            <w:bookmarkStart w:id="218" w:name="L461"/>
                            <w:r w:rsidRPr="00FF308E">
                              <w:t>{</w:t>
                            </w:r>
                          </w:p>
                          <w:bookmarkEnd w:id="218"/>
                          <w:p w14:paraId="41AB6B24" w14:textId="110FB2B2" w:rsidR="0092467A" w:rsidRPr="00FF308E" w:rsidRDefault="0092467A" w:rsidP="00FF308E">
                            <w:pPr>
                              <w:pStyle w:val="HTML1"/>
                            </w:pPr>
                            <w:r w:rsidRPr="00F72756">
                              <w:t>ASSERT</w:t>
                            </w:r>
                            <w:r w:rsidRPr="00FF308E">
                              <w:t xml:space="preserve"> (t != </w:t>
                            </w:r>
                            <w:r w:rsidRPr="00F72756">
                              <w:t>NULL</w:t>
                            </w:r>
                            <w:r w:rsidRPr="00FF308E"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683A2BB4" w14:textId="1C312B42" w:rsidR="0092467A" w:rsidRPr="00FF308E" w:rsidRDefault="0092467A" w:rsidP="00FF308E">
                            <w:pPr>
                              <w:pStyle w:val="HTML1"/>
                            </w:pPr>
                            <w:r w:rsidRPr="00F72756">
                              <w:t>ASSERT</w:t>
                            </w:r>
                            <w:r w:rsidRPr="00FF308E">
                              <w:t xml:space="preserve"> (</w:t>
                            </w:r>
                            <w:r w:rsidRPr="00F72756">
                              <w:t>PRI_MIN</w:t>
                            </w:r>
                            <w:r w:rsidRPr="00FF308E">
                              <w:t xml:space="preserve"> &lt;= priority &amp;&amp; priority &lt;= </w:t>
                            </w:r>
                            <w:r w:rsidRPr="00F72756">
                              <w:t>PRI_MAX</w:t>
                            </w:r>
                            <w:r w:rsidRPr="00FF308E"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1AAB7A40" w14:textId="48759821" w:rsidR="0092467A" w:rsidRPr="00FF308E" w:rsidRDefault="0092467A" w:rsidP="00FF308E">
                            <w:pPr>
                              <w:pStyle w:val="HTML1"/>
                            </w:pPr>
                            <w:r w:rsidRPr="00F72756">
                              <w:t>ASSERT</w:t>
                            </w:r>
                            <w:r w:rsidRPr="00FF308E">
                              <w:t xml:space="preserve"> (name != </w:t>
                            </w:r>
                            <w:r w:rsidRPr="00F72756">
                              <w:t>NULL</w:t>
                            </w:r>
                            <w:r w:rsidRPr="00FF308E">
                              <w:t>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523A0E80" w14:textId="7B7C0EA6" w:rsidR="0092467A" w:rsidRPr="00FF308E" w:rsidRDefault="0092467A" w:rsidP="00FF308E">
                            <w:pPr>
                              <w:pStyle w:val="HTML1"/>
                            </w:pPr>
                            <w:r w:rsidRPr="00F72756">
                              <w:t>memset</w:t>
                            </w:r>
                            <w:r w:rsidRPr="00FF308E">
                              <w:t xml:space="preserve"> (t, 0, 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FF308E">
                              <w:t xml:space="preserve"> *t);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184B1474" w14:textId="63E700BE" w:rsidR="0092467A" w:rsidRPr="00FF308E" w:rsidRDefault="0092467A" w:rsidP="00FF308E">
                            <w:pPr>
                              <w:pStyle w:val="HTML1"/>
                            </w:pPr>
                            <w:bookmarkStart w:id="219" w:name="L467"/>
                            <w:r w:rsidRPr="00FF308E">
                              <w:t>t-&gt;status = THREAD_BLOCKED;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(5)</w:t>
                            </w:r>
                          </w:p>
                          <w:bookmarkEnd w:id="219"/>
                          <w:p w14:paraId="135C525A" w14:textId="76004E04" w:rsidR="0092467A" w:rsidRPr="00FF308E" w:rsidRDefault="0092467A" w:rsidP="00FF308E">
                            <w:pPr>
                              <w:pStyle w:val="HTML1"/>
                            </w:pPr>
                            <w:r w:rsidRPr="00F72756">
                              <w:t>strlcpy</w:t>
                            </w:r>
                            <w:r w:rsidRPr="00FF308E">
                              <w:t xml:space="preserve"> (t-&gt;name, name, 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FF308E">
                              <w:t xml:space="preserve"> t-&gt;name);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(6)</w:t>
                            </w:r>
                          </w:p>
                          <w:p w14:paraId="57D0009D" w14:textId="6B6E023A" w:rsidR="0092467A" w:rsidRPr="00FF308E" w:rsidRDefault="0092467A" w:rsidP="00FF308E">
                            <w:pPr>
                              <w:pStyle w:val="HTML1"/>
                            </w:pPr>
                            <w:bookmarkStart w:id="220" w:name="L469"/>
                            <w:r w:rsidRPr="00FF308E">
                              <w:t>t-&gt;stack = (</w:t>
                            </w:r>
                            <w:bookmarkEnd w:id="220"/>
                            <w:r w:rsidRPr="00F72756">
                              <w:t>uint8_t</w:t>
                            </w:r>
                            <w:r w:rsidRPr="00FF308E">
                              <w:t xml:space="preserve"> *) t + </w:t>
                            </w:r>
                            <w:r w:rsidRPr="00F72756">
                              <w:t>PGSIZE</w:t>
                            </w:r>
                            <w:r w:rsidRPr="00FF308E"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(7)</w:t>
                            </w:r>
                          </w:p>
                          <w:p w14:paraId="61B47088" w14:textId="297C9ADB" w:rsidR="0092467A" w:rsidRPr="00FF308E" w:rsidRDefault="0092467A" w:rsidP="00FF308E">
                            <w:pPr>
                              <w:pStyle w:val="HTML1"/>
                            </w:pPr>
                            <w:bookmarkStart w:id="221" w:name="L470"/>
                            <w:r w:rsidRPr="00FF308E">
                              <w:t>t-&gt;priority = priority;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(8)</w:t>
                            </w:r>
                          </w:p>
                          <w:p w14:paraId="624E0804" w14:textId="2133F0E9" w:rsidR="0092467A" w:rsidRPr="00FF308E" w:rsidRDefault="0092467A" w:rsidP="00FF308E">
                            <w:pPr>
                              <w:pStyle w:val="HTML1"/>
                            </w:pPr>
                            <w:bookmarkStart w:id="222" w:name="L471"/>
                            <w:bookmarkEnd w:id="221"/>
                            <w:r w:rsidRPr="00FF308E">
                              <w:t xml:space="preserve">t-&gt;magic = </w:t>
                            </w:r>
                            <w:bookmarkEnd w:id="222"/>
                            <w:r w:rsidRPr="00F72756">
                              <w:t>THREAD_MAGIC</w:t>
                            </w:r>
                            <w:r w:rsidRPr="00FF308E"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(9)</w:t>
                            </w:r>
                          </w:p>
                          <w:p w14:paraId="66966FE5" w14:textId="790D7138" w:rsidR="0092467A" w:rsidRPr="00FF308E" w:rsidRDefault="0092467A" w:rsidP="00FF308E">
                            <w:pPr>
                              <w:pStyle w:val="HTML1"/>
                            </w:pPr>
                            <w:r w:rsidRPr="00F72756">
                              <w:t>list_push_back</w:t>
                            </w:r>
                            <w:r w:rsidRPr="00FF308E">
                              <w:t xml:space="preserve"> (&amp;all_list, &amp;t-&gt;allelem);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(10)</w:t>
                            </w:r>
                          </w:p>
                          <w:p w14:paraId="344F9A5B" w14:textId="1187AAD0" w:rsidR="0092467A" w:rsidRPr="00FF308E" w:rsidRDefault="0092467A" w:rsidP="00F72756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223" w:name="L473"/>
                            <w:r w:rsidRPr="00FF308E">
                              <w:t>}</w:t>
                            </w:r>
                            <w:bookmarkEnd w:id="223"/>
                          </w:p>
                          <w:p w14:paraId="6CE159B1" w14:textId="77777777" w:rsidR="0092467A" w:rsidRPr="00FF308E" w:rsidRDefault="0092467A" w:rsidP="00FF308E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75E7B" id="직사각형 14" o:spid="_x0000_s1041" style="width:464.8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" fillcolor="white [3201]" strokecolor="#c16f94 [3209]" strokeweight="1pt">
                <v:textbox>
                  <w:txbxContent>
                    <w:p w14:paraId="176AF6CA" w14:textId="3887607B" w:rsidR="0092467A" w:rsidRPr="00FF308E" w:rsidRDefault="0092467A" w:rsidP="00F72756">
                      <w:pPr>
                        <w:pStyle w:val="HTML1"/>
                        <w:ind w:left="0"/>
                      </w:pPr>
                      <w:r w:rsidRPr="00F72756">
                        <w:t>init_thread</w:t>
                      </w:r>
                      <w:r w:rsidRPr="00FF308E">
                        <w:t xml:space="preserve"> (</w:t>
                      </w:r>
                      <w:r w:rsidRPr="00FF308E">
                        <w:rPr>
                          <w:b/>
                          <w:bCs/>
                        </w:rPr>
                        <w:t>struct</w:t>
                      </w:r>
                      <w:r w:rsidRPr="00FF308E">
                        <w:t xml:space="preserve"> thread *t, </w:t>
                      </w:r>
                      <w:r w:rsidRPr="00FF308E">
                        <w:rPr>
                          <w:b/>
                          <w:bCs/>
                        </w:rPr>
                        <w:t>const</w:t>
                      </w:r>
                      <w:r w:rsidRPr="00FF308E">
                        <w:t xml:space="preserve"> </w:t>
                      </w:r>
                      <w:r w:rsidRPr="00FF308E">
                        <w:rPr>
                          <w:b/>
                          <w:bCs/>
                        </w:rPr>
                        <w:t>char</w:t>
                      </w:r>
                      <w:r w:rsidRPr="00FF308E">
                        <w:t xml:space="preserve"> *name, </w:t>
                      </w:r>
                      <w:r w:rsidRPr="00FF308E">
                        <w:rPr>
                          <w:b/>
                          <w:bCs/>
                        </w:rPr>
                        <w:t>int</w:t>
                      </w:r>
                      <w:r w:rsidRPr="00FF308E">
                        <w:t xml:space="preserve"> priority)</w:t>
                      </w:r>
                    </w:p>
                    <w:p w14:paraId="7D8A6757" w14:textId="23DE7559" w:rsidR="0092467A" w:rsidRPr="00FF308E" w:rsidRDefault="0092467A" w:rsidP="00F72756">
                      <w:pPr>
                        <w:pStyle w:val="HTML1"/>
                        <w:ind w:left="0"/>
                      </w:pPr>
                      <w:bookmarkStart w:id="224" w:name="L461"/>
                      <w:r w:rsidRPr="00FF308E">
                        <w:t>{</w:t>
                      </w:r>
                    </w:p>
                    <w:bookmarkEnd w:id="224"/>
                    <w:p w14:paraId="41AB6B24" w14:textId="110FB2B2" w:rsidR="0092467A" w:rsidRPr="00FF308E" w:rsidRDefault="0092467A" w:rsidP="00FF308E">
                      <w:pPr>
                        <w:pStyle w:val="HTML1"/>
                      </w:pPr>
                      <w:r w:rsidRPr="00F72756">
                        <w:t>ASSERT</w:t>
                      </w:r>
                      <w:r w:rsidRPr="00FF308E">
                        <w:t xml:space="preserve"> (t != </w:t>
                      </w:r>
                      <w:r w:rsidRPr="00F72756">
                        <w:t>NULL</w:t>
                      </w:r>
                      <w:r w:rsidRPr="00FF308E">
                        <w:t>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683A2BB4" w14:textId="1C312B42" w:rsidR="0092467A" w:rsidRPr="00FF308E" w:rsidRDefault="0092467A" w:rsidP="00FF308E">
                      <w:pPr>
                        <w:pStyle w:val="HTML1"/>
                      </w:pPr>
                      <w:r w:rsidRPr="00F72756">
                        <w:t>ASSERT</w:t>
                      </w:r>
                      <w:r w:rsidRPr="00FF308E">
                        <w:t xml:space="preserve"> (</w:t>
                      </w:r>
                      <w:r w:rsidRPr="00F72756">
                        <w:t>PRI_MIN</w:t>
                      </w:r>
                      <w:r w:rsidRPr="00FF308E">
                        <w:t xml:space="preserve"> &lt;= priority &amp;&amp; priority &lt;= </w:t>
                      </w:r>
                      <w:r w:rsidRPr="00F72756">
                        <w:t>PRI_MAX</w:t>
                      </w:r>
                      <w:r w:rsidRPr="00FF308E">
                        <w:t>);</w:t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1AAB7A40" w14:textId="48759821" w:rsidR="0092467A" w:rsidRPr="00FF308E" w:rsidRDefault="0092467A" w:rsidP="00FF308E">
                      <w:pPr>
                        <w:pStyle w:val="HTML1"/>
                      </w:pPr>
                      <w:r w:rsidRPr="00F72756">
                        <w:t>ASSERT</w:t>
                      </w:r>
                      <w:r w:rsidRPr="00FF308E">
                        <w:t xml:space="preserve"> (name != </w:t>
                      </w:r>
                      <w:r w:rsidRPr="00F72756">
                        <w:t>NULL</w:t>
                      </w:r>
                      <w:r w:rsidRPr="00FF308E">
                        <w:t>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523A0E80" w14:textId="7B7C0EA6" w:rsidR="0092467A" w:rsidRPr="00FF308E" w:rsidRDefault="0092467A" w:rsidP="00FF308E">
                      <w:pPr>
                        <w:pStyle w:val="HTML1"/>
                      </w:pPr>
                      <w:r w:rsidRPr="00F72756">
                        <w:t>memset</w:t>
                      </w:r>
                      <w:r w:rsidRPr="00FF308E">
                        <w:t xml:space="preserve"> (t, 0, </w:t>
                      </w:r>
                      <w:r w:rsidRPr="00FF308E">
                        <w:rPr>
                          <w:b/>
                          <w:bCs/>
                        </w:rPr>
                        <w:t>sizeof</w:t>
                      </w:r>
                      <w:r w:rsidRPr="00FF308E">
                        <w:t xml:space="preserve"> *t);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184B1474" w14:textId="63E700BE" w:rsidR="0092467A" w:rsidRPr="00FF308E" w:rsidRDefault="0092467A" w:rsidP="00FF308E">
                      <w:pPr>
                        <w:pStyle w:val="HTML1"/>
                      </w:pPr>
                      <w:bookmarkStart w:id="225" w:name="L467"/>
                      <w:r w:rsidRPr="00FF308E">
                        <w:t>t-&gt;status = THREAD_BLOCKED;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(5)</w:t>
                      </w:r>
                    </w:p>
                    <w:bookmarkEnd w:id="225"/>
                    <w:p w14:paraId="135C525A" w14:textId="76004E04" w:rsidR="0092467A" w:rsidRPr="00FF308E" w:rsidRDefault="0092467A" w:rsidP="00FF308E">
                      <w:pPr>
                        <w:pStyle w:val="HTML1"/>
                      </w:pPr>
                      <w:r w:rsidRPr="00F72756">
                        <w:t>strlcpy</w:t>
                      </w:r>
                      <w:r w:rsidRPr="00FF308E">
                        <w:t xml:space="preserve"> (t-&gt;name, name, </w:t>
                      </w:r>
                      <w:r w:rsidRPr="00FF308E">
                        <w:rPr>
                          <w:b/>
                          <w:bCs/>
                        </w:rPr>
                        <w:t>sizeof</w:t>
                      </w:r>
                      <w:r w:rsidRPr="00FF308E">
                        <w:t xml:space="preserve"> t-&gt;name);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(6)</w:t>
                      </w:r>
                    </w:p>
                    <w:p w14:paraId="57D0009D" w14:textId="6B6E023A" w:rsidR="0092467A" w:rsidRPr="00FF308E" w:rsidRDefault="0092467A" w:rsidP="00FF308E">
                      <w:pPr>
                        <w:pStyle w:val="HTML1"/>
                      </w:pPr>
                      <w:bookmarkStart w:id="226" w:name="L469"/>
                      <w:r w:rsidRPr="00FF308E">
                        <w:t>t-&gt;stack = (</w:t>
                      </w:r>
                      <w:bookmarkEnd w:id="226"/>
                      <w:r w:rsidRPr="00F72756">
                        <w:t>uint8_t</w:t>
                      </w:r>
                      <w:r w:rsidRPr="00FF308E">
                        <w:t xml:space="preserve"> *) t + </w:t>
                      </w:r>
                      <w:r w:rsidRPr="00F72756">
                        <w:t>PGSIZE</w:t>
                      </w:r>
                      <w:r w:rsidRPr="00FF308E"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(7)</w:t>
                      </w:r>
                    </w:p>
                    <w:p w14:paraId="61B47088" w14:textId="297C9ADB" w:rsidR="0092467A" w:rsidRPr="00FF308E" w:rsidRDefault="0092467A" w:rsidP="00FF308E">
                      <w:pPr>
                        <w:pStyle w:val="HTML1"/>
                      </w:pPr>
                      <w:bookmarkStart w:id="227" w:name="L470"/>
                      <w:r w:rsidRPr="00FF308E">
                        <w:t>t-&gt;priority = priority;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(8)</w:t>
                      </w:r>
                    </w:p>
                    <w:p w14:paraId="624E0804" w14:textId="2133F0E9" w:rsidR="0092467A" w:rsidRPr="00FF308E" w:rsidRDefault="0092467A" w:rsidP="00FF308E">
                      <w:pPr>
                        <w:pStyle w:val="HTML1"/>
                      </w:pPr>
                      <w:bookmarkStart w:id="228" w:name="L471"/>
                      <w:bookmarkEnd w:id="227"/>
                      <w:r w:rsidRPr="00FF308E">
                        <w:t xml:space="preserve">t-&gt;magic = </w:t>
                      </w:r>
                      <w:bookmarkEnd w:id="228"/>
                      <w:r w:rsidRPr="00F72756">
                        <w:t>THREAD_MAGIC</w:t>
                      </w:r>
                      <w:r w:rsidRPr="00FF308E"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(9)</w:t>
                      </w:r>
                    </w:p>
                    <w:p w14:paraId="66966FE5" w14:textId="790D7138" w:rsidR="0092467A" w:rsidRPr="00FF308E" w:rsidRDefault="0092467A" w:rsidP="00FF308E">
                      <w:pPr>
                        <w:pStyle w:val="HTML1"/>
                      </w:pPr>
                      <w:r w:rsidRPr="00F72756">
                        <w:t>list_push_back</w:t>
                      </w:r>
                      <w:r w:rsidRPr="00FF308E">
                        <w:t xml:space="preserve"> (&amp;all_list, &amp;t-&gt;allelem);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(10)</w:t>
                      </w:r>
                    </w:p>
                    <w:p w14:paraId="344F9A5B" w14:textId="1187AAD0" w:rsidR="0092467A" w:rsidRPr="00FF308E" w:rsidRDefault="0092467A" w:rsidP="00F72756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29" w:name="L473"/>
                      <w:r w:rsidRPr="00FF308E">
                        <w:t>}</w:t>
                      </w:r>
                      <w:bookmarkEnd w:id="229"/>
                    </w:p>
                    <w:p w14:paraId="6CE159B1" w14:textId="77777777" w:rsidR="0092467A" w:rsidRPr="00FF308E" w:rsidRDefault="0092467A" w:rsidP="00FF308E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A22ADC" w14:textId="12B8B858" w:rsidR="00BB2324" w:rsidRDefault="000B156E" w:rsidP="00492E3A">
      <w:pPr>
        <w:pStyle w:val="aff0"/>
        <w:numPr>
          <w:ilvl w:val="0"/>
          <w:numId w:val="32"/>
        </w:numPr>
        <w:ind w:leftChars="0"/>
      </w:pPr>
      <w:r>
        <w:t xml:space="preserve">thread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t>.</w:t>
      </w:r>
    </w:p>
    <w:p w14:paraId="5384C51C" w14:textId="7045F886" w:rsidR="000B156E" w:rsidRDefault="000B156E" w:rsidP="00492E3A">
      <w:pPr>
        <w:pStyle w:val="aff0"/>
        <w:numPr>
          <w:ilvl w:val="0"/>
          <w:numId w:val="32"/>
        </w:numPr>
        <w:ind w:leftChars="0"/>
      </w:pPr>
      <w:r>
        <w:t xml:space="preserve">priority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PRI_MIN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PRI_MAX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475C12E2" w14:textId="5BC26D23" w:rsidR="000B156E" w:rsidRDefault="008275F4" w:rsidP="00492E3A">
      <w:pPr>
        <w:pStyle w:val="aff0"/>
        <w:numPr>
          <w:ilvl w:val="0"/>
          <w:numId w:val="32"/>
        </w:numPr>
        <w:ind w:leftChars="0"/>
      </w:pP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4CE1D153" w14:textId="0E628974" w:rsidR="008275F4" w:rsidRDefault="008275F4" w:rsidP="00492E3A">
      <w:pPr>
        <w:pStyle w:val="aff0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memeory</w:t>
      </w:r>
      <w:r>
        <w:rPr>
          <w:rFonts w:hint="eastAsia"/>
        </w:rPr>
        <w:t>를</w:t>
      </w:r>
      <w:r>
        <w:t xml:space="preserve"> set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4B1E08" w14:textId="5DA197F9" w:rsidR="008275F4" w:rsidRDefault="008275F4" w:rsidP="008275F4">
      <w:pPr>
        <w:pStyle w:val="aff0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</w:p>
    <w:p w14:paraId="1B500EBD" w14:textId="47E5E39E" w:rsidR="008275F4" w:rsidRDefault="008275F4" w:rsidP="008275F4">
      <w:pPr>
        <w:pStyle w:val="aff0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</w:p>
    <w:p w14:paraId="5959FC37" w14:textId="3061067C" w:rsidR="008275F4" w:rsidRDefault="008275F4" w:rsidP="008275F4">
      <w:pPr>
        <w:pStyle w:val="aff0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m</w:t>
      </w:r>
      <w:r>
        <w:t xml:space="preserve">agic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THREAD_MAGIC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15429A91" w14:textId="69244A8C" w:rsidR="008275F4" w:rsidRPr="00492E3A" w:rsidRDefault="008275F4" w:rsidP="008275F4">
      <w:pPr>
        <w:pStyle w:val="aff0"/>
        <w:numPr>
          <w:ilvl w:val="0"/>
          <w:numId w:val="32"/>
        </w:numPr>
        <w:ind w:leftChars="0"/>
      </w:pPr>
      <w:r>
        <w:t>all_</w:t>
      </w:r>
      <w:r>
        <w:rPr>
          <w:rFonts w:hint="eastAsia"/>
        </w:rPr>
        <w:t>lis</w:t>
      </w:r>
      <w:r>
        <w:t xml:space="preserve">t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의</w:t>
      </w:r>
      <w:r>
        <w:t xml:space="preserve"> allelem</w:t>
      </w:r>
      <w:r>
        <w:rPr>
          <w:rFonts w:hint="eastAsia"/>
        </w:rPr>
        <w:t>을</w:t>
      </w:r>
      <w:r>
        <w:rPr>
          <w:rFonts w:hint="eastAsia"/>
        </w:rPr>
        <w:t xml:space="preserve"> p</w:t>
      </w:r>
      <w:r>
        <w:t xml:space="preserve">ush_back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644302">
        <w:rPr>
          <w:rFonts w:hint="eastAsia"/>
        </w:rPr>
        <w:t>ㄴ</w:t>
      </w:r>
    </w:p>
    <w:p w14:paraId="08647FC4" w14:textId="13BD7033" w:rsidR="00CA37D0" w:rsidRDefault="00F72756" w:rsidP="002C48DA">
      <w:pPr>
        <w:pStyle w:val="2"/>
      </w:pPr>
      <w:bookmarkStart w:id="230" w:name="_allocate_tid"/>
      <w:bookmarkStart w:id="231" w:name="_Toc7679375"/>
      <w:bookmarkEnd w:id="230"/>
      <w:r>
        <w:rPr>
          <w:rFonts w:hint="eastAsia"/>
        </w:rPr>
        <w:lastRenderedPageBreak/>
        <w:t>a</w:t>
      </w:r>
      <w:r>
        <w:t>llocate_tid</w:t>
      </w:r>
      <w:bookmarkEnd w:id="231"/>
    </w:p>
    <w:p w14:paraId="12863322" w14:textId="30C86E55" w:rsidR="00CA37D0" w:rsidRDefault="00B946C4" w:rsidP="002C4147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1CEC5248" wp14:editId="4AFE9672">
                <wp:extent cx="5903366" cy="1600200"/>
                <wp:effectExtent l="0" t="0" r="21590" b="1905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002F" w14:textId="2D5763B3" w:rsidR="0092467A" w:rsidRPr="00FF308E" w:rsidRDefault="0092467A" w:rsidP="00F72756">
                            <w:pPr>
                              <w:pStyle w:val="HTML1"/>
                              <w:ind w:left="0"/>
                            </w:pPr>
                            <w:bookmarkStart w:id="232" w:name="L572"/>
                            <w:r w:rsidRPr="00FF308E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F308E">
                              <w:t xml:space="preserve"> </w:t>
                            </w:r>
                            <w:bookmarkEnd w:id="232"/>
                            <w:r w:rsidRPr="00F72756">
                              <w:t>tid_t</w:t>
                            </w:r>
                            <w:bookmarkStart w:id="233" w:name="L573"/>
                            <w:r w:rsidRPr="00FF308E">
                              <w:t xml:space="preserve"> </w:t>
                            </w:r>
                            <w:bookmarkEnd w:id="233"/>
                            <w:r w:rsidRPr="00F72756">
                              <w:t>allocate_tid</w:t>
                            </w:r>
                            <w:r w:rsidRPr="00FF308E">
                              <w:t xml:space="preserve"> (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F308E">
                              <w:t xml:space="preserve">) </w:t>
                            </w:r>
                          </w:p>
                          <w:p w14:paraId="1679DE3F" w14:textId="0C9896E8" w:rsidR="0092467A" w:rsidRPr="00FF308E" w:rsidRDefault="0092467A" w:rsidP="00F72756">
                            <w:pPr>
                              <w:pStyle w:val="HTML1"/>
                              <w:ind w:left="0"/>
                            </w:pPr>
                            <w:bookmarkStart w:id="234" w:name="L574"/>
                            <w:r w:rsidRPr="00FF308E">
                              <w:t>{</w:t>
                            </w:r>
                          </w:p>
                          <w:p w14:paraId="5C4FE230" w14:textId="32DCFCE4" w:rsidR="0092467A" w:rsidRPr="00FF308E" w:rsidRDefault="0092467A" w:rsidP="00B946C4">
                            <w:pPr>
                              <w:pStyle w:val="HTML1"/>
                            </w:pPr>
                            <w:bookmarkStart w:id="235" w:name="L575"/>
                            <w:bookmarkEnd w:id="234"/>
                            <w:r w:rsidRPr="00FF308E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F308E">
                              <w:t xml:space="preserve"> </w:t>
                            </w:r>
                            <w:bookmarkEnd w:id="235"/>
                            <w:r w:rsidRPr="00F72756">
                              <w:t>tid_t</w:t>
                            </w:r>
                            <w:r w:rsidRPr="00FF308E">
                              <w:t xml:space="preserve"> next_tid = 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7FA53A54" w14:textId="7DEE1995" w:rsidR="0092467A" w:rsidRPr="00FF308E" w:rsidRDefault="0092467A" w:rsidP="00B946C4">
                            <w:pPr>
                              <w:pStyle w:val="HTML1"/>
                            </w:pPr>
                            <w:r w:rsidRPr="00F72756">
                              <w:t>tid_t</w:t>
                            </w:r>
                            <w:r w:rsidRPr="00FF308E">
                              <w:t xml:space="preserve"> tid;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94777F9" w14:textId="588BBE78" w:rsidR="0092467A" w:rsidRPr="00FF308E" w:rsidRDefault="0092467A" w:rsidP="00B946C4">
                            <w:pPr>
                              <w:pStyle w:val="HTML1"/>
                            </w:pPr>
                            <w:r w:rsidRPr="00F72756">
                              <w:t>lock_acquire</w:t>
                            </w:r>
                            <w:r w:rsidRPr="00FF308E">
                              <w:t xml:space="preserve"> (&amp;tid_lock);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5D256D7" w14:textId="0022F281" w:rsidR="0092467A" w:rsidRPr="00FF308E" w:rsidRDefault="0092467A" w:rsidP="00B946C4">
                            <w:pPr>
                              <w:pStyle w:val="HTML1"/>
                            </w:pPr>
                            <w:bookmarkStart w:id="236" w:name="L579"/>
                            <w:r w:rsidRPr="00FF308E">
                              <w:t>tid = next_tid++;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bookmarkEnd w:id="236"/>
                          <w:p w14:paraId="715A2AB4" w14:textId="7F4E02E7" w:rsidR="0092467A" w:rsidRPr="00FF308E" w:rsidRDefault="0092467A" w:rsidP="00B946C4">
                            <w:pPr>
                              <w:pStyle w:val="HTML1"/>
                            </w:pPr>
                            <w:r w:rsidRPr="00F72756">
                              <w:t>lock_release</w:t>
                            </w:r>
                            <w:r w:rsidRPr="00FF308E">
                              <w:t xml:space="preserve"> (&amp;tid_lock);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B9D684C" w14:textId="258577BA" w:rsidR="0092467A" w:rsidRPr="00FF308E" w:rsidRDefault="0092467A" w:rsidP="00B946C4">
                            <w:pPr>
                              <w:pStyle w:val="HTML1"/>
                            </w:pPr>
                            <w:bookmarkStart w:id="237" w:name="L582"/>
                            <w:r w:rsidRPr="00FF308E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FF308E">
                              <w:t xml:space="preserve"> tid;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70B7066B" w14:textId="501FA6A0" w:rsidR="0092467A" w:rsidRPr="00FF308E" w:rsidRDefault="0092467A" w:rsidP="00F72756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238" w:name="L583"/>
                            <w:bookmarkEnd w:id="237"/>
                            <w:r w:rsidRPr="00FF308E">
                              <w:t>}</w:t>
                            </w:r>
                            <w:bookmarkEnd w:id="238"/>
                          </w:p>
                          <w:p w14:paraId="7D509923" w14:textId="77777777" w:rsidR="0092467A" w:rsidRPr="00FF308E" w:rsidRDefault="0092467A" w:rsidP="00B946C4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C5248" id="직사각형 15" o:spid="_x0000_s1042" style="width:464.8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" fillcolor="white [3201]" strokecolor="#c16f94 [3209]" strokeweight="1pt">
                <v:textbox>
                  <w:txbxContent>
                    <w:p w14:paraId="269E002F" w14:textId="2D5763B3" w:rsidR="0092467A" w:rsidRPr="00FF308E" w:rsidRDefault="0092467A" w:rsidP="00F72756">
                      <w:pPr>
                        <w:pStyle w:val="HTML1"/>
                        <w:ind w:left="0"/>
                      </w:pPr>
                      <w:bookmarkStart w:id="239" w:name="L572"/>
                      <w:r w:rsidRPr="00FF308E">
                        <w:rPr>
                          <w:b/>
                          <w:bCs/>
                        </w:rPr>
                        <w:t>static</w:t>
                      </w:r>
                      <w:r w:rsidRPr="00FF308E">
                        <w:t xml:space="preserve"> </w:t>
                      </w:r>
                      <w:bookmarkEnd w:id="239"/>
                      <w:r w:rsidRPr="00F72756">
                        <w:t>tid_t</w:t>
                      </w:r>
                      <w:bookmarkStart w:id="240" w:name="L573"/>
                      <w:r w:rsidRPr="00FF308E">
                        <w:t xml:space="preserve"> </w:t>
                      </w:r>
                      <w:bookmarkEnd w:id="240"/>
                      <w:r w:rsidRPr="00F72756">
                        <w:t>allocate_tid</w:t>
                      </w:r>
                      <w:r w:rsidRPr="00FF308E">
                        <w:t xml:space="preserve"> (</w:t>
                      </w:r>
                      <w:r w:rsidRPr="00FF308E">
                        <w:rPr>
                          <w:b/>
                          <w:bCs/>
                        </w:rPr>
                        <w:t>void</w:t>
                      </w:r>
                      <w:r w:rsidRPr="00FF308E">
                        <w:t xml:space="preserve">) </w:t>
                      </w:r>
                    </w:p>
                    <w:p w14:paraId="1679DE3F" w14:textId="0C9896E8" w:rsidR="0092467A" w:rsidRPr="00FF308E" w:rsidRDefault="0092467A" w:rsidP="00F72756">
                      <w:pPr>
                        <w:pStyle w:val="HTML1"/>
                        <w:ind w:left="0"/>
                      </w:pPr>
                      <w:bookmarkStart w:id="241" w:name="L574"/>
                      <w:r w:rsidRPr="00FF308E">
                        <w:t>{</w:t>
                      </w:r>
                    </w:p>
                    <w:p w14:paraId="5C4FE230" w14:textId="32DCFCE4" w:rsidR="0092467A" w:rsidRPr="00FF308E" w:rsidRDefault="0092467A" w:rsidP="00B946C4">
                      <w:pPr>
                        <w:pStyle w:val="HTML1"/>
                      </w:pPr>
                      <w:bookmarkStart w:id="242" w:name="L575"/>
                      <w:bookmarkEnd w:id="241"/>
                      <w:r w:rsidRPr="00FF308E">
                        <w:rPr>
                          <w:b/>
                          <w:bCs/>
                        </w:rPr>
                        <w:t>static</w:t>
                      </w:r>
                      <w:r w:rsidRPr="00FF308E">
                        <w:t xml:space="preserve"> </w:t>
                      </w:r>
                      <w:bookmarkEnd w:id="242"/>
                      <w:r w:rsidRPr="00F72756">
                        <w:t>tid_t</w:t>
                      </w:r>
                      <w:r w:rsidRPr="00FF308E">
                        <w:t xml:space="preserve"> next_tid = 1;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7FA53A54" w14:textId="7DEE1995" w:rsidR="0092467A" w:rsidRPr="00FF308E" w:rsidRDefault="0092467A" w:rsidP="00B946C4">
                      <w:pPr>
                        <w:pStyle w:val="HTML1"/>
                      </w:pPr>
                      <w:r w:rsidRPr="00F72756">
                        <w:t>tid_t</w:t>
                      </w:r>
                      <w:r w:rsidRPr="00FF308E">
                        <w:t xml:space="preserve"> tid;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94777F9" w14:textId="588BBE78" w:rsidR="0092467A" w:rsidRPr="00FF308E" w:rsidRDefault="0092467A" w:rsidP="00B946C4">
                      <w:pPr>
                        <w:pStyle w:val="HTML1"/>
                      </w:pPr>
                      <w:r w:rsidRPr="00F72756">
                        <w:t>lock_acquire</w:t>
                      </w:r>
                      <w:r w:rsidRPr="00FF308E">
                        <w:t xml:space="preserve"> (&amp;tid_lock);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5D256D7" w14:textId="0022F281" w:rsidR="0092467A" w:rsidRPr="00FF308E" w:rsidRDefault="0092467A" w:rsidP="00B946C4">
                      <w:pPr>
                        <w:pStyle w:val="HTML1"/>
                      </w:pPr>
                      <w:bookmarkStart w:id="243" w:name="L579"/>
                      <w:r w:rsidRPr="00FF308E">
                        <w:t>tid = next_tid++;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bookmarkEnd w:id="243"/>
                    <w:p w14:paraId="715A2AB4" w14:textId="7F4E02E7" w:rsidR="0092467A" w:rsidRPr="00FF308E" w:rsidRDefault="0092467A" w:rsidP="00B946C4">
                      <w:pPr>
                        <w:pStyle w:val="HTML1"/>
                      </w:pPr>
                      <w:r w:rsidRPr="00F72756">
                        <w:t>lock_release</w:t>
                      </w:r>
                      <w:r w:rsidRPr="00FF308E">
                        <w:t xml:space="preserve"> (&amp;tid_lock);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B9D684C" w14:textId="258577BA" w:rsidR="0092467A" w:rsidRPr="00FF308E" w:rsidRDefault="0092467A" w:rsidP="00B946C4">
                      <w:pPr>
                        <w:pStyle w:val="HTML1"/>
                      </w:pPr>
                      <w:bookmarkStart w:id="244" w:name="L582"/>
                      <w:r w:rsidRPr="00FF308E">
                        <w:rPr>
                          <w:b/>
                          <w:bCs/>
                        </w:rPr>
                        <w:t>return</w:t>
                      </w:r>
                      <w:r w:rsidRPr="00FF308E">
                        <w:t xml:space="preserve"> tid;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70B7066B" w14:textId="501FA6A0" w:rsidR="0092467A" w:rsidRPr="00FF308E" w:rsidRDefault="0092467A" w:rsidP="00F72756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45" w:name="L583"/>
                      <w:bookmarkEnd w:id="244"/>
                      <w:r w:rsidRPr="00FF308E">
                        <w:t>}</w:t>
                      </w:r>
                      <w:bookmarkEnd w:id="245"/>
                    </w:p>
                    <w:p w14:paraId="7D509923" w14:textId="77777777" w:rsidR="0092467A" w:rsidRPr="00FF308E" w:rsidRDefault="0092467A" w:rsidP="00B946C4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43D7F9C" w14:textId="441BCE65" w:rsidR="00B946C4" w:rsidRDefault="00FB3742" w:rsidP="00FB3742">
      <w:pPr>
        <w:pStyle w:val="aff0"/>
        <w:numPr>
          <w:ilvl w:val="0"/>
          <w:numId w:val="33"/>
        </w:numPr>
        <w:ind w:leftChars="0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t xml:space="preserve">next_tid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</w:p>
    <w:p w14:paraId="79C9CF61" w14:textId="12851DEF" w:rsidR="00FB3742" w:rsidRDefault="00FB3742" w:rsidP="00FB3742">
      <w:pPr>
        <w:pStyle w:val="aff0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 xml:space="preserve">id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next_tid</w:t>
      </w:r>
      <w:r>
        <w:rPr>
          <w:rFonts w:hint="eastAsia"/>
        </w:rPr>
        <w:t xml:space="preserve"> </w:t>
      </w:r>
      <w:r>
        <w:t xml:space="preserve">++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 </w:t>
      </w:r>
    </w:p>
    <w:p w14:paraId="7BD96524" w14:textId="038652BD" w:rsidR="009011E2" w:rsidRDefault="006D5859" w:rsidP="00C90F6A">
      <w:pPr>
        <w:pStyle w:val="aff0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 xml:space="preserve">id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952017">
        <w:t xml:space="preserve">return </w:t>
      </w:r>
      <w:r>
        <w:rPr>
          <w:rFonts w:hint="eastAsia"/>
        </w:rPr>
        <w:t>한다</w:t>
      </w:r>
      <w:r w:rsidR="00C90F6A">
        <w:rPr>
          <w:rFonts w:hint="eastAsia"/>
        </w:rPr>
        <w:t>.</w:t>
      </w:r>
    </w:p>
    <w:p w14:paraId="3A32605F" w14:textId="502E7B3A" w:rsidR="00C90F6A" w:rsidRDefault="00C90F6A" w:rsidP="00C90F6A"/>
    <w:p w14:paraId="223A4813" w14:textId="14F09B7A" w:rsidR="00C90F6A" w:rsidRDefault="00C90F6A" w:rsidP="00C90F6A"/>
    <w:p w14:paraId="6D8955A8" w14:textId="77777777" w:rsidR="00C90F6A" w:rsidRPr="00C90F6A" w:rsidRDefault="00C90F6A" w:rsidP="00C90F6A"/>
    <w:p w14:paraId="5E317E7A" w14:textId="08E2AE55" w:rsidR="00B946C4" w:rsidRDefault="004A1D08" w:rsidP="006A24EE">
      <w:pPr>
        <w:pStyle w:val="2"/>
      </w:pPr>
      <w:bookmarkStart w:id="246" w:name="_Toc7679376"/>
      <w:r>
        <w:rPr>
          <w:rFonts w:hint="eastAsia"/>
        </w:rPr>
        <w:t>a</w:t>
      </w:r>
      <w:r>
        <w:t>lloc_frame</w:t>
      </w:r>
      <w:bookmarkEnd w:id="246"/>
    </w:p>
    <w:p w14:paraId="4093EB2F" w14:textId="7B46B57D" w:rsidR="00B946C4" w:rsidRDefault="00B946C4" w:rsidP="002C4147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0075A463" wp14:editId="6BDA61EB">
                <wp:extent cx="5903366" cy="1304925"/>
                <wp:effectExtent l="0" t="0" r="21590" b="28575"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0EBE1" w14:textId="39174659" w:rsidR="0092467A" w:rsidRPr="00FF308E" w:rsidRDefault="0092467A" w:rsidP="009370D0">
                            <w:pPr>
                              <w:pStyle w:val="HTML1"/>
                              <w:ind w:left="0"/>
                            </w:pPr>
                            <w:r w:rsidRPr="00F72756">
                              <w:t>alloc_frame</w:t>
                            </w:r>
                            <w:r w:rsidRPr="00FF308E">
                              <w:t xml:space="preserve"> (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FF308E">
                              <w:t xml:space="preserve"> thread *t, </w:t>
                            </w:r>
                            <w:r w:rsidRPr="00F72756">
                              <w:t>size_t</w:t>
                            </w:r>
                            <w:r w:rsidRPr="00FF308E">
                              <w:t xml:space="preserve"> size) </w:t>
                            </w:r>
                          </w:p>
                          <w:p w14:paraId="7265FC1D" w14:textId="7F8D28E9" w:rsidR="0092467A" w:rsidRPr="00FF308E" w:rsidRDefault="0092467A" w:rsidP="009370D0">
                            <w:pPr>
                              <w:pStyle w:val="HTML1"/>
                              <w:ind w:left="0"/>
                            </w:pPr>
                            <w:bookmarkStart w:id="247" w:name="L479"/>
                            <w:r w:rsidRPr="00FF308E">
                              <w:t>{</w:t>
                            </w:r>
                          </w:p>
                          <w:bookmarkEnd w:id="247"/>
                          <w:p w14:paraId="2343683E" w14:textId="11960FF5" w:rsidR="0092467A" w:rsidRPr="00FF308E" w:rsidRDefault="0092467A" w:rsidP="00B946C4">
                            <w:pPr>
                              <w:pStyle w:val="HTML1"/>
                            </w:pPr>
                            <w:r w:rsidRPr="00F72756">
                              <w:t>ASSERT</w:t>
                            </w:r>
                            <w:r w:rsidRPr="00FF308E">
                              <w:t xml:space="preserve"> (</w:t>
                            </w:r>
                            <w:r w:rsidRPr="00F72756">
                              <w:t>is_thread</w:t>
                            </w:r>
                            <w:r w:rsidRPr="00FF308E">
                              <w:t xml:space="preserve"> (t));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6C02CDB7" w14:textId="76FB49F7" w:rsidR="0092467A" w:rsidRPr="00FF308E" w:rsidRDefault="0092467A" w:rsidP="00B946C4">
                            <w:pPr>
                              <w:pStyle w:val="HTML1"/>
                            </w:pPr>
                            <w:r w:rsidRPr="00F72756">
                              <w:t>ASSERT</w:t>
                            </w:r>
                            <w:r w:rsidRPr="00FF308E">
                              <w:t xml:space="preserve"> (size % </w:t>
                            </w:r>
                            <w:r w:rsidRPr="00FF308E">
                              <w:rPr>
                                <w:b/>
                                <w:bCs/>
                              </w:rPr>
                              <w:t>sizeof</w:t>
                            </w:r>
                            <w:r w:rsidRPr="00FF308E">
                              <w:t xml:space="preserve"> (</w:t>
                            </w:r>
                            <w:r w:rsidRPr="00F72756">
                              <w:t>uint32_t</w:t>
                            </w:r>
                            <w:r w:rsidRPr="00FF308E">
                              <w:t>) == 0);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48849DB0" w14:textId="534B1B92" w:rsidR="0092467A" w:rsidRPr="00FF308E" w:rsidRDefault="0092467A" w:rsidP="00B946C4">
                            <w:pPr>
                              <w:pStyle w:val="HTML1"/>
                            </w:pPr>
                            <w:bookmarkStart w:id="248" w:name="L484"/>
                            <w:r w:rsidRPr="00FF308E">
                              <w:t>t-&gt;stack -= size;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22A23E5C" w14:textId="30601B38" w:rsidR="0092467A" w:rsidRPr="00FF308E" w:rsidRDefault="0092467A" w:rsidP="00B946C4">
                            <w:pPr>
                              <w:pStyle w:val="HTML1"/>
                            </w:pPr>
                            <w:bookmarkStart w:id="249" w:name="L485"/>
                            <w:bookmarkEnd w:id="248"/>
                            <w:r w:rsidRPr="00FF308E">
                              <w:rPr>
                                <w:b/>
                                <w:bCs/>
                              </w:rPr>
                              <w:t>return</w:t>
                            </w:r>
                            <w:r w:rsidRPr="00FF308E">
                              <w:t xml:space="preserve"> t-&gt;stack;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453F0598" w14:textId="111941BE" w:rsidR="0092467A" w:rsidRPr="00FF308E" w:rsidRDefault="0092467A" w:rsidP="009370D0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250" w:name="L486"/>
                            <w:bookmarkEnd w:id="249"/>
                            <w:r w:rsidRPr="00FF308E">
                              <w:t>}</w:t>
                            </w:r>
                            <w:bookmarkEnd w:id="250"/>
                          </w:p>
                          <w:p w14:paraId="65B511B8" w14:textId="77777777" w:rsidR="0092467A" w:rsidRPr="00FF308E" w:rsidRDefault="0092467A" w:rsidP="00B946C4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5A463" id="직사각형 16" o:spid="_x0000_s1043" style="width:464.8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sBhQIAACsFAAAOAAAAZHJzL2Uyb0RvYy54bWysVM1u1DAQviPxDpbvNMnuttB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" fillcolor="white [3201]" strokecolor="#c16f94 [3209]" strokeweight="1pt">
                <v:textbox>
                  <w:txbxContent>
                    <w:p w14:paraId="4400EBE1" w14:textId="39174659" w:rsidR="0092467A" w:rsidRPr="00FF308E" w:rsidRDefault="0092467A" w:rsidP="009370D0">
                      <w:pPr>
                        <w:pStyle w:val="HTML1"/>
                        <w:ind w:left="0"/>
                      </w:pPr>
                      <w:r w:rsidRPr="00F72756">
                        <w:t>alloc_frame</w:t>
                      </w:r>
                      <w:r w:rsidRPr="00FF308E">
                        <w:t xml:space="preserve"> (</w:t>
                      </w:r>
                      <w:r w:rsidRPr="00FF308E">
                        <w:rPr>
                          <w:b/>
                          <w:bCs/>
                        </w:rPr>
                        <w:t>struct</w:t>
                      </w:r>
                      <w:r w:rsidRPr="00FF308E">
                        <w:t xml:space="preserve"> thread *t, </w:t>
                      </w:r>
                      <w:r w:rsidRPr="00F72756">
                        <w:t>size_t</w:t>
                      </w:r>
                      <w:r w:rsidRPr="00FF308E">
                        <w:t xml:space="preserve"> size) </w:t>
                      </w:r>
                    </w:p>
                    <w:p w14:paraId="7265FC1D" w14:textId="7F8D28E9" w:rsidR="0092467A" w:rsidRPr="00FF308E" w:rsidRDefault="0092467A" w:rsidP="009370D0">
                      <w:pPr>
                        <w:pStyle w:val="HTML1"/>
                        <w:ind w:left="0"/>
                      </w:pPr>
                      <w:bookmarkStart w:id="251" w:name="L479"/>
                      <w:r w:rsidRPr="00FF308E">
                        <w:t>{</w:t>
                      </w:r>
                    </w:p>
                    <w:bookmarkEnd w:id="251"/>
                    <w:p w14:paraId="2343683E" w14:textId="11960FF5" w:rsidR="0092467A" w:rsidRPr="00FF308E" w:rsidRDefault="0092467A" w:rsidP="00B946C4">
                      <w:pPr>
                        <w:pStyle w:val="HTML1"/>
                      </w:pPr>
                      <w:r w:rsidRPr="00F72756">
                        <w:t>ASSERT</w:t>
                      </w:r>
                      <w:r w:rsidRPr="00FF308E">
                        <w:t xml:space="preserve"> (</w:t>
                      </w:r>
                      <w:r w:rsidRPr="00F72756">
                        <w:t>is_thread</w:t>
                      </w:r>
                      <w:r w:rsidRPr="00FF308E">
                        <w:t xml:space="preserve"> (t));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6C02CDB7" w14:textId="76FB49F7" w:rsidR="0092467A" w:rsidRPr="00FF308E" w:rsidRDefault="0092467A" w:rsidP="00B946C4">
                      <w:pPr>
                        <w:pStyle w:val="HTML1"/>
                      </w:pPr>
                      <w:r w:rsidRPr="00F72756">
                        <w:t>ASSERT</w:t>
                      </w:r>
                      <w:r w:rsidRPr="00FF308E">
                        <w:t xml:space="preserve"> (size % </w:t>
                      </w:r>
                      <w:r w:rsidRPr="00FF308E">
                        <w:rPr>
                          <w:b/>
                          <w:bCs/>
                        </w:rPr>
                        <w:t>sizeof</w:t>
                      </w:r>
                      <w:r w:rsidRPr="00FF308E">
                        <w:t xml:space="preserve"> (</w:t>
                      </w:r>
                      <w:r w:rsidRPr="00F72756">
                        <w:t>uint32_t</w:t>
                      </w:r>
                      <w:r w:rsidRPr="00FF308E">
                        <w:t>) == 0);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48849DB0" w14:textId="534B1B92" w:rsidR="0092467A" w:rsidRPr="00FF308E" w:rsidRDefault="0092467A" w:rsidP="00B946C4">
                      <w:pPr>
                        <w:pStyle w:val="HTML1"/>
                      </w:pPr>
                      <w:bookmarkStart w:id="252" w:name="L484"/>
                      <w:r w:rsidRPr="00FF308E">
                        <w:t>t-&gt;stack -= size;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22A23E5C" w14:textId="30601B38" w:rsidR="0092467A" w:rsidRPr="00FF308E" w:rsidRDefault="0092467A" w:rsidP="00B946C4">
                      <w:pPr>
                        <w:pStyle w:val="HTML1"/>
                      </w:pPr>
                      <w:bookmarkStart w:id="253" w:name="L485"/>
                      <w:bookmarkEnd w:id="252"/>
                      <w:r w:rsidRPr="00FF308E">
                        <w:rPr>
                          <w:b/>
                          <w:bCs/>
                        </w:rPr>
                        <w:t>return</w:t>
                      </w:r>
                      <w:r w:rsidRPr="00FF308E">
                        <w:t xml:space="preserve"> t-&gt;stack;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453F0598" w14:textId="111941BE" w:rsidR="0092467A" w:rsidRPr="00FF308E" w:rsidRDefault="0092467A" w:rsidP="009370D0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54" w:name="L486"/>
                      <w:bookmarkEnd w:id="253"/>
                      <w:r w:rsidRPr="00FF308E">
                        <w:t>}</w:t>
                      </w:r>
                      <w:bookmarkEnd w:id="254"/>
                    </w:p>
                    <w:p w14:paraId="65B511B8" w14:textId="77777777" w:rsidR="0092467A" w:rsidRPr="00FF308E" w:rsidRDefault="0092467A" w:rsidP="00B946C4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2AD689B" w14:textId="5CD5B5C3" w:rsidR="004A1D08" w:rsidRDefault="00C90F6A" w:rsidP="00C90F6A">
      <w:pPr>
        <w:pStyle w:val="aff0"/>
        <w:numPr>
          <w:ilvl w:val="0"/>
          <w:numId w:val="34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스레드인지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</w:p>
    <w:p w14:paraId="0DAAE045" w14:textId="49B78269" w:rsidR="00C90F6A" w:rsidRDefault="00C90F6A" w:rsidP="00C90F6A">
      <w:pPr>
        <w:pStyle w:val="aff0"/>
        <w:numPr>
          <w:ilvl w:val="0"/>
          <w:numId w:val="34"/>
        </w:numPr>
        <w:ind w:leftChars="0"/>
      </w:pPr>
      <w:r>
        <w:rPr>
          <w:rFonts w:hint="eastAsia"/>
        </w:rPr>
        <w:t>s</w:t>
      </w:r>
      <w:r>
        <w:t xml:space="preserve">ize </w:t>
      </w:r>
      <w:r>
        <w:rPr>
          <w:rFonts w:hint="eastAsia"/>
        </w:rPr>
        <w:t>가</w:t>
      </w:r>
      <w:r>
        <w:t xml:space="preserve"> unit32_t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배수크기인지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1E5F59A9" w14:textId="2C033BCD" w:rsidR="00C90F6A" w:rsidRDefault="00C90F6A" w:rsidP="00C90F6A">
      <w:pPr>
        <w:pStyle w:val="aff0"/>
        <w:numPr>
          <w:ilvl w:val="0"/>
          <w:numId w:val="34"/>
        </w:numPr>
        <w:ind w:leftChars="0"/>
      </w:pPr>
      <w: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줄인다</w:t>
      </w:r>
      <w:r>
        <w:rPr>
          <w:rFonts w:hint="eastAsia"/>
        </w:rPr>
        <w:t>.</w:t>
      </w:r>
    </w:p>
    <w:p w14:paraId="1319F4A7" w14:textId="3DC79290" w:rsidR="00C90F6A" w:rsidRDefault="00C90F6A" w:rsidP="00C90F6A">
      <w:pPr>
        <w:pStyle w:val="aff0"/>
        <w:numPr>
          <w:ilvl w:val="0"/>
          <w:numId w:val="34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</w:p>
    <w:p w14:paraId="6BBDDC55" w14:textId="6DBAAC87" w:rsidR="004A1D08" w:rsidRDefault="004A1D08" w:rsidP="002C4147"/>
    <w:p w14:paraId="2D79966E" w14:textId="634E7A14" w:rsidR="004A1D08" w:rsidRDefault="004A1D08" w:rsidP="006A24EE">
      <w:pPr>
        <w:pStyle w:val="2"/>
      </w:pPr>
      <w:bookmarkStart w:id="255" w:name="_Toc7679377"/>
      <w:r>
        <w:rPr>
          <w:rFonts w:hint="eastAsia"/>
        </w:rPr>
        <w:lastRenderedPageBreak/>
        <w:t>t</w:t>
      </w:r>
      <w:r>
        <w:t>hread_unblock</w:t>
      </w:r>
      <w:bookmarkEnd w:id="255"/>
    </w:p>
    <w:p w14:paraId="15C8D98B" w14:textId="57A0016C" w:rsidR="00F72756" w:rsidRDefault="00F72756" w:rsidP="00C90F6A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3F80B6F2" wp14:editId="52E201F1">
                <wp:extent cx="5903366" cy="1762125"/>
                <wp:effectExtent l="0" t="0" r="21590" b="28575"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7761F" w14:textId="77777777" w:rsidR="0092467A" w:rsidRPr="004A1D08" w:rsidRDefault="0092467A" w:rsidP="004A1D08">
                            <w:pPr>
                              <w:pStyle w:val="HTML1"/>
                              <w:ind w:left="0"/>
                            </w:pPr>
                            <w:r w:rsidRPr="004A1D08">
                              <w:t>thread_unblock (</w:t>
                            </w:r>
                            <w:r w:rsidRPr="004A1D08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4A1D08">
                              <w:t xml:space="preserve"> thread *t) </w:t>
                            </w:r>
                          </w:p>
                          <w:p w14:paraId="7D1B7D2B" w14:textId="19B35126" w:rsidR="0092467A" w:rsidRPr="004A1D08" w:rsidRDefault="0092467A" w:rsidP="004A1D08">
                            <w:pPr>
                              <w:pStyle w:val="HTML1"/>
                              <w:ind w:left="0"/>
                            </w:pPr>
                            <w:bookmarkStart w:id="256" w:name="L241"/>
                            <w:r w:rsidRPr="004A1D08">
                              <w:t>{</w:t>
                            </w:r>
                          </w:p>
                          <w:p w14:paraId="229DC8D8" w14:textId="04253336" w:rsidR="0092467A" w:rsidRPr="004A1D08" w:rsidRDefault="0092467A" w:rsidP="00F72756">
                            <w:pPr>
                              <w:pStyle w:val="HTML1"/>
                            </w:pPr>
                            <w:bookmarkStart w:id="257" w:name="L242"/>
                            <w:bookmarkEnd w:id="256"/>
                            <w:r w:rsidRPr="004A1D08">
                              <w:rPr>
                                <w:b/>
                                <w:bCs/>
                              </w:rPr>
                              <w:t>enum</w:t>
                            </w:r>
                            <w:r w:rsidRPr="004A1D08">
                              <w:t xml:space="preserve"> </w:t>
                            </w:r>
                            <w:bookmarkEnd w:id="257"/>
                            <w:r w:rsidRPr="004A1D08">
                              <w:t>intr_level old_level;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EBFBDA8" w14:textId="4B6B8219" w:rsidR="0092467A" w:rsidRPr="004A1D08" w:rsidRDefault="0092467A" w:rsidP="00F72756">
                            <w:pPr>
                              <w:pStyle w:val="HTML1"/>
                            </w:pPr>
                            <w:r w:rsidRPr="004A1D08">
                              <w:t>ASSERT (is_thread (t));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3EA1419B" w14:textId="7D526092" w:rsidR="0092467A" w:rsidRPr="004A1D08" w:rsidRDefault="0092467A" w:rsidP="00F72756">
                            <w:pPr>
                              <w:pStyle w:val="HTML1"/>
                            </w:pPr>
                            <w:bookmarkStart w:id="258" w:name="L246"/>
                            <w:r w:rsidRPr="004A1D08">
                              <w:t xml:space="preserve">old_level = </w:t>
                            </w:r>
                            <w:bookmarkEnd w:id="258"/>
                            <w:r w:rsidRPr="004A1D08">
                              <w:t>intr_disable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4B5E9C2B" w14:textId="7CD1A0F4" w:rsidR="0092467A" w:rsidRPr="004A1D08" w:rsidRDefault="0092467A" w:rsidP="00F72756">
                            <w:pPr>
                              <w:pStyle w:val="HTML1"/>
                            </w:pPr>
                            <w:r w:rsidRPr="004A1D08">
                              <w:t>ASSERT (t-&gt;status == THREAD_BLOCKED);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0799F4B1" w14:textId="7B1FC1F8" w:rsidR="0092467A" w:rsidRPr="004A1D08" w:rsidRDefault="0092467A" w:rsidP="00F72756">
                            <w:pPr>
                              <w:pStyle w:val="HTML1"/>
                            </w:pPr>
                            <w:r w:rsidRPr="004A1D08">
                              <w:t>list_push_back (&amp;ready_list, &amp;t-&gt;elem);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384CE053" w14:textId="0986311E" w:rsidR="0092467A" w:rsidRPr="004A1D08" w:rsidRDefault="0092467A" w:rsidP="00F72756">
                            <w:pPr>
                              <w:pStyle w:val="HTML1"/>
                            </w:pPr>
                            <w:bookmarkStart w:id="259" w:name="L249"/>
                            <w:r w:rsidRPr="004A1D08">
                              <w:t>t-&gt;status = THREAD_READY;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(5)</w:t>
                            </w:r>
                          </w:p>
                          <w:bookmarkEnd w:id="259"/>
                          <w:p w14:paraId="7846A891" w14:textId="1A8369B6" w:rsidR="0092467A" w:rsidRPr="004A1D08" w:rsidRDefault="0092467A" w:rsidP="00F72756">
                            <w:pPr>
                              <w:pStyle w:val="HTML1"/>
                            </w:pPr>
                            <w:r w:rsidRPr="004A1D08">
                              <w:t>intr_set_level (old_level);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(6)</w:t>
                            </w:r>
                          </w:p>
                          <w:p w14:paraId="49BDA967" w14:textId="7408B174" w:rsidR="0092467A" w:rsidRPr="004A1D08" w:rsidRDefault="0092467A" w:rsidP="004A1D08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260" w:name="L251"/>
                            <w:r w:rsidRPr="004A1D08">
                              <w:t>}</w:t>
                            </w:r>
                            <w:bookmarkEnd w:id="260"/>
                          </w:p>
                          <w:p w14:paraId="0C18AF76" w14:textId="77777777" w:rsidR="0092467A" w:rsidRPr="004A1D08" w:rsidRDefault="0092467A" w:rsidP="00F72756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0B6F2" id="직사각형 22" o:spid="_x0000_s1044" style="width:464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" fillcolor="white [3201]" strokecolor="#c16f94 [3209]" strokeweight="1pt">
                <v:textbox>
                  <w:txbxContent>
                    <w:p w14:paraId="7617761F" w14:textId="77777777" w:rsidR="0092467A" w:rsidRPr="004A1D08" w:rsidRDefault="0092467A" w:rsidP="004A1D08">
                      <w:pPr>
                        <w:pStyle w:val="HTML1"/>
                        <w:ind w:left="0"/>
                      </w:pPr>
                      <w:r w:rsidRPr="004A1D08">
                        <w:t>thread_unblock (</w:t>
                      </w:r>
                      <w:r w:rsidRPr="004A1D08">
                        <w:rPr>
                          <w:b/>
                          <w:bCs/>
                        </w:rPr>
                        <w:t>struct</w:t>
                      </w:r>
                      <w:r w:rsidRPr="004A1D08">
                        <w:t xml:space="preserve"> thread *t) </w:t>
                      </w:r>
                    </w:p>
                    <w:p w14:paraId="7D1B7D2B" w14:textId="19B35126" w:rsidR="0092467A" w:rsidRPr="004A1D08" w:rsidRDefault="0092467A" w:rsidP="004A1D08">
                      <w:pPr>
                        <w:pStyle w:val="HTML1"/>
                        <w:ind w:left="0"/>
                      </w:pPr>
                      <w:bookmarkStart w:id="261" w:name="L241"/>
                      <w:r w:rsidRPr="004A1D08">
                        <w:t>{</w:t>
                      </w:r>
                    </w:p>
                    <w:p w14:paraId="229DC8D8" w14:textId="04253336" w:rsidR="0092467A" w:rsidRPr="004A1D08" w:rsidRDefault="0092467A" w:rsidP="00F72756">
                      <w:pPr>
                        <w:pStyle w:val="HTML1"/>
                      </w:pPr>
                      <w:bookmarkStart w:id="262" w:name="L242"/>
                      <w:bookmarkEnd w:id="261"/>
                      <w:r w:rsidRPr="004A1D08">
                        <w:rPr>
                          <w:b/>
                          <w:bCs/>
                        </w:rPr>
                        <w:t>enum</w:t>
                      </w:r>
                      <w:r w:rsidRPr="004A1D08">
                        <w:t xml:space="preserve"> </w:t>
                      </w:r>
                      <w:bookmarkEnd w:id="262"/>
                      <w:r w:rsidRPr="004A1D08">
                        <w:t>intr_level old_level;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EBFBDA8" w14:textId="4B6B8219" w:rsidR="0092467A" w:rsidRPr="004A1D08" w:rsidRDefault="0092467A" w:rsidP="00F72756">
                      <w:pPr>
                        <w:pStyle w:val="HTML1"/>
                      </w:pPr>
                      <w:r w:rsidRPr="004A1D08">
                        <w:t>ASSERT (is_thread (t));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3EA1419B" w14:textId="7D526092" w:rsidR="0092467A" w:rsidRPr="004A1D08" w:rsidRDefault="0092467A" w:rsidP="00F72756">
                      <w:pPr>
                        <w:pStyle w:val="HTML1"/>
                      </w:pPr>
                      <w:bookmarkStart w:id="263" w:name="L246"/>
                      <w:r w:rsidRPr="004A1D08">
                        <w:t xml:space="preserve">old_level = </w:t>
                      </w:r>
                      <w:bookmarkEnd w:id="263"/>
                      <w:r w:rsidRPr="004A1D08">
                        <w:t>intr_disable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4B5E9C2B" w14:textId="7CD1A0F4" w:rsidR="0092467A" w:rsidRPr="004A1D08" w:rsidRDefault="0092467A" w:rsidP="00F72756">
                      <w:pPr>
                        <w:pStyle w:val="HTML1"/>
                      </w:pPr>
                      <w:r w:rsidRPr="004A1D08">
                        <w:t>ASSERT (t-&gt;status == THREAD_BLOCKED);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0799F4B1" w14:textId="7B1FC1F8" w:rsidR="0092467A" w:rsidRPr="004A1D08" w:rsidRDefault="0092467A" w:rsidP="00F72756">
                      <w:pPr>
                        <w:pStyle w:val="HTML1"/>
                      </w:pPr>
                      <w:r w:rsidRPr="004A1D08">
                        <w:t>list_push_back (&amp;ready_list, &amp;t-&gt;elem);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384CE053" w14:textId="0986311E" w:rsidR="0092467A" w:rsidRPr="004A1D08" w:rsidRDefault="0092467A" w:rsidP="00F72756">
                      <w:pPr>
                        <w:pStyle w:val="HTML1"/>
                      </w:pPr>
                      <w:bookmarkStart w:id="264" w:name="L249"/>
                      <w:r w:rsidRPr="004A1D08">
                        <w:t>t-&gt;status = THREAD_READY;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(5)</w:t>
                      </w:r>
                    </w:p>
                    <w:bookmarkEnd w:id="264"/>
                    <w:p w14:paraId="7846A891" w14:textId="1A8369B6" w:rsidR="0092467A" w:rsidRPr="004A1D08" w:rsidRDefault="0092467A" w:rsidP="00F72756">
                      <w:pPr>
                        <w:pStyle w:val="HTML1"/>
                      </w:pPr>
                      <w:r w:rsidRPr="004A1D08">
                        <w:t>intr_set_level (old_level);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(6)</w:t>
                      </w:r>
                    </w:p>
                    <w:p w14:paraId="49BDA967" w14:textId="7408B174" w:rsidR="0092467A" w:rsidRPr="004A1D08" w:rsidRDefault="0092467A" w:rsidP="004A1D08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65" w:name="L251"/>
                      <w:r w:rsidRPr="004A1D08">
                        <w:t>}</w:t>
                      </w:r>
                      <w:bookmarkEnd w:id="265"/>
                    </w:p>
                    <w:p w14:paraId="0C18AF76" w14:textId="77777777" w:rsidR="0092467A" w:rsidRPr="004A1D08" w:rsidRDefault="0092467A" w:rsidP="00F72756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063786F" w14:textId="01024178" w:rsidR="00C90F6A" w:rsidRDefault="00C90F6A" w:rsidP="00C90F6A">
      <w:pPr>
        <w:pStyle w:val="aff0"/>
        <w:numPr>
          <w:ilvl w:val="0"/>
          <w:numId w:val="36"/>
        </w:numPr>
        <w:ind w:leftChars="0"/>
      </w:pPr>
      <w:r>
        <w:rPr>
          <w:rFonts w:hint="eastAsia"/>
        </w:rPr>
        <w:t>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스레드인지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</w:p>
    <w:p w14:paraId="0337263C" w14:textId="38ACE483" w:rsidR="00D451EE" w:rsidRDefault="00C90F6A" w:rsidP="00D451EE">
      <w:pPr>
        <w:pStyle w:val="aff0"/>
        <w:numPr>
          <w:ilvl w:val="0"/>
          <w:numId w:val="36"/>
        </w:numPr>
        <w:ind w:leftChars="0"/>
      </w:pPr>
      <w:r>
        <w:rPr>
          <w:rFonts w:hint="eastAsia"/>
        </w:rPr>
        <w:t>i</w:t>
      </w:r>
      <w:r>
        <w:t>ntr_disable()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t xml:space="preserve">, </w:t>
      </w:r>
      <w:r>
        <w:rPr>
          <w:rFonts w:hint="eastAsia"/>
        </w:rPr>
        <w:t>반환값을</w:t>
      </w:r>
      <w:r>
        <w:rPr>
          <w:rFonts w:hint="eastAsia"/>
        </w:rPr>
        <w:t xml:space="preserve"> </w:t>
      </w:r>
      <w:r>
        <w:t>old_level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3E763377" w14:textId="77777777" w:rsidR="0080020A" w:rsidRDefault="0080020A" w:rsidP="002C4147"/>
    <w:p w14:paraId="41646A48" w14:textId="77777777" w:rsidR="00CA37D0" w:rsidRDefault="00CA37D0" w:rsidP="006A24EE">
      <w:pPr>
        <w:pStyle w:val="2"/>
      </w:pPr>
      <w:bookmarkStart w:id="266" w:name="_thread_exit_()"/>
      <w:bookmarkStart w:id="267" w:name="_Toc7679378"/>
      <w:bookmarkEnd w:id="266"/>
      <w:r>
        <w:rPr>
          <w:rFonts w:hint="eastAsia"/>
        </w:rPr>
        <w:t>t</w:t>
      </w:r>
      <w:r>
        <w:t>hread_exit ()</w:t>
      </w:r>
      <w:bookmarkEnd w:id="267"/>
    </w:p>
    <w:p w14:paraId="444E1835" w14:textId="77777777" w:rsidR="002C4147" w:rsidRDefault="002C4147" w:rsidP="002C4147">
      <w:r w:rsidRPr="00912913">
        <w:rPr>
          <w:rFonts w:ascii="맑은 고딕" w:hAnsi="맑은 고딕"/>
          <w:noProof/>
          <w:color w:val="000000" w:themeColor="text1"/>
        </w:rPr>
        <mc:AlternateContent>
          <mc:Choice Requires="wps">
            <w:drawing>
              <wp:inline distT="0" distB="0" distL="0" distR="0" wp14:anchorId="3B02B32B" wp14:editId="71A04559">
                <wp:extent cx="5903366" cy="2560320"/>
                <wp:effectExtent l="0" t="0" r="21590" b="11430"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AB22C" w14:textId="77777777" w:rsidR="0092467A" w:rsidRPr="009B0E5D" w:rsidRDefault="0092467A" w:rsidP="009B0E5D">
                            <w:pPr>
                              <w:pStyle w:val="HTML1"/>
                              <w:ind w:left="0"/>
                            </w:pPr>
                            <w:bookmarkStart w:id="268" w:name="L288"/>
                            <w:r w:rsidRPr="009B0E5D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268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B0E5D">
                              <w:t>thread_exit (</w:t>
                            </w:r>
                            <w:r w:rsidRPr="009B0E5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9B0E5D">
                              <w:t xml:space="preserve">) </w:t>
                            </w:r>
                          </w:p>
                          <w:p w14:paraId="4C51F6CF" w14:textId="77777777" w:rsidR="0092467A" w:rsidRPr="009B0E5D" w:rsidRDefault="0092467A" w:rsidP="009B0E5D">
                            <w:pPr>
                              <w:pStyle w:val="HTML1"/>
                              <w:ind w:left="0"/>
                            </w:pPr>
                            <w:bookmarkStart w:id="269" w:name="L290"/>
                            <w:r w:rsidRPr="009B0E5D">
                              <w:t>{</w:t>
                            </w:r>
                          </w:p>
                          <w:bookmarkEnd w:id="269"/>
                          <w:p w14:paraId="7F763F35" w14:textId="69B2A5F7" w:rsidR="0092467A" w:rsidRDefault="0092467A" w:rsidP="00CA37D0">
                            <w:pPr>
                              <w:pStyle w:val="HTML1"/>
                            </w:pPr>
                            <w:r w:rsidRPr="009B0E5D">
                              <w:t>ASSERT (!intr_context ());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7663D68D" w14:textId="77777777" w:rsidR="0092467A" w:rsidRPr="009B0E5D" w:rsidRDefault="0092467A" w:rsidP="00CA37D0">
                            <w:pPr>
                              <w:pStyle w:val="HTML1"/>
                            </w:pPr>
                          </w:p>
                          <w:p w14:paraId="6F2ADAA1" w14:textId="77777777" w:rsidR="0092467A" w:rsidRPr="009B0E5D" w:rsidRDefault="0092467A" w:rsidP="00CA37D0">
                            <w:pPr>
                              <w:pStyle w:val="HTML1"/>
                            </w:pPr>
                            <w:bookmarkStart w:id="270" w:name="L293"/>
                            <w:r w:rsidRPr="009B0E5D">
                              <w:t>#ifdef USERPROG</w:t>
                            </w:r>
                          </w:p>
                          <w:bookmarkEnd w:id="270"/>
                          <w:p w14:paraId="5A12329F" w14:textId="77777777" w:rsidR="0092467A" w:rsidRPr="009B0E5D" w:rsidRDefault="0092467A" w:rsidP="009B0E5D">
                            <w:pPr>
                              <w:pStyle w:val="HTML1"/>
                              <w:ind w:firstLine="360"/>
                            </w:pPr>
                            <w:r w:rsidRPr="009B0E5D">
                              <w:t>process_exit ();</w:t>
                            </w:r>
                          </w:p>
                          <w:p w14:paraId="072CD967" w14:textId="77777777" w:rsidR="0092467A" w:rsidRPr="009B0E5D" w:rsidRDefault="0092467A" w:rsidP="00CA37D0">
                            <w:pPr>
                              <w:pStyle w:val="HTML1"/>
                            </w:pPr>
                            <w:bookmarkStart w:id="271" w:name="L295"/>
                            <w:r w:rsidRPr="009B0E5D">
                              <w:t>#endif</w:t>
                            </w:r>
                          </w:p>
                          <w:p w14:paraId="5E9CFD83" w14:textId="77777777" w:rsidR="0092467A" w:rsidRDefault="0092467A" w:rsidP="00CA37D0">
                            <w:pPr>
                              <w:pStyle w:val="HTML1"/>
                            </w:pPr>
                            <w:bookmarkStart w:id="272" w:name="L300"/>
                            <w:bookmarkEnd w:id="271"/>
                          </w:p>
                          <w:bookmarkEnd w:id="272"/>
                          <w:p w14:paraId="47B6742A" w14:textId="5A3C11D8" w:rsidR="0092467A" w:rsidRPr="009B0E5D" w:rsidRDefault="0092467A" w:rsidP="00CA37D0">
                            <w:pPr>
                              <w:pStyle w:val="HTML1"/>
                            </w:pPr>
                            <w:r w:rsidRPr="009B0E5D">
                              <w:t>intr_disable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3D93467A" w14:textId="35FE1514" w:rsidR="0092467A" w:rsidRPr="009B0E5D" w:rsidRDefault="0092467A" w:rsidP="00CA37D0">
                            <w:pPr>
                              <w:pStyle w:val="HTML1"/>
                            </w:pPr>
                            <w:r w:rsidRPr="009B0E5D">
                              <w:t>list_remove (&amp;thread_current()-&gt;allelem);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56037A47" w14:textId="78DB53B6" w:rsidR="0092467A" w:rsidRPr="009B0E5D" w:rsidRDefault="0092467A" w:rsidP="00CA37D0">
                            <w:pPr>
                              <w:pStyle w:val="HTML1"/>
                            </w:pPr>
                            <w:r w:rsidRPr="009B0E5D">
                              <w:t>thread_current ()-&gt;status = THREAD_DYING;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5E76EC54" w14:textId="28142A01" w:rsidR="0092467A" w:rsidRPr="009B0E5D" w:rsidRDefault="0092467A" w:rsidP="00CA37D0">
                            <w:pPr>
                              <w:pStyle w:val="HTML1"/>
                            </w:pPr>
                            <w:r w:rsidRPr="009B0E5D">
                              <w:t>schedule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(5)</w:t>
                            </w:r>
                          </w:p>
                          <w:p w14:paraId="135539FF" w14:textId="1C9950EB" w:rsidR="0092467A" w:rsidRDefault="0092467A" w:rsidP="00CA37D0">
                            <w:pPr>
                              <w:pStyle w:val="HTML1"/>
                            </w:pPr>
                            <w:r w:rsidRPr="009B0E5D">
                              <w:t>NOT_REACHED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(6)</w:t>
                            </w:r>
                          </w:p>
                          <w:p w14:paraId="479E9931" w14:textId="77777777" w:rsidR="0092467A" w:rsidRPr="009B0E5D" w:rsidRDefault="0092467A" w:rsidP="00CA37D0">
                            <w:pPr>
                              <w:pStyle w:val="HTML1"/>
                            </w:pPr>
                          </w:p>
                          <w:p w14:paraId="2A67D76D" w14:textId="77777777" w:rsidR="0092467A" w:rsidRPr="009B0E5D" w:rsidRDefault="0092467A" w:rsidP="009B0E5D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273" w:name="L305"/>
                            <w:r w:rsidRPr="009B0E5D">
                              <w:t>}</w:t>
                            </w:r>
                            <w:bookmarkEnd w:id="273"/>
                          </w:p>
                          <w:p w14:paraId="6CC03647" w14:textId="77777777" w:rsidR="0092467A" w:rsidRPr="009B0E5D" w:rsidRDefault="0092467A" w:rsidP="002C4147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2B32B" id="직사각형 11" o:spid="_x0000_s1045" style="width:464.85pt;height:2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" fillcolor="white [3201]" strokecolor="#c16f94 [3209]" strokeweight="1pt">
                <v:textbox>
                  <w:txbxContent>
                    <w:p w14:paraId="23BAB22C" w14:textId="77777777" w:rsidR="0092467A" w:rsidRPr="009B0E5D" w:rsidRDefault="0092467A" w:rsidP="009B0E5D">
                      <w:pPr>
                        <w:pStyle w:val="HTML1"/>
                        <w:ind w:left="0"/>
                      </w:pPr>
                      <w:bookmarkStart w:id="274" w:name="L288"/>
                      <w:r w:rsidRPr="009B0E5D">
                        <w:rPr>
                          <w:b/>
                          <w:bCs/>
                        </w:rPr>
                        <w:t>void</w:t>
                      </w:r>
                      <w:bookmarkEnd w:id="274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B0E5D">
                        <w:t>thread_exit (</w:t>
                      </w:r>
                      <w:r w:rsidRPr="009B0E5D">
                        <w:rPr>
                          <w:b/>
                          <w:bCs/>
                        </w:rPr>
                        <w:t>void</w:t>
                      </w:r>
                      <w:r w:rsidRPr="009B0E5D">
                        <w:t xml:space="preserve">) </w:t>
                      </w:r>
                    </w:p>
                    <w:p w14:paraId="4C51F6CF" w14:textId="77777777" w:rsidR="0092467A" w:rsidRPr="009B0E5D" w:rsidRDefault="0092467A" w:rsidP="009B0E5D">
                      <w:pPr>
                        <w:pStyle w:val="HTML1"/>
                        <w:ind w:left="0"/>
                      </w:pPr>
                      <w:bookmarkStart w:id="275" w:name="L290"/>
                      <w:r w:rsidRPr="009B0E5D">
                        <w:t>{</w:t>
                      </w:r>
                    </w:p>
                    <w:bookmarkEnd w:id="275"/>
                    <w:p w14:paraId="7F763F35" w14:textId="69B2A5F7" w:rsidR="0092467A" w:rsidRDefault="0092467A" w:rsidP="00CA37D0">
                      <w:pPr>
                        <w:pStyle w:val="HTML1"/>
                      </w:pPr>
                      <w:r w:rsidRPr="009B0E5D">
                        <w:t>ASSERT (!intr_context ());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7663D68D" w14:textId="77777777" w:rsidR="0092467A" w:rsidRPr="009B0E5D" w:rsidRDefault="0092467A" w:rsidP="00CA37D0">
                      <w:pPr>
                        <w:pStyle w:val="HTML1"/>
                      </w:pPr>
                    </w:p>
                    <w:p w14:paraId="6F2ADAA1" w14:textId="77777777" w:rsidR="0092467A" w:rsidRPr="009B0E5D" w:rsidRDefault="0092467A" w:rsidP="00CA37D0">
                      <w:pPr>
                        <w:pStyle w:val="HTML1"/>
                      </w:pPr>
                      <w:bookmarkStart w:id="276" w:name="L293"/>
                      <w:r w:rsidRPr="009B0E5D">
                        <w:t>#ifdef USERPROG</w:t>
                      </w:r>
                    </w:p>
                    <w:bookmarkEnd w:id="276"/>
                    <w:p w14:paraId="5A12329F" w14:textId="77777777" w:rsidR="0092467A" w:rsidRPr="009B0E5D" w:rsidRDefault="0092467A" w:rsidP="009B0E5D">
                      <w:pPr>
                        <w:pStyle w:val="HTML1"/>
                        <w:ind w:firstLine="360"/>
                      </w:pPr>
                      <w:r w:rsidRPr="009B0E5D">
                        <w:t>process_exit ();</w:t>
                      </w:r>
                    </w:p>
                    <w:p w14:paraId="072CD967" w14:textId="77777777" w:rsidR="0092467A" w:rsidRPr="009B0E5D" w:rsidRDefault="0092467A" w:rsidP="00CA37D0">
                      <w:pPr>
                        <w:pStyle w:val="HTML1"/>
                      </w:pPr>
                      <w:bookmarkStart w:id="277" w:name="L295"/>
                      <w:r w:rsidRPr="009B0E5D">
                        <w:t>#endif</w:t>
                      </w:r>
                    </w:p>
                    <w:p w14:paraId="5E9CFD83" w14:textId="77777777" w:rsidR="0092467A" w:rsidRDefault="0092467A" w:rsidP="00CA37D0">
                      <w:pPr>
                        <w:pStyle w:val="HTML1"/>
                      </w:pPr>
                      <w:bookmarkStart w:id="278" w:name="L300"/>
                      <w:bookmarkEnd w:id="277"/>
                    </w:p>
                    <w:bookmarkEnd w:id="278"/>
                    <w:p w14:paraId="47B6742A" w14:textId="5A3C11D8" w:rsidR="0092467A" w:rsidRPr="009B0E5D" w:rsidRDefault="0092467A" w:rsidP="00CA37D0">
                      <w:pPr>
                        <w:pStyle w:val="HTML1"/>
                      </w:pPr>
                      <w:r w:rsidRPr="009B0E5D">
                        <w:t>intr_disable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3D93467A" w14:textId="35FE1514" w:rsidR="0092467A" w:rsidRPr="009B0E5D" w:rsidRDefault="0092467A" w:rsidP="00CA37D0">
                      <w:pPr>
                        <w:pStyle w:val="HTML1"/>
                      </w:pPr>
                      <w:r w:rsidRPr="009B0E5D">
                        <w:t>list_remove (&amp;thread_current()-&gt;allelem);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56037A47" w14:textId="78DB53B6" w:rsidR="0092467A" w:rsidRPr="009B0E5D" w:rsidRDefault="0092467A" w:rsidP="00CA37D0">
                      <w:pPr>
                        <w:pStyle w:val="HTML1"/>
                      </w:pPr>
                      <w:r w:rsidRPr="009B0E5D">
                        <w:t>thread_current ()-&gt;status = THREAD_DYING;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5E76EC54" w14:textId="28142A01" w:rsidR="0092467A" w:rsidRPr="009B0E5D" w:rsidRDefault="0092467A" w:rsidP="00CA37D0">
                      <w:pPr>
                        <w:pStyle w:val="HTML1"/>
                      </w:pPr>
                      <w:r w:rsidRPr="009B0E5D">
                        <w:t>schedule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(5)</w:t>
                      </w:r>
                    </w:p>
                    <w:p w14:paraId="135539FF" w14:textId="1C9950EB" w:rsidR="0092467A" w:rsidRDefault="0092467A" w:rsidP="00CA37D0">
                      <w:pPr>
                        <w:pStyle w:val="HTML1"/>
                      </w:pPr>
                      <w:r w:rsidRPr="009B0E5D">
                        <w:t>NOT_REACHED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(6)</w:t>
                      </w:r>
                    </w:p>
                    <w:p w14:paraId="479E9931" w14:textId="77777777" w:rsidR="0092467A" w:rsidRPr="009B0E5D" w:rsidRDefault="0092467A" w:rsidP="00CA37D0">
                      <w:pPr>
                        <w:pStyle w:val="HTML1"/>
                      </w:pPr>
                    </w:p>
                    <w:p w14:paraId="2A67D76D" w14:textId="77777777" w:rsidR="0092467A" w:rsidRPr="009B0E5D" w:rsidRDefault="0092467A" w:rsidP="009B0E5D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279" w:name="L305"/>
                      <w:r w:rsidRPr="009B0E5D">
                        <w:t>}</w:t>
                      </w:r>
                      <w:bookmarkEnd w:id="279"/>
                    </w:p>
                    <w:p w14:paraId="6CC03647" w14:textId="77777777" w:rsidR="0092467A" w:rsidRPr="009B0E5D" w:rsidRDefault="0092467A" w:rsidP="002C4147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303911C" w14:textId="58787718" w:rsidR="002C4147" w:rsidRDefault="005512E8" w:rsidP="00EE3DE5">
      <w:pPr>
        <w:pStyle w:val="aff0"/>
        <w:numPr>
          <w:ilvl w:val="0"/>
          <w:numId w:val="41"/>
        </w:numPr>
        <w:ind w:leftChars="0"/>
      </w:pPr>
      <w:r>
        <w:rPr>
          <w:rFonts w:hint="eastAsia"/>
        </w:rPr>
        <w:t>i</w:t>
      </w:r>
      <w:r>
        <w:t>nter_context()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재확인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7DCA1C" w14:textId="19EBB443" w:rsidR="005512E8" w:rsidRDefault="005512E8" w:rsidP="00EE3DE5">
      <w:pPr>
        <w:pStyle w:val="aff0"/>
        <w:numPr>
          <w:ilvl w:val="0"/>
          <w:numId w:val="41"/>
        </w:numPr>
        <w:ind w:leftChars="0"/>
      </w:pP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멈춘다</w:t>
      </w:r>
      <w:r>
        <w:rPr>
          <w:rFonts w:hint="eastAsia"/>
        </w:rPr>
        <w:t>.</w:t>
      </w:r>
    </w:p>
    <w:p w14:paraId="026F2DE2" w14:textId="6A77C074" w:rsidR="005512E8" w:rsidRDefault="005512E8" w:rsidP="00EE3DE5">
      <w:pPr>
        <w:pStyle w:val="aff0"/>
        <w:numPr>
          <w:ilvl w:val="0"/>
          <w:numId w:val="41"/>
        </w:numPr>
        <w:ind w:leftChars="0"/>
      </w:pP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>를</w:t>
      </w:r>
      <w:r>
        <w:rPr>
          <w:rFonts w:hint="eastAsia"/>
        </w:rPr>
        <w:t xml:space="preserve"> t</w:t>
      </w:r>
      <w:r>
        <w:t xml:space="preserve">hread_current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0F1F1A7B" w14:textId="0F53CD3D" w:rsidR="005512E8" w:rsidRDefault="005512E8" w:rsidP="00EE3DE5">
      <w:pPr>
        <w:pStyle w:val="aff0"/>
        <w:numPr>
          <w:ilvl w:val="0"/>
          <w:numId w:val="41"/>
        </w:numPr>
        <w:ind w:left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 xml:space="preserve">THREAD_DYING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</w:p>
    <w:p w14:paraId="1CF54DDE" w14:textId="2A738554" w:rsidR="005512E8" w:rsidRDefault="005512E8" w:rsidP="00EE3DE5">
      <w:pPr>
        <w:pStyle w:val="aff0"/>
        <w:numPr>
          <w:ilvl w:val="0"/>
          <w:numId w:val="41"/>
        </w:numPr>
        <w:ind w:leftChars="0"/>
      </w:pPr>
      <w:r>
        <w:t xml:space="preserve">thread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schedule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</w:p>
    <w:p w14:paraId="2CCEB930" w14:textId="7AC07688" w:rsidR="005512E8" w:rsidRDefault="009E3EFC" w:rsidP="009E3EFC">
      <w:pPr>
        <w:pStyle w:val="aff0"/>
        <w:numPr>
          <w:ilvl w:val="0"/>
          <w:numId w:val="41"/>
        </w:numPr>
        <w:ind w:leftChars="0"/>
      </w:pP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 w:rsidR="00E06F62">
        <w:rPr>
          <w:rFonts w:hint="eastAsia"/>
        </w:rPr>
        <w:t xml:space="preserve"> </w:t>
      </w:r>
      <w:r>
        <w:rPr>
          <w:rFonts w:hint="eastAsia"/>
        </w:rPr>
        <w:t>했을</w:t>
      </w:r>
      <w:r w:rsidR="00674071"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5512E8">
        <w:rPr>
          <w:rFonts w:hint="eastAsia"/>
        </w:rPr>
        <w:t>이미</w:t>
      </w:r>
      <w:r w:rsidR="005512E8">
        <w:rPr>
          <w:rFonts w:hint="eastAsia"/>
        </w:rPr>
        <w:t xml:space="preserve"> </w:t>
      </w:r>
      <w:r w:rsidR="005512E8">
        <w:t xml:space="preserve">schedule </w:t>
      </w:r>
      <w:r w:rsidR="005512E8">
        <w:rPr>
          <w:rFonts w:hint="eastAsia"/>
        </w:rPr>
        <w:t>에서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처리가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마무리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되었기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때문에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실행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되지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않는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부분</w:t>
      </w:r>
      <w:r w:rsidR="005512E8">
        <w:rPr>
          <w:rFonts w:hint="eastAsia"/>
        </w:rPr>
        <w:t xml:space="preserve"> </w:t>
      </w:r>
      <w:r w:rsidR="005512E8">
        <w:rPr>
          <w:rFonts w:hint="eastAsia"/>
        </w:rPr>
        <w:t>이다</w:t>
      </w:r>
      <w:r w:rsidR="005512E8">
        <w:rPr>
          <w:rFonts w:hint="eastAsia"/>
        </w:rPr>
        <w:t>.</w:t>
      </w:r>
    </w:p>
    <w:p w14:paraId="6C680C83" w14:textId="6EB4E3A4" w:rsidR="006337A6" w:rsidRDefault="006337A6" w:rsidP="009B0E5D">
      <w:pPr>
        <w:ind w:left="0"/>
      </w:pPr>
    </w:p>
    <w:p w14:paraId="5FAF916F" w14:textId="77777777" w:rsidR="006A6866" w:rsidRDefault="006337A6" w:rsidP="006337A6">
      <w:pPr>
        <w:pStyle w:val="2"/>
      </w:pPr>
      <w:bookmarkStart w:id="280" w:name="_Toc7679379"/>
      <w:r>
        <w:lastRenderedPageBreak/>
        <w:t>sche</w:t>
      </w:r>
      <w:r w:rsidR="006A6866">
        <w:t>dule()</w:t>
      </w:r>
      <w:bookmarkEnd w:id="280"/>
    </w:p>
    <w:p w14:paraId="28825228" w14:textId="02E6B8FF" w:rsidR="00D0245B" w:rsidRDefault="006A6866" w:rsidP="00D0245B">
      <w:r w:rsidRPr="00912913">
        <w:rPr>
          <w:noProof/>
        </w:rPr>
        <mc:AlternateContent>
          <mc:Choice Requires="wps">
            <w:drawing>
              <wp:inline distT="0" distB="0" distL="0" distR="0" wp14:anchorId="7A4ABE05" wp14:editId="5602C0F3">
                <wp:extent cx="5903366" cy="2667000"/>
                <wp:effectExtent l="0" t="0" r="21590" b="1905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D11DB" w14:textId="2EF2BE7E" w:rsidR="0092467A" w:rsidRPr="003048D8" w:rsidRDefault="0092467A" w:rsidP="003048D8">
                            <w:pPr>
                              <w:ind w:left="0"/>
                            </w:pPr>
                            <w:bookmarkStart w:id="281" w:name="L555"/>
                            <w:r w:rsidRPr="003048D8">
                              <w:t>static void</w:t>
                            </w:r>
                            <w:bookmarkEnd w:id="281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 w:rsidRPr="003048D8">
                              <w:t xml:space="preserve">chedule (void) </w:t>
                            </w:r>
                          </w:p>
                          <w:p w14:paraId="2F22D94C" w14:textId="44DD2F9A" w:rsidR="0092467A" w:rsidRPr="003048D8" w:rsidRDefault="0092467A" w:rsidP="003048D8">
                            <w:pPr>
                              <w:ind w:left="0"/>
                            </w:pPr>
                            <w:bookmarkStart w:id="282" w:name="L557"/>
                            <w:r w:rsidRPr="003048D8">
                              <w:t>{</w:t>
                            </w:r>
                          </w:p>
                          <w:p w14:paraId="66F7112C" w14:textId="58B3E2F2" w:rsidR="0092467A" w:rsidRPr="003048D8" w:rsidRDefault="0092467A" w:rsidP="003048D8">
                            <w:pPr>
                              <w:pStyle w:val="HTML1"/>
                              <w:ind w:left="0" w:firstLine="360"/>
                            </w:pPr>
                            <w:bookmarkStart w:id="283" w:name="L558"/>
                            <w:bookmarkEnd w:id="282"/>
                            <w:r w:rsidRPr="003048D8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3048D8">
                              <w:t xml:space="preserve"> </w:t>
                            </w:r>
                            <w:bookmarkEnd w:id="283"/>
                            <w:r w:rsidRPr="003048D8">
                              <w:t>thread *cur = running_thread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2F5AB9A6" w14:textId="3290BEAA" w:rsidR="0092467A" w:rsidRPr="003048D8" w:rsidRDefault="0092467A" w:rsidP="006A6866">
                            <w:pPr>
                              <w:pStyle w:val="HTML1"/>
                            </w:pPr>
                            <w:bookmarkStart w:id="284" w:name="L559"/>
                            <w:r w:rsidRPr="003048D8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3048D8">
                              <w:t xml:space="preserve"> </w:t>
                            </w:r>
                            <w:bookmarkEnd w:id="284"/>
                            <w:r w:rsidRPr="003048D8">
                              <w:t>thread *next = next_thread_to_run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4690E807" w14:textId="24C262FC" w:rsidR="0092467A" w:rsidRPr="003048D8" w:rsidRDefault="0092467A" w:rsidP="006A6866">
                            <w:pPr>
                              <w:pStyle w:val="HTML1"/>
                            </w:pPr>
                            <w:bookmarkStart w:id="285" w:name="L560"/>
                            <w:r w:rsidRPr="003048D8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3048D8">
                              <w:t xml:space="preserve"> </w:t>
                            </w:r>
                            <w:bookmarkEnd w:id="285"/>
                            <w:r w:rsidRPr="003048D8">
                              <w:t>thread *prev = NULL;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40221C66" w14:textId="377261A9" w:rsidR="0092467A" w:rsidRPr="003048D8" w:rsidRDefault="0092467A" w:rsidP="006A6866">
                            <w:pPr>
                              <w:pStyle w:val="HTML1"/>
                            </w:pPr>
                            <w:bookmarkStart w:id="286" w:name="L561"/>
                            <w:r w:rsidRPr="003048D8">
                              <w:t xml:space="preserve"> </w:t>
                            </w:r>
                          </w:p>
                          <w:bookmarkEnd w:id="286"/>
                          <w:p w14:paraId="77A8564F" w14:textId="2C0165BB" w:rsidR="0092467A" w:rsidRPr="003048D8" w:rsidRDefault="0092467A" w:rsidP="006A6866">
                            <w:pPr>
                              <w:pStyle w:val="HTML1"/>
                            </w:pPr>
                            <w:r w:rsidRPr="003048D8">
                              <w:t>ASSERT (intr_get_level () == INTR_OFF);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10040C10" w14:textId="178A3FB1" w:rsidR="0092467A" w:rsidRPr="003048D8" w:rsidRDefault="0092467A" w:rsidP="006A6866">
                            <w:pPr>
                              <w:pStyle w:val="HTML1"/>
                            </w:pPr>
                            <w:r w:rsidRPr="003048D8">
                              <w:t>ASSERT (cur-&gt;status != THREAD_RUNNING);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(5)</w:t>
                            </w:r>
                          </w:p>
                          <w:p w14:paraId="064F82EE" w14:textId="352C9B4A" w:rsidR="0092467A" w:rsidRPr="003048D8" w:rsidRDefault="0092467A" w:rsidP="006A6866">
                            <w:pPr>
                              <w:pStyle w:val="HTML1"/>
                            </w:pPr>
                            <w:r w:rsidRPr="003048D8">
                              <w:t>ASSERT (is_thread (next));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(6)</w:t>
                            </w:r>
                          </w:p>
                          <w:p w14:paraId="335E9205" w14:textId="3266C5AE" w:rsidR="0092467A" w:rsidRPr="003048D8" w:rsidRDefault="0092467A" w:rsidP="006A6866">
                            <w:pPr>
                              <w:pStyle w:val="HTML1"/>
                            </w:pPr>
                            <w:bookmarkStart w:id="287" w:name="L565"/>
                            <w:r w:rsidRPr="003048D8">
                              <w:t xml:space="preserve"> </w:t>
                            </w:r>
                          </w:p>
                          <w:p w14:paraId="4E148E13" w14:textId="3DFEF600" w:rsidR="0092467A" w:rsidRPr="003048D8" w:rsidRDefault="0092467A" w:rsidP="006A6866">
                            <w:pPr>
                              <w:pStyle w:val="HTML1"/>
                            </w:pPr>
                            <w:bookmarkStart w:id="288" w:name="L566"/>
                            <w:bookmarkEnd w:id="287"/>
                            <w:r w:rsidRPr="003048D8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3048D8">
                              <w:t xml:space="preserve"> (cur != </w:t>
                            </w:r>
                            <w:bookmarkEnd w:id="288"/>
                            <w:r w:rsidRPr="003048D8">
                              <w:t>next)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(7)</w:t>
                            </w:r>
                          </w:p>
                          <w:p w14:paraId="059B5AF4" w14:textId="4AFA77D8" w:rsidR="0092467A" w:rsidRPr="003048D8" w:rsidRDefault="0092467A" w:rsidP="006A6866">
                            <w:pPr>
                              <w:pStyle w:val="HTML1"/>
                            </w:pPr>
                            <w:bookmarkStart w:id="289" w:name="L567"/>
                            <w:r w:rsidRPr="003048D8"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3048D8">
                              <w:t xml:space="preserve">prev = </w:t>
                            </w:r>
                            <w:r w:rsidRPr="00343546">
                              <w:rPr>
                                <w:b/>
                              </w:rPr>
                              <w:t>switch_threads</w:t>
                            </w:r>
                            <w:r w:rsidRPr="003048D8">
                              <w:t xml:space="preserve"> (cur, </w:t>
                            </w:r>
                            <w:bookmarkEnd w:id="289"/>
                            <w:r w:rsidRPr="003048D8">
                              <w:t>next);</w:t>
                            </w:r>
                          </w:p>
                          <w:p w14:paraId="33FCF345" w14:textId="5F94BFFF" w:rsidR="0092467A" w:rsidRPr="003048D8" w:rsidRDefault="00AB53C3" w:rsidP="006A6866">
                            <w:pPr>
                              <w:pStyle w:val="HTML1"/>
                            </w:pPr>
                            <w:hyperlink w:anchor="_thread_schedule_tail" w:history="1">
                              <w:r w:rsidR="0092467A" w:rsidRPr="00AB53C3">
                                <w:rPr>
                                  <w:rStyle w:val="afe"/>
                                  <w:b/>
                                </w:rPr>
                                <w:t>thread_schedule_tail</w:t>
                              </w:r>
                            </w:hyperlink>
                            <w:r w:rsidR="0092467A" w:rsidRPr="003048D8">
                              <w:t xml:space="preserve"> (prev);</w:t>
                            </w:r>
                            <w:r w:rsidR="0092467A">
                              <w:tab/>
                            </w:r>
                            <w:r w:rsidR="0092467A">
                              <w:tab/>
                            </w:r>
                            <w:r w:rsidR="0092467A">
                              <w:tab/>
                            </w:r>
                            <w:r w:rsidR="0092467A">
                              <w:tab/>
                            </w:r>
                            <w:r w:rsidR="0092467A">
                              <w:tab/>
                            </w:r>
                            <w:r w:rsidR="0092467A">
                              <w:tab/>
                              <w:t>(8)</w:t>
                            </w:r>
                          </w:p>
                          <w:p w14:paraId="0A0D737D" w14:textId="39A5E375" w:rsidR="0092467A" w:rsidRPr="003048D8" w:rsidRDefault="0092467A" w:rsidP="003048D8">
                            <w:pPr>
                              <w:pStyle w:val="HTML1"/>
                              <w:ind w:left="0"/>
                            </w:pPr>
                            <w:bookmarkStart w:id="290" w:name="L569"/>
                            <w:r w:rsidRPr="003048D8">
                              <w:t>}</w:t>
                            </w:r>
                          </w:p>
                          <w:bookmarkEnd w:id="290"/>
                          <w:p w14:paraId="13C3E849" w14:textId="6D6B34D9" w:rsidR="0092467A" w:rsidRPr="003048D8" w:rsidRDefault="0092467A" w:rsidP="006A6866">
                            <w:pPr>
                              <w:rPr>
                                <w:rFonts w:ascii="굴림체" w:eastAsia="굴림체" w:hAnsi="굴림체" w:cs="굴림체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ABE05" id="직사각형 23" o:spid="_x0000_s1046" style="width:464.8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" fillcolor="white [3201]" strokecolor="#c16f94 [3209]" strokeweight="1pt">
                <v:textbox>
                  <w:txbxContent>
                    <w:p w14:paraId="4E7D11DB" w14:textId="2EF2BE7E" w:rsidR="0092467A" w:rsidRPr="003048D8" w:rsidRDefault="0092467A" w:rsidP="003048D8">
                      <w:pPr>
                        <w:ind w:left="0"/>
                      </w:pPr>
                      <w:bookmarkStart w:id="291" w:name="L555"/>
                      <w:r w:rsidRPr="003048D8">
                        <w:t>static void</w:t>
                      </w:r>
                      <w:bookmarkEnd w:id="291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</w:t>
                      </w:r>
                      <w:r w:rsidRPr="003048D8">
                        <w:t xml:space="preserve">chedule (void) </w:t>
                      </w:r>
                    </w:p>
                    <w:p w14:paraId="2F22D94C" w14:textId="44DD2F9A" w:rsidR="0092467A" w:rsidRPr="003048D8" w:rsidRDefault="0092467A" w:rsidP="003048D8">
                      <w:pPr>
                        <w:ind w:left="0"/>
                      </w:pPr>
                      <w:bookmarkStart w:id="292" w:name="L557"/>
                      <w:r w:rsidRPr="003048D8">
                        <w:t>{</w:t>
                      </w:r>
                    </w:p>
                    <w:p w14:paraId="66F7112C" w14:textId="58B3E2F2" w:rsidR="0092467A" w:rsidRPr="003048D8" w:rsidRDefault="0092467A" w:rsidP="003048D8">
                      <w:pPr>
                        <w:pStyle w:val="HTML1"/>
                        <w:ind w:left="0" w:firstLine="360"/>
                      </w:pPr>
                      <w:bookmarkStart w:id="293" w:name="L558"/>
                      <w:bookmarkEnd w:id="292"/>
                      <w:r w:rsidRPr="003048D8">
                        <w:rPr>
                          <w:b/>
                          <w:bCs/>
                        </w:rPr>
                        <w:t>struct</w:t>
                      </w:r>
                      <w:r w:rsidRPr="003048D8">
                        <w:t xml:space="preserve"> </w:t>
                      </w:r>
                      <w:bookmarkEnd w:id="293"/>
                      <w:r w:rsidRPr="003048D8">
                        <w:t>thread *cur = running_thread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2F5AB9A6" w14:textId="3290BEAA" w:rsidR="0092467A" w:rsidRPr="003048D8" w:rsidRDefault="0092467A" w:rsidP="006A6866">
                      <w:pPr>
                        <w:pStyle w:val="HTML1"/>
                      </w:pPr>
                      <w:bookmarkStart w:id="294" w:name="L559"/>
                      <w:r w:rsidRPr="003048D8">
                        <w:rPr>
                          <w:b/>
                          <w:bCs/>
                        </w:rPr>
                        <w:t>struct</w:t>
                      </w:r>
                      <w:r w:rsidRPr="003048D8">
                        <w:t xml:space="preserve"> </w:t>
                      </w:r>
                      <w:bookmarkEnd w:id="294"/>
                      <w:r w:rsidRPr="003048D8">
                        <w:t>thread *next = next_thread_to_run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4690E807" w14:textId="24C262FC" w:rsidR="0092467A" w:rsidRPr="003048D8" w:rsidRDefault="0092467A" w:rsidP="006A6866">
                      <w:pPr>
                        <w:pStyle w:val="HTML1"/>
                      </w:pPr>
                      <w:bookmarkStart w:id="295" w:name="L560"/>
                      <w:r w:rsidRPr="003048D8">
                        <w:rPr>
                          <w:b/>
                          <w:bCs/>
                        </w:rPr>
                        <w:t>struct</w:t>
                      </w:r>
                      <w:r w:rsidRPr="003048D8">
                        <w:t xml:space="preserve"> </w:t>
                      </w:r>
                      <w:bookmarkEnd w:id="295"/>
                      <w:r w:rsidRPr="003048D8">
                        <w:t>thread *prev = NULL;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40221C66" w14:textId="377261A9" w:rsidR="0092467A" w:rsidRPr="003048D8" w:rsidRDefault="0092467A" w:rsidP="006A6866">
                      <w:pPr>
                        <w:pStyle w:val="HTML1"/>
                      </w:pPr>
                      <w:bookmarkStart w:id="296" w:name="L561"/>
                      <w:r w:rsidRPr="003048D8">
                        <w:t xml:space="preserve"> </w:t>
                      </w:r>
                    </w:p>
                    <w:bookmarkEnd w:id="296"/>
                    <w:p w14:paraId="77A8564F" w14:textId="2C0165BB" w:rsidR="0092467A" w:rsidRPr="003048D8" w:rsidRDefault="0092467A" w:rsidP="006A6866">
                      <w:pPr>
                        <w:pStyle w:val="HTML1"/>
                      </w:pPr>
                      <w:r w:rsidRPr="003048D8">
                        <w:t>ASSERT (intr_get_level () == INTR_OFF);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10040C10" w14:textId="178A3FB1" w:rsidR="0092467A" w:rsidRPr="003048D8" w:rsidRDefault="0092467A" w:rsidP="006A6866">
                      <w:pPr>
                        <w:pStyle w:val="HTML1"/>
                      </w:pPr>
                      <w:r w:rsidRPr="003048D8">
                        <w:t>ASSERT (cur-&gt;status != THREAD_RUNNING);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(5)</w:t>
                      </w:r>
                    </w:p>
                    <w:p w14:paraId="064F82EE" w14:textId="352C9B4A" w:rsidR="0092467A" w:rsidRPr="003048D8" w:rsidRDefault="0092467A" w:rsidP="006A6866">
                      <w:pPr>
                        <w:pStyle w:val="HTML1"/>
                      </w:pPr>
                      <w:r w:rsidRPr="003048D8">
                        <w:t>ASSERT (is_thread (next));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(6)</w:t>
                      </w:r>
                    </w:p>
                    <w:p w14:paraId="335E9205" w14:textId="3266C5AE" w:rsidR="0092467A" w:rsidRPr="003048D8" w:rsidRDefault="0092467A" w:rsidP="006A6866">
                      <w:pPr>
                        <w:pStyle w:val="HTML1"/>
                      </w:pPr>
                      <w:bookmarkStart w:id="297" w:name="L565"/>
                      <w:r w:rsidRPr="003048D8">
                        <w:t xml:space="preserve"> </w:t>
                      </w:r>
                    </w:p>
                    <w:p w14:paraId="4E148E13" w14:textId="3DFEF600" w:rsidR="0092467A" w:rsidRPr="003048D8" w:rsidRDefault="0092467A" w:rsidP="006A6866">
                      <w:pPr>
                        <w:pStyle w:val="HTML1"/>
                      </w:pPr>
                      <w:bookmarkStart w:id="298" w:name="L566"/>
                      <w:bookmarkEnd w:id="297"/>
                      <w:r w:rsidRPr="003048D8">
                        <w:rPr>
                          <w:b/>
                          <w:bCs/>
                        </w:rPr>
                        <w:t>if</w:t>
                      </w:r>
                      <w:r w:rsidRPr="003048D8">
                        <w:t xml:space="preserve"> (cur != </w:t>
                      </w:r>
                      <w:bookmarkEnd w:id="298"/>
                      <w:r w:rsidRPr="003048D8">
                        <w:t>next)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(7)</w:t>
                      </w:r>
                    </w:p>
                    <w:p w14:paraId="059B5AF4" w14:textId="4AFA77D8" w:rsidR="0092467A" w:rsidRPr="003048D8" w:rsidRDefault="0092467A" w:rsidP="006A6866">
                      <w:pPr>
                        <w:pStyle w:val="HTML1"/>
                      </w:pPr>
                      <w:bookmarkStart w:id="299" w:name="L567"/>
                      <w:r w:rsidRPr="003048D8">
                        <w:t xml:space="preserve"> </w:t>
                      </w:r>
                      <w:r>
                        <w:t xml:space="preserve">  </w:t>
                      </w:r>
                      <w:r w:rsidRPr="003048D8">
                        <w:t xml:space="preserve">prev = </w:t>
                      </w:r>
                      <w:r w:rsidRPr="00343546">
                        <w:rPr>
                          <w:b/>
                        </w:rPr>
                        <w:t>switch_threads</w:t>
                      </w:r>
                      <w:r w:rsidRPr="003048D8">
                        <w:t xml:space="preserve"> (cur, </w:t>
                      </w:r>
                      <w:bookmarkEnd w:id="299"/>
                      <w:r w:rsidRPr="003048D8">
                        <w:t>next);</w:t>
                      </w:r>
                    </w:p>
                    <w:p w14:paraId="33FCF345" w14:textId="5F94BFFF" w:rsidR="0092467A" w:rsidRPr="003048D8" w:rsidRDefault="00AB53C3" w:rsidP="006A6866">
                      <w:pPr>
                        <w:pStyle w:val="HTML1"/>
                      </w:pPr>
                      <w:hyperlink w:anchor="_thread_schedule_tail" w:history="1">
                        <w:r w:rsidR="0092467A" w:rsidRPr="00AB53C3">
                          <w:rPr>
                            <w:rStyle w:val="afe"/>
                            <w:b/>
                          </w:rPr>
                          <w:t>thread_schedule_tail</w:t>
                        </w:r>
                      </w:hyperlink>
                      <w:r w:rsidR="0092467A" w:rsidRPr="003048D8">
                        <w:t xml:space="preserve"> (prev);</w:t>
                      </w:r>
                      <w:r w:rsidR="0092467A">
                        <w:tab/>
                      </w:r>
                      <w:r w:rsidR="0092467A">
                        <w:tab/>
                      </w:r>
                      <w:r w:rsidR="0092467A">
                        <w:tab/>
                      </w:r>
                      <w:r w:rsidR="0092467A">
                        <w:tab/>
                      </w:r>
                      <w:r w:rsidR="0092467A">
                        <w:tab/>
                      </w:r>
                      <w:r w:rsidR="0092467A">
                        <w:tab/>
                        <w:t>(8)</w:t>
                      </w:r>
                    </w:p>
                    <w:p w14:paraId="0A0D737D" w14:textId="39A5E375" w:rsidR="0092467A" w:rsidRPr="003048D8" w:rsidRDefault="0092467A" w:rsidP="003048D8">
                      <w:pPr>
                        <w:pStyle w:val="HTML1"/>
                        <w:ind w:left="0"/>
                      </w:pPr>
                      <w:bookmarkStart w:id="300" w:name="L569"/>
                      <w:r w:rsidRPr="003048D8">
                        <w:t>}</w:t>
                      </w:r>
                    </w:p>
                    <w:bookmarkEnd w:id="300"/>
                    <w:p w14:paraId="13C3E849" w14:textId="6D6B34D9" w:rsidR="0092467A" w:rsidRPr="003048D8" w:rsidRDefault="0092467A" w:rsidP="006A6866">
                      <w:pPr>
                        <w:rPr>
                          <w:rFonts w:ascii="굴림체" w:eastAsia="굴림체" w:hAnsi="굴림체" w:cs="굴림체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B9E306" w14:textId="1F681C9B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실행중인</w:t>
      </w:r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cur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781E368E" w14:textId="77B4CE24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next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</w:p>
    <w:p w14:paraId="6E5535A9" w14:textId="6D38AA42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t xml:space="preserve">prev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 xml:space="preserve"> </w:t>
      </w:r>
    </w:p>
    <w:p w14:paraId="31E8A0B6" w14:textId="402B4068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상태인지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5652AB80" w14:textId="78DCB335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t>cur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t xml:space="preserve">running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r</w:t>
      </w:r>
      <w:r>
        <w:t xml:space="preserve">unning </w:t>
      </w:r>
      <w:r>
        <w:rPr>
          <w:rFonts w:hint="eastAsia"/>
        </w:rPr>
        <w:t>상태라면</w:t>
      </w:r>
      <w:r>
        <w:rPr>
          <w:rFonts w:hint="eastAsia"/>
        </w:rPr>
        <w:t xml:space="preserve"> s</w:t>
      </w:r>
      <w:r>
        <w:t xml:space="preserve">witch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)</w:t>
      </w:r>
    </w:p>
    <w:p w14:paraId="45D3FFB9" w14:textId="1F05F2F0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next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4245A0CD" w14:textId="6E614D23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rPr>
          <w:rFonts w:hint="eastAsia"/>
        </w:rPr>
        <w:t>c</w:t>
      </w:r>
      <w:r>
        <w:t xml:space="preserve">ur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next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동일하지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확인한후에</w:t>
      </w:r>
      <w:r>
        <w:rPr>
          <w:rFonts w:hint="eastAsia"/>
        </w:rPr>
        <w:t>,</w:t>
      </w:r>
      <w:r>
        <w:t xml:space="preserve"> thread </w:t>
      </w:r>
      <w:r w:rsidR="00AE48BA">
        <w:rPr>
          <w:rFonts w:hint="eastAsia"/>
        </w:rPr>
        <w:t>의</w:t>
      </w:r>
      <w:r w:rsidR="00AE48BA">
        <w:rPr>
          <w:rFonts w:hint="eastAsia"/>
        </w:rPr>
        <w:t xml:space="preserve"> </w:t>
      </w:r>
      <w:r w:rsidR="00AE48BA">
        <w:t xml:space="preserve">context </w:t>
      </w:r>
      <w:r w:rsidR="00AE48BA">
        <w:rPr>
          <w:rFonts w:hint="eastAsia"/>
        </w:rPr>
        <w:t>를</w:t>
      </w:r>
      <w:r w:rsidR="00AE48B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switch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 xml:space="preserve">prev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</w:p>
    <w:p w14:paraId="525D0D60" w14:textId="3EE2E10A" w:rsidR="00D0245B" w:rsidRDefault="00D0245B" w:rsidP="00D0245B">
      <w:pPr>
        <w:pStyle w:val="aff0"/>
        <w:numPr>
          <w:ilvl w:val="0"/>
          <w:numId w:val="43"/>
        </w:numPr>
        <w:ind w:leftChars="0"/>
      </w:pP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thread_schedule_tail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p</w:t>
      </w:r>
      <w:r>
        <w:t>rev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마무리한다</w:t>
      </w:r>
      <w:r>
        <w:rPr>
          <w:rFonts w:hint="eastAsia"/>
        </w:rPr>
        <w:t>.</w:t>
      </w:r>
    </w:p>
    <w:p w14:paraId="246EC0FA" w14:textId="0335EFBF" w:rsidR="006A6866" w:rsidRDefault="006A6866" w:rsidP="006A6866"/>
    <w:p w14:paraId="473B23EA" w14:textId="42DDA452" w:rsidR="000B0AB2" w:rsidRDefault="000B0AB2" w:rsidP="006A6866"/>
    <w:p w14:paraId="4BF5C63D" w14:textId="3243B149" w:rsidR="000B0AB2" w:rsidRDefault="000B0AB2" w:rsidP="006A6866"/>
    <w:p w14:paraId="69F50D17" w14:textId="2F33A49F" w:rsidR="000B0AB2" w:rsidRDefault="000B0AB2" w:rsidP="006A6866"/>
    <w:p w14:paraId="6B3F2341" w14:textId="6BDFD16E" w:rsidR="000B0AB2" w:rsidRDefault="000B0AB2" w:rsidP="006A6866"/>
    <w:p w14:paraId="047264BF" w14:textId="31999D75" w:rsidR="000B0AB2" w:rsidRDefault="000B0AB2" w:rsidP="006A6866"/>
    <w:p w14:paraId="6D3A6D37" w14:textId="082CC956" w:rsidR="000B0AB2" w:rsidRDefault="000B0AB2" w:rsidP="006A6866"/>
    <w:p w14:paraId="087FFAC7" w14:textId="793A4245" w:rsidR="000B0AB2" w:rsidRDefault="000B0AB2" w:rsidP="006A6866"/>
    <w:p w14:paraId="4B0D5A8F" w14:textId="77777777" w:rsidR="000B0AB2" w:rsidRDefault="000B0AB2" w:rsidP="006A6866"/>
    <w:p w14:paraId="20E2AB83" w14:textId="32DA7E8F" w:rsidR="000B0AB2" w:rsidRPr="000B0AB2" w:rsidRDefault="006A6866" w:rsidP="000B0AB2">
      <w:pPr>
        <w:pStyle w:val="2"/>
      </w:pPr>
      <w:bookmarkStart w:id="301" w:name="_Toc7679380"/>
      <w:bookmarkStart w:id="302" w:name="_thread_schedule_tail"/>
      <w:bookmarkEnd w:id="302"/>
      <w:r>
        <w:t>thread_</w:t>
      </w:r>
      <w:r>
        <w:rPr>
          <w:rFonts w:hint="eastAsia"/>
        </w:rPr>
        <w:t>s</w:t>
      </w:r>
      <w:r>
        <w:t>chedule_tail</w:t>
      </w:r>
      <w:bookmarkEnd w:id="301"/>
    </w:p>
    <w:p w14:paraId="0414622B" w14:textId="69945024" w:rsidR="006A6866" w:rsidRDefault="006A6866" w:rsidP="006A6866">
      <w:r w:rsidRPr="00912913">
        <w:rPr>
          <w:noProof/>
        </w:rPr>
        <mc:AlternateContent>
          <mc:Choice Requires="wps">
            <w:drawing>
              <wp:inline distT="0" distB="0" distL="0" distR="0" wp14:anchorId="2210B577" wp14:editId="678B9975">
                <wp:extent cx="5903366" cy="3733800"/>
                <wp:effectExtent l="0" t="0" r="21590" b="19050"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C62C6" w14:textId="224D3CF4" w:rsidR="0092467A" w:rsidRPr="003048D8" w:rsidRDefault="0092467A" w:rsidP="003048D8">
                            <w:pPr>
                              <w:pStyle w:val="HTML1"/>
                              <w:ind w:left="0"/>
                            </w:pPr>
                            <w:bookmarkStart w:id="303" w:name="L518"/>
                            <w:r w:rsidRPr="003048D8">
                              <w:rPr>
                                <w:b/>
                                <w:bCs/>
                              </w:rPr>
                              <w:t>void</w:t>
                            </w:r>
                            <w:bookmarkEnd w:id="303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3048D8">
                              <w:t>thread_schedule_tail (</w:t>
                            </w:r>
                            <w:r w:rsidRPr="003048D8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3048D8">
                              <w:t xml:space="preserve"> thread *prev)</w:t>
                            </w:r>
                          </w:p>
                          <w:p w14:paraId="2E86454F" w14:textId="0828160A" w:rsidR="0092467A" w:rsidRPr="003048D8" w:rsidRDefault="0092467A" w:rsidP="003048D8">
                            <w:pPr>
                              <w:pStyle w:val="HTML1"/>
                              <w:ind w:left="0"/>
                            </w:pPr>
                            <w:bookmarkStart w:id="304" w:name="L520"/>
                            <w:r w:rsidRPr="003048D8">
                              <w:t>{</w:t>
                            </w:r>
                          </w:p>
                          <w:p w14:paraId="701DB972" w14:textId="0E4359F7" w:rsidR="0092467A" w:rsidRPr="003048D8" w:rsidRDefault="0092467A" w:rsidP="006A6866">
                            <w:pPr>
                              <w:pStyle w:val="HTML1"/>
                            </w:pPr>
                            <w:bookmarkStart w:id="305" w:name="L521"/>
                            <w:bookmarkEnd w:id="304"/>
                            <w:r w:rsidRPr="003048D8">
                              <w:t xml:space="preserve"> </w:t>
                            </w:r>
                            <w:r w:rsidRPr="003048D8">
                              <w:rPr>
                                <w:b/>
                                <w:bCs/>
                              </w:rPr>
                              <w:t>struct</w:t>
                            </w:r>
                            <w:r w:rsidRPr="003048D8">
                              <w:t xml:space="preserve"> </w:t>
                            </w:r>
                            <w:bookmarkEnd w:id="305"/>
                            <w:r w:rsidRPr="003048D8">
                              <w:t>thread *cur = running_thread 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(1)</w:t>
                            </w:r>
                          </w:p>
                          <w:p w14:paraId="3F602AC6" w14:textId="754C07CA" w:rsidR="0092467A" w:rsidRPr="003048D8" w:rsidRDefault="0092467A" w:rsidP="006A6866">
                            <w:pPr>
                              <w:pStyle w:val="HTML1"/>
                            </w:pPr>
                            <w:bookmarkStart w:id="306" w:name="L522"/>
                            <w:r w:rsidRPr="003048D8">
                              <w:t xml:space="preserve"> </w:t>
                            </w:r>
                          </w:p>
                          <w:p w14:paraId="6755B82E" w14:textId="34EB6DCC" w:rsidR="0092467A" w:rsidRPr="003048D8" w:rsidRDefault="0092467A" w:rsidP="006A6866">
                            <w:pPr>
                              <w:pStyle w:val="HTML1"/>
                            </w:pPr>
                            <w:bookmarkStart w:id="307" w:name="L523"/>
                            <w:bookmarkEnd w:id="306"/>
                            <w:r w:rsidRPr="003048D8">
                              <w:t xml:space="preserve"> </w:t>
                            </w:r>
                            <w:bookmarkEnd w:id="307"/>
                            <w:r w:rsidRPr="003048D8">
                              <w:t>ASSERT (intr_get_level () == INTR_OFF);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(2)</w:t>
                            </w:r>
                          </w:p>
                          <w:p w14:paraId="5E87BD23" w14:textId="403E6E42" w:rsidR="0092467A" w:rsidRPr="003048D8" w:rsidRDefault="0092467A" w:rsidP="006A6866">
                            <w:pPr>
                              <w:pStyle w:val="HTML1"/>
                            </w:pPr>
                            <w:bookmarkStart w:id="308" w:name="L524"/>
                            <w:r w:rsidRPr="003048D8">
                              <w:t xml:space="preserve"> </w:t>
                            </w:r>
                          </w:p>
                          <w:p w14:paraId="186FCE4B" w14:textId="6E0D3B35" w:rsidR="0092467A" w:rsidRPr="003048D8" w:rsidRDefault="0092467A" w:rsidP="006A6866">
                            <w:pPr>
                              <w:pStyle w:val="HTML1"/>
                            </w:pPr>
                            <w:bookmarkStart w:id="309" w:name="L525"/>
                            <w:bookmarkEnd w:id="308"/>
                            <w:r w:rsidRPr="003048D8">
                              <w:t xml:space="preserve"> </w:t>
                            </w:r>
                          </w:p>
                          <w:p w14:paraId="1449E046" w14:textId="33E1AC35" w:rsidR="0092467A" w:rsidRPr="003048D8" w:rsidRDefault="0092467A" w:rsidP="006A6866">
                            <w:pPr>
                              <w:pStyle w:val="HTML1"/>
                            </w:pPr>
                            <w:bookmarkStart w:id="310" w:name="L526"/>
                            <w:bookmarkEnd w:id="309"/>
                            <w:r w:rsidRPr="003048D8">
                              <w:t xml:space="preserve"> cur-&gt;status = THREAD_RUNNING;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(3)</w:t>
                            </w:r>
                          </w:p>
                          <w:p w14:paraId="712DACC7" w14:textId="4A3C503D" w:rsidR="0092467A" w:rsidRPr="003048D8" w:rsidRDefault="0092467A" w:rsidP="006A6866">
                            <w:pPr>
                              <w:pStyle w:val="HTML1"/>
                            </w:pPr>
                            <w:bookmarkStart w:id="311" w:name="L527"/>
                            <w:bookmarkEnd w:id="310"/>
                            <w:r w:rsidRPr="003048D8">
                              <w:t xml:space="preserve"> </w:t>
                            </w:r>
                          </w:p>
                          <w:p w14:paraId="3A007A82" w14:textId="749C8919" w:rsidR="0092467A" w:rsidRPr="003048D8" w:rsidRDefault="0092467A" w:rsidP="003048D8">
                            <w:pPr>
                              <w:pStyle w:val="HTML1"/>
                              <w:ind w:firstLineChars="50" w:firstLine="110"/>
                            </w:pPr>
                            <w:bookmarkStart w:id="312" w:name="L529"/>
                            <w:bookmarkEnd w:id="311"/>
                            <w:r w:rsidRPr="003048D8">
                              <w:t>thread_ticks = 0;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(4)</w:t>
                            </w:r>
                          </w:p>
                          <w:p w14:paraId="3F689B4E" w14:textId="3490BA0A" w:rsidR="0092467A" w:rsidRPr="003048D8" w:rsidRDefault="0092467A" w:rsidP="006A6866">
                            <w:pPr>
                              <w:pStyle w:val="HTML1"/>
                            </w:pPr>
                            <w:bookmarkStart w:id="313" w:name="L530"/>
                            <w:bookmarkEnd w:id="312"/>
                            <w:r w:rsidRPr="003048D8">
                              <w:t xml:space="preserve"> </w:t>
                            </w:r>
                          </w:p>
                          <w:p w14:paraId="2B1ACB8A" w14:textId="2F3DCE67" w:rsidR="0092467A" w:rsidRPr="003048D8" w:rsidRDefault="0092467A" w:rsidP="006A6866">
                            <w:pPr>
                              <w:pStyle w:val="HTML1"/>
                            </w:pPr>
                            <w:bookmarkStart w:id="314" w:name="L531"/>
                            <w:bookmarkEnd w:id="313"/>
                            <w:r w:rsidRPr="003048D8">
                              <w:t>#ifdef USERPROG</w:t>
                            </w:r>
                          </w:p>
                          <w:bookmarkEnd w:id="314"/>
                          <w:p w14:paraId="03C3021C" w14:textId="0DD9464E" w:rsidR="0092467A" w:rsidRPr="003048D8" w:rsidRDefault="0092467A" w:rsidP="003048D8">
                            <w:pPr>
                              <w:pStyle w:val="HTML1"/>
                              <w:ind w:firstLine="360"/>
                            </w:pPr>
                            <w:r w:rsidRPr="003048D8">
                              <w:t>process_activate ();</w:t>
                            </w:r>
                          </w:p>
                          <w:p w14:paraId="6B349C93" w14:textId="4F0FFE74" w:rsidR="0092467A" w:rsidRDefault="0092467A" w:rsidP="006A6866">
                            <w:pPr>
                              <w:pStyle w:val="HTML1"/>
                            </w:pPr>
                            <w:bookmarkStart w:id="315" w:name="L534"/>
                            <w:r w:rsidRPr="003048D8">
                              <w:t>#endif</w:t>
                            </w:r>
                          </w:p>
                          <w:p w14:paraId="33A18102" w14:textId="77777777" w:rsidR="0092467A" w:rsidRPr="003048D8" w:rsidRDefault="0092467A" w:rsidP="006A6866">
                            <w:pPr>
                              <w:pStyle w:val="HTML1"/>
                            </w:pPr>
                          </w:p>
                          <w:p w14:paraId="55D233B8" w14:textId="77777777" w:rsidR="0092467A" w:rsidRDefault="0092467A" w:rsidP="00D07322">
                            <w:pPr>
                              <w:pStyle w:val="HTML1"/>
                            </w:pPr>
                            <w:bookmarkStart w:id="316" w:name="L541"/>
                            <w:bookmarkEnd w:id="315"/>
                            <w:r w:rsidRPr="003048D8">
                              <w:rPr>
                                <w:b/>
                                <w:bCs/>
                              </w:rPr>
                              <w:t>if</w:t>
                            </w:r>
                            <w:r w:rsidRPr="003048D8">
                              <w:t xml:space="preserve"> (prev != </w:t>
                            </w:r>
                            <w:bookmarkEnd w:id="316"/>
                            <w:r w:rsidRPr="003048D8">
                              <w:t>NULL &amp;&amp; prev-&gt;status == THREAD_DYING &amp;&amp; prev !=</w:t>
                            </w:r>
                            <w:r>
                              <w:t xml:space="preserve">   (5)</w:t>
                            </w:r>
                          </w:p>
                          <w:p w14:paraId="0E691116" w14:textId="0ED9D522" w:rsidR="0092467A" w:rsidRPr="003048D8" w:rsidRDefault="0092467A" w:rsidP="00D07322">
                            <w:pPr>
                              <w:pStyle w:val="HTML1"/>
                            </w:pPr>
                            <w:r w:rsidRPr="003048D8">
                              <w:t xml:space="preserve"> </w:t>
                            </w:r>
                            <w:r>
                              <w:tab/>
                            </w:r>
                            <w:r w:rsidRPr="003048D8">
                              <w:t xml:space="preserve">initial_thread) </w:t>
                            </w:r>
                          </w:p>
                          <w:p w14:paraId="6FC12E43" w14:textId="313079D2" w:rsidR="0092467A" w:rsidRPr="003048D8" w:rsidRDefault="0092467A" w:rsidP="006A6866">
                            <w:pPr>
                              <w:pStyle w:val="HTML1"/>
                            </w:pPr>
                            <w:bookmarkStart w:id="317" w:name="L542"/>
                            <w:r w:rsidRPr="003048D8">
                              <w:t>{</w:t>
                            </w:r>
                          </w:p>
                          <w:p w14:paraId="6118C629" w14:textId="4E0083FF" w:rsidR="0092467A" w:rsidRPr="003048D8" w:rsidRDefault="0092467A" w:rsidP="006A6866">
                            <w:pPr>
                              <w:pStyle w:val="HTML1"/>
                            </w:pPr>
                            <w:bookmarkStart w:id="318" w:name="L543"/>
                            <w:bookmarkEnd w:id="317"/>
                            <w:r w:rsidRPr="003048D8">
                              <w:t xml:space="preserve"> </w:t>
                            </w:r>
                            <w:bookmarkEnd w:id="318"/>
                            <w:r>
                              <w:tab/>
                            </w:r>
                            <w:r w:rsidRPr="003048D8">
                              <w:t>ASSERT (prev != cur);</w:t>
                            </w:r>
                          </w:p>
                          <w:p w14:paraId="0E76FC9F" w14:textId="74AF56B4" w:rsidR="0092467A" w:rsidRPr="003048D8" w:rsidRDefault="0092467A" w:rsidP="006A6866">
                            <w:pPr>
                              <w:pStyle w:val="HTML1"/>
                            </w:pPr>
                            <w:bookmarkStart w:id="319" w:name="L544"/>
                            <w:r w:rsidRPr="003048D8">
                              <w:t xml:space="preserve"> </w:t>
                            </w:r>
                            <w:r>
                              <w:tab/>
                            </w:r>
                            <w:bookmarkEnd w:id="319"/>
                            <w:r w:rsidRPr="003048D8">
                              <w:t>palloc_free_page (prev);</w:t>
                            </w:r>
                          </w:p>
                          <w:p w14:paraId="05C61E8E" w14:textId="059E2C82" w:rsidR="0092467A" w:rsidRPr="003048D8" w:rsidRDefault="0092467A" w:rsidP="006A6866">
                            <w:pPr>
                              <w:pStyle w:val="HTML1"/>
                            </w:pPr>
                            <w:bookmarkStart w:id="320" w:name="L545"/>
                            <w:r w:rsidRPr="003048D8">
                              <w:t xml:space="preserve"> }</w:t>
                            </w:r>
                          </w:p>
                          <w:p w14:paraId="1C8EE94E" w14:textId="201E271C" w:rsidR="0092467A" w:rsidRPr="003048D8" w:rsidRDefault="0092467A" w:rsidP="003048D8">
                            <w:pPr>
                              <w:pStyle w:val="HTML1"/>
                              <w:ind w:left="0"/>
                              <w:rPr>
                                <w:rFonts w:ascii="굴림체" w:eastAsia="굴림체" w:hAnsi="굴림체" w:cs="굴림체"/>
                              </w:rPr>
                            </w:pPr>
                            <w:bookmarkStart w:id="321" w:name="L546"/>
                            <w:bookmarkEnd w:id="320"/>
                            <w:r w:rsidRPr="003048D8">
                              <w:t>}</w:t>
                            </w:r>
                            <w:bookmarkEnd w:id="321"/>
                          </w:p>
                          <w:p w14:paraId="76BBEE43" w14:textId="77777777" w:rsidR="0092467A" w:rsidRPr="003048D8" w:rsidRDefault="0092467A" w:rsidP="006A6866">
                            <w:pPr>
                              <w:rPr>
                                <w:rFonts w:ascii="굴림체" w:eastAsia="굴림체" w:hAnsi="굴림체" w:cs="굴림체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0B577" id="직사각형 24" o:spid="_x0000_s1047" style="width:464.85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" fillcolor="white [3201]" strokecolor="#c16f94 [3209]" strokeweight="1pt">
                <v:textbox>
                  <w:txbxContent>
                    <w:p w14:paraId="749C62C6" w14:textId="224D3CF4" w:rsidR="0092467A" w:rsidRPr="003048D8" w:rsidRDefault="0092467A" w:rsidP="003048D8">
                      <w:pPr>
                        <w:pStyle w:val="HTML1"/>
                        <w:ind w:left="0"/>
                      </w:pPr>
                      <w:bookmarkStart w:id="322" w:name="L518"/>
                      <w:r w:rsidRPr="003048D8">
                        <w:rPr>
                          <w:b/>
                          <w:bCs/>
                        </w:rPr>
                        <w:t>void</w:t>
                      </w:r>
                      <w:bookmarkEnd w:id="322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3048D8">
                        <w:t>thread_schedule_tail (</w:t>
                      </w:r>
                      <w:r w:rsidRPr="003048D8">
                        <w:rPr>
                          <w:b/>
                          <w:bCs/>
                        </w:rPr>
                        <w:t>struct</w:t>
                      </w:r>
                      <w:r w:rsidRPr="003048D8">
                        <w:t xml:space="preserve"> thread *prev)</w:t>
                      </w:r>
                    </w:p>
                    <w:p w14:paraId="2E86454F" w14:textId="0828160A" w:rsidR="0092467A" w:rsidRPr="003048D8" w:rsidRDefault="0092467A" w:rsidP="003048D8">
                      <w:pPr>
                        <w:pStyle w:val="HTML1"/>
                        <w:ind w:left="0"/>
                      </w:pPr>
                      <w:bookmarkStart w:id="323" w:name="L520"/>
                      <w:r w:rsidRPr="003048D8">
                        <w:t>{</w:t>
                      </w:r>
                    </w:p>
                    <w:p w14:paraId="701DB972" w14:textId="0E4359F7" w:rsidR="0092467A" w:rsidRPr="003048D8" w:rsidRDefault="0092467A" w:rsidP="006A6866">
                      <w:pPr>
                        <w:pStyle w:val="HTML1"/>
                      </w:pPr>
                      <w:bookmarkStart w:id="324" w:name="L521"/>
                      <w:bookmarkEnd w:id="323"/>
                      <w:r w:rsidRPr="003048D8">
                        <w:t xml:space="preserve"> </w:t>
                      </w:r>
                      <w:r w:rsidRPr="003048D8">
                        <w:rPr>
                          <w:b/>
                          <w:bCs/>
                        </w:rPr>
                        <w:t>struct</w:t>
                      </w:r>
                      <w:r w:rsidRPr="003048D8">
                        <w:t xml:space="preserve"> </w:t>
                      </w:r>
                      <w:bookmarkEnd w:id="324"/>
                      <w:r w:rsidRPr="003048D8">
                        <w:t>thread *cur = running_thread 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(1)</w:t>
                      </w:r>
                    </w:p>
                    <w:p w14:paraId="3F602AC6" w14:textId="754C07CA" w:rsidR="0092467A" w:rsidRPr="003048D8" w:rsidRDefault="0092467A" w:rsidP="006A6866">
                      <w:pPr>
                        <w:pStyle w:val="HTML1"/>
                      </w:pPr>
                      <w:bookmarkStart w:id="325" w:name="L522"/>
                      <w:r w:rsidRPr="003048D8">
                        <w:t xml:space="preserve"> </w:t>
                      </w:r>
                    </w:p>
                    <w:p w14:paraId="6755B82E" w14:textId="34EB6DCC" w:rsidR="0092467A" w:rsidRPr="003048D8" w:rsidRDefault="0092467A" w:rsidP="006A6866">
                      <w:pPr>
                        <w:pStyle w:val="HTML1"/>
                      </w:pPr>
                      <w:bookmarkStart w:id="326" w:name="L523"/>
                      <w:bookmarkEnd w:id="325"/>
                      <w:r w:rsidRPr="003048D8">
                        <w:t xml:space="preserve"> </w:t>
                      </w:r>
                      <w:bookmarkEnd w:id="326"/>
                      <w:r w:rsidRPr="003048D8">
                        <w:t>ASSERT (intr_get_level () == INTR_OFF);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(2)</w:t>
                      </w:r>
                    </w:p>
                    <w:p w14:paraId="5E87BD23" w14:textId="403E6E42" w:rsidR="0092467A" w:rsidRPr="003048D8" w:rsidRDefault="0092467A" w:rsidP="006A6866">
                      <w:pPr>
                        <w:pStyle w:val="HTML1"/>
                      </w:pPr>
                      <w:bookmarkStart w:id="327" w:name="L524"/>
                      <w:r w:rsidRPr="003048D8">
                        <w:t xml:space="preserve"> </w:t>
                      </w:r>
                    </w:p>
                    <w:p w14:paraId="186FCE4B" w14:textId="6E0D3B35" w:rsidR="0092467A" w:rsidRPr="003048D8" w:rsidRDefault="0092467A" w:rsidP="006A6866">
                      <w:pPr>
                        <w:pStyle w:val="HTML1"/>
                      </w:pPr>
                      <w:bookmarkStart w:id="328" w:name="L525"/>
                      <w:bookmarkEnd w:id="327"/>
                      <w:r w:rsidRPr="003048D8">
                        <w:t xml:space="preserve"> </w:t>
                      </w:r>
                    </w:p>
                    <w:p w14:paraId="1449E046" w14:textId="33E1AC35" w:rsidR="0092467A" w:rsidRPr="003048D8" w:rsidRDefault="0092467A" w:rsidP="006A6866">
                      <w:pPr>
                        <w:pStyle w:val="HTML1"/>
                      </w:pPr>
                      <w:bookmarkStart w:id="329" w:name="L526"/>
                      <w:bookmarkEnd w:id="328"/>
                      <w:r w:rsidRPr="003048D8">
                        <w:t xml:space="preserve"> cur-&gt;status = THREAD_RUNNING;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(3)</w:t>
                      </w:r>
                    </w:p>
                    <w:p w14:paraId="712DACC7" w14:textId="4A3C503D" w:rsidR="0092467A" w:rsidRPr="003048D8" w:rsidRDefault="0092467A" w:rsidP="006A6866">
                      <w:pPr>
                        <w:pStyle w:val="HTML1"/>
                      </w:pPr>
                      <w:bookmarkStart w:id="330" w:name="L527"/>
                      <w:bookmarkEnd w:id="329"/>
                      <w:r w:rsidRPr="003048D8">
                        <w:t xml:space="preserve"> </w:t>
                      </w:r>
                    </w:p>
                    <w:p w14:paraId="3A007A82" w14:textId="749C8919" w:rsidR="0092467A" w:rsidRPr="003048D8" w:rsidRDefault="0092467A" w:rsidP="003048D8">
                      <w:pPr>
                        <w:pStyle w:val="HTML1"/>
                        <w:ind w:firstLineChars="50" w:firstLine="110"/>
                      </w:pPr>
                      <w:bookmarkStart w:id="331" w:name="L529"/>
                      <w:bookmarkEnd w:id="330"/>
                      <w:r w:rsidRPr="003048D8">
                        <w:t>thread_ticks = 0;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(4)</w:t>
                      </w:r>
                    </w:p>
                    <w:p w14:paraId="3F689B4E" w14:textId="3490BA0A" w:rsidR="0092467A" w:rsidRPr="003048D8" w:rsidRDefault="0092467A" w:rsidP="006A6866">
                      <w:pPr>
                        <w:pStyle w:val="HTML1"/>
                      </w:pPr>
                      <w:bookmarkStart w:id="332" w:name="L530"/>
                      <w:bookmarkEnd w:id="331"/>
                      <w:r w:rsidRPr="003048D8">
                        <w:t xml:space="preserve"> </w:t>
                      </w:r>
                    </w:p>
                    <w:p w14:paraId="2B1ACB8A" w14:textId="2F3DCE67" w:rsidR="0092467A" w:rsidRPr="003048D8" w:rsidRDefault="0092467A" w:rsidP="006A6866">
                      <w:pPr>
                        <w:pStyle w:val="HTML1"/>
                      </w:pPr>
                      <w:bookmarkStart w:id="333" w:name="L531"/>
                      <w:bookmarkEnd w:id="332"/>
                      <w:r w:rsidRPr="003048D8">
                        <w:t>#ifdef USERPROG</w:t>
                      </w:r>
                    </w:p>
                    <w:bookmarkEnd w:id="333"/>
                    <w:p w14:paraId="03C3021C" w14:textId="0DD9464E" w:rsidR="0092467A" w:rsidRPr="003048D8" w:rsidRDefault="0092467A" w:rsidP="003048D8">
                      <w:pPr>
                        <w:pStyle w:val="HTML1"/>
                        <w:ind w:firstLine="360"/>
                      </w:pPr>
                      <w:r w:rsidRPr="003048D8">
                        <w:t>process_activate ();</w:t>
                      </w:r>
                    </w:p>
                    <w:p w14:paraId="6B349C93" w14:textId="4F0FFE74" w:rsidR="0092467A" w:rsidRDefault="0092467A" w:rsidP="006A6866">
                      <w:pPr>
                        <w:pStyle w:val="HTML1"/>
                      </w:pPr>
                      <w:bookmarkStart w:id="334" w:name="L534"/>
                      <w:r w:rsidRPr="003048D8">
                        <w:t>#endif</w:t>
                      </w:r>
                    </w:p>
                    <w:p w14:paraId="33A18102" w14:textId="77777777" w:rsidR="0092467A" w:rsidRPr="003048D8" w:rsidRDefault="0092467A" w:rsidP="006A6866">
                      <w:pPr>
                        <w:pStyle w:val="HTML1"/>
                      </w:pPr>
                    </w:p>
                    <w:p w14:paraId="55D233B8" w14:textId="77777777" w:rsidR="0092467A" w:rsidRDefault="0092467A" w:rsidP="00D07322">
                      <w:pPr>
                        <w:pStyle w:val="HTML1"/>
                      </w:pPr>
                      <w:bookmarkStart w:id="335" w:name="L541"/>
                      <w:bookmarkEnd w:id="334"/>
                      <w:r w:rsidRPr="003048D8">
                        <w:rPr>
                          <w:b/>
                          <w:bCs/>
                        </w:rPr>
                        <w:t>if</w:t>
                      </w:r>
                      <w:r w:rsidRPr="003048D8">
                        <w:t xml:space="preserve"> (prev != </w:t>
                      </w:r>
                      <w:bookmarkEnd w:id="335"/>
                      <w:r w:rsidRPr="003048D8">
                        <w:t>NULL &amp;&amp; prev-&gt;status == THREAD_DYING &amp;&amp; prev !=</w:t>
                      </w:r>
                      <w:r>
                        <w:t xml:space="preserve">   (5)</w:t>
                      </w:r>
                    </w:p>
                    <w:p w14:paraId="0E691116" w14:textId="0ED9D522" w:rsidR="0092467A" w:rsidRPr="003048D8" w:rsidRDefault="0092467A" w:rsidP="00D07322">
                      <w:pPr>
                        <w:pStyle w:val="HTML1"/>
                      </w:pPr>
                      <w:r w:rsidRPr="003048D8">
                        <w:t xml:space="preserve"> </w:t>
                      </w:r>
                      <w:r>
                        <w:tab/>
                      </w:r>
                      <w:r w:rsidRPr="003048D8">
                        <w:t xml:space="preserve">initial_thread) </w:t>
                      </w:r>
                    </w:p>
                    <w:p w14:paraId="6FC12E43" w14:textId="313079D2" w:rsidR="0092467A" w:rsidRPr="003048D8" w:rsidRDefault="0092467A" w:rsidP="006A6866">
                      <w:pPr>
                        <w:pStyle w:val="HTML1"/>
                      </w:pPr>
                      <w:bookmarkStart w:id="336" w:name="L542"/>
                      <w:r w:rsidRPr="003048D8">
                        <w:t>{</w:t>
                      </w:r>
                    </w:p>
                    <w:p w14:paraId="6118C629" w14:textId="4E0083FF" w:rsidR="0092467A" w:rsidRPr="003048D8" w:rsidRDefault="0092467A" w:rsidP="006A6866">
                      <w:pPr>
                        <w:pStyle w:val="HTML1"/>
                      </w:pPr>
                      <w:bookmarkStart w:id="337" w:name="L543"/>
                      <w:bookmarkEnd w:id="336"/>
                      <w:r w:rsidRPr="003048D8">
                        <w:t xml:space="preserve"> </w:t>
                      </w:r>
                      <w:bookmarkEnd w:id="337"/>
                      <w:r>
                        <w:tab/>
                      </w:r>
                      <w:r w:rsidRPr="003048D8">
                        <w:t>ASSERT (prev != cur);</w:t>
                      </w:r>
                    </w:p>
                    <w:p w14:paraId="0E76FC9F" w14:textId="74AF56B4" w:rsidR="0092467A" w:rsidRPr="003048D8" w:rsidRDefault="0092467A" w:rsidP="006A6866">
                      <w:pPr>
                        <w:pStyle w:val="HTML1"/>
                      </w:pPr>
                      <w:bookmarkStart w:id="338" w:name="L544"/>
                      <w:r w:rsidRPr="003048D8">
                        <w:t xml:space="preserve"> </w:t>
                      </w:r>
                      <w:r>
                        <w:tab/>
                      </w:r>
                      <w:bookmarkEnd w:id="338"/>
                      <w:r w:rsidRPr="003048D8">
                        <w:t>palloc_free_page (prev);</w:t>
                      </w:r>
                    </w:p>
                    <w:p w14:paraId="05C61E8E" w14:textId="059E2C82" w:rsidR="0092467A" w:rsidRPr="003048D8" w:rsidRDefault="0092467A" w:rsidP="006A6866">
                      <w:pPr>
                        <w:pStyle w:val="HTML1"/>
                      </w:pPr>
                      <w:bookmarkStart w:id="339" w:name="L545"/>
                      <w:r w:rsidRPr="003048D8">
                        <w:t xml:space="preserve"> }</w:t>
                      </w:r>
                    </w:p>
                    <w:p w14:paraId="1C8EE94E" w14:textId="201E271C" w:rsidR="0092467A" w:rsidRPr="003048D8" w:rsidRDefault="0092467A" w:rsidP="003048D8">
                      <w:pPr>
                        <w:pStyle w:val="HTML1"/>
                        <w:ind w:left="0"/>
                        <w:rPr>
                          <w:rFonts w:ascii="굴림체" w:eastAsia="굴림체" w:hAnsi="굴림체" w:cs="굴림체"/>
                        </w:rPr>
                      </w:pPr>
                      <w:bookmarkStart w:id="340" w:name="L546"/>
                      <w:bookmarkEnd w:id="339"/>
                      <w:r w:rsidRPr="003048D8">
                        <w:t>}</w:t>
                      </w:r>
                      <w:bookmarkEnd w:id="340"/>
                    </w:p>
                    <w:p w14:paraId="76BBEE43" w14:textId="77777777" w:rsidR="0092467A" w:rsidRPr="003048D8" w:rsidRDefault="0092467A" w:rsidP="006A6866">
                      <w:pPr>
                        <w:rPr>
                          <w:rFonts w:ascii="굴림체" w:eastAsia="굴림체" w:hAnsi="굴림체" w:cs="굴림체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46AF38" w14:textId="544F7B41" w:rsidR="00EE45F4" w:rsidRDefault="00EE45F4" w:rsidP="00EE45F4">
      <w:pPr>
        <w:pStyle w:val="aff0"/>
        <w:numPr>
          <w:ilvl w:val="0"/>
          <w:numId w:val="44"/>
        </w:numPr>
        <w:ind w:leftChars="0"/>
      </w:pPr>
      <w:r>
        <w:rPr>
          <w:rFonts w:hint="eastAsia"/>
        </w:rPr>
        <w:t>c</w:t>
      </w:r>
      <w:r>
        <w:t>ur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실행중인</w:t>
      </w:r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 xml:space="preserve">switch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상태이므로</w:t>
      </w:r>
      <w:r>
        <w:rPr>
          <w:rFonts w:hint="eastAsia"/>
        </w:rPr>
        <w:t xml:space="preserve"> </w:t>
      </w:r>
      <w:r>
        <w:t>switch_thread()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 w:rsidR="0016493C">
        <w:rPr>
          <w:rFonts w:hint="eastAsia"/>
        </w:rPr>
        <w:t xml:space="preserve"> </w:t>
      </w:r>
      <w:r w:rsidR="0016493C">
        <w:rPr>
          <w:rFonts w:hint="eastAsia"/>
        </w:rPr>
        <w:t>처리한</w:t>
      </w:r>
      <w:r w:rsidR="0016493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next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동일한다</w:t>
      </w:r>
      <w:r>
        <w:rPr>
          <w:rFonts w:hint="eastAsia"/>
        </w:rPr>
        <w:t>.</w:t>
      </w:r>
      <w:r>
        <w:t xml:space="preserve"> </w:t>
      </w:r>
    </w:p>
    <w:p w14:paraId="586BBC91" w14:textId="0C47B015" w:rsidR="00EE45F4" w:rsidRDefault="004163B5" w:rsidP="00EE45F4">
      <w:pPr>
        <w:pStyle w:val="aff0"/>
        <w:numPr>
          <w:ilvl w:val="0"/>
          <w:numId w:val="44"/>
        </w:numPr>
        <w:ind w:leftChars="0"/>
      </w:pPr>
      <w:r>
        <w:rPr>
          <w:rFonts w:hint="eastAsia"/>
        </w:rPr>
        <w:t>인터럽트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꺼져</w:t>
      </w:r>
      <w:r w:rsidR="00A63AAF"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55358B0C" w14:textId="1A7571FD" w:rsidR="004163B5" w:rsidRDefault="00CA2FBB" w:rsidP="00EE45F4">
      <w:pPr>
        <w:pStyle w:val="aff0"/>
        <w:numPr>
          <w:ilvl w:val="0"/>
          <w:numId w:val="44"/>
        </w:numPr>
        <w:ind w:leftChars="0"/>
      </w:pPr>
      <w:r>
        <w:rPr>
          <w:rFonts w:hint="eastAsia"/>
        </w:rPr>
        <w:t>c</w:t>
      </w:r>
      <w:r>
        <w:t xml:space="preserve">ur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 xml:space="preserve">THREAD_RUNNING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14:paraId="26A2B720" w14:textId="56D64F9F" w:rsidR="00CA2FBB" w:rsidRDefault="00CA2FBB" w:rsidP="00EE45F4">
      <w:pPr>
        <w:pStyle w:val="aff0"/>
        <w:numPr>
          <w:ilvl w:val="0"/>
          <w:numId w:val="44"/>
        </w:numPr>
        <w:ind w:leftChars="0"/>
      </w:pPr>
      <w:r>
        <w:t>tim</w:t>
      </w:r>
      <w:r>
        <w:rPr>
          <w:rFonts w:hint="eastAsia"/>
        </w:rPr>
        <w:t>e</w:t>
      </w:r>
      <w:r>
        <w:t xml:space="preserve">r interrupt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  <w:r>
        <w:t xml:space="preserve"> thread_ticks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76B9758F" w14:textId="14A5DEB7" w:rsidR="00CA2FBB" w:rsidRDefault="00CA2FBB" w:rsidP="00EE45F4">
      <w:pPr>
        <w:pStyle w:val="aff0"/>
        <w:numPr>
          <w:ilvl w:val="0"/>
          <w:numId w:val="44"/>
        </w:numPr>
        <w:ind w:leftChars="0"/>
      </w:pPr>
      <w:r>
        <w:rPr>
          <w:rFonts w:hint="eastAsia"/>
        </w:rPr>
        <w:t>p</w:t>
      </w:r>
      <w:r>
        <w:t>rev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t>THREAD_DYING</w:t>
      </w:r>
      <w:r>
        <w:rPr>
          <w:rFonts w:hint="eastAsia"/>
        </w:rPr>
        <w:t>,</w:t>
      </w:r>
      <w:r>
        <w:t xml:space="preserve"> initial_thread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prev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cur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않은지</w:t>
      </w:r>
      <w:r>
        <w:rPr>
          <w:rFonts w:hint="eastAsia"/>
        </w:rPr>
        <w:t xml:space="preserve"> </w:t>
      </w:r>
      <w:r>
        <w:rPr>
          <w:rFonts w:hint="eastAsia"/>
        </w:rPr>
        <w:t>확인한후</w:t>
      </w:r>
      <w:r>
        <w:rPr>
          <w:rFonts w:hint="eastAsia"/>
        </w:rPr>
        <w:t>,</w:t>
      </w:r>
      <w:r>
        <w:t xml:space="preserve"> prev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t xml:space="preserve">free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30D68DD" w14:textId="547C9C62" w:rsidR="005B3FE6" w:rsidRDefault="005B3FE6" w:rsidP="006A6866"/>
    <w:p w14:paraId="485539E2" w14:textId="77777777" w:rsidR="005B3FE6" w:rsidRDefault="005B3FE6" w:rsidP="005B3FE6">
      <w:pPr>
        <w:ind w:left="0"/>
        <w:rPr>
          <w:color w:val="000000" w:themeColor="text1"/>
        </w:rPr>
      </w:pPr>
    </w:p>
    <w:p w14:paraId="089A7B7B" w14:textId="445370A5" w:rsidR="005B3FE6" w:rsidRDefault="005B3FE6" w:rsidP="005B3FE6">
      <w:pPr>
        <w:ind w:left="0"/>
        <w:rPr>
          <w:color w:val="000000" w:themeColor="text1"/>
        </w:rPr>
      </w:pPr>
    </w:p>
    <w:p w14:paraId="50153026" w14:textId="57E50336" w:rsidR="00A20E47" w:rsidRDefault="00A20E47" w:rsidP="005B3FE6">
      <w:pPr>
        <w:ind w:left="0"/>
        <w:rPr>
          <w:color w:val="000000" w:themeColor="text1"/>
        </w:rPr>
      </w:pPr>
    </w:p>
    <w:p w14:paraId="07B90D8E" w14:textId="6149B961" w:rsidR="00A20E47" w:rsidRDefault="00A20E47" w:rsidP="005B3FE6">
      <w:pPr>
        <w:ind w:left="0"/>
        <w:rPr>
          <w:color w:val="000000" w:themeColor="text1"/>
        </w:rPr>
      </w:pPr>
    </w:p>
    <w:p w14:paraId="6459B24D" w14:textId="601A1BAC" w:rsidR="00A20E47" w:rsidRDefault="00A20E47" w:rsidP="005B3FE6">
      <w:pPr>
        <w:ind w:left="0"/>
        <w:rPr>
          <w:color w:val="000000" w:themeColor="text1"/>
        </w:rPr>
      </w:pPr>
    </w:p>
    <w:p w14:paraId="64A47E4F" w14:textId="605A52EC" w:rsidR="00A20E47" w:rsidRDefault="00620FBF" w:rsidP="004C3D3D">
      <w:pPr>
        <w:pStyle w:val="a8"/>
      </w:pPr>
      <w:r>
        <w:rPr>
          <w:rFonts w:hint="eastAsia"/>
        </w:rPr>
        <w:lastRenderedPageBreak/>
        <w:t xml:space="preserve">프로그램 실행 경로 </w:t>
      </w:r>
    </w:p>
    <w:p w14:paraId="0A5A58CB" w14:textId="0AF121AD" w:rsidR="009E6F57" w:rsidRDefault="00620FBF" w:rsidP="009E6F57">
      <w:pPr>
        <w:pStyle w:val="1"/>
        <w:ind w:left="220" w:right="220"/>
      </w:pPr>
      <w:bookmarkStart w:id="341" w:name="_Toc7679381"/>
      <w:r>
        <w:rPr>
          <w:rFonts w:hint="eastAsia"/>
        </w:rPr>
        <w:t>&lt;</w:t>
      </w:r>
      <w:r w:rsidR="009E6F57">
        <w:rPr>
          <w:rFonts w:hint="eastAsia"/>
        </w:rPr>
        <w:t xml:space="preserve">주요 </w:t>
      </w:r>
      <w:r>
        <w:rPr>
          <w:rFonts w:hint="eastAsia"/>
        </w:rPr>
        <w:t>프로그램 실행 경로 그림&gt;</w:t>
      </w:r>
      <w:bookmarkEnd w:id="341"/>
    </w:p>
    <w:p w14:paraId="650AD11E" w14:textId="43D7E29C" w:rsidR="00047884" w:rsidRDefault="009E6F57" w:rsidP="00047884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  <w:r>
        <w:t xml:space="preserve"> 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>,</w:t>
      </w:r>
      <w:r>
        <w:t xml:space="preserve"> </w:t>
      </w:r>
      <w:r w:rsidR="00F332F7">
        <w:rPr>
          <w:rFonts w:hint="eastAsia"/>
        </w:rPr>
        <w:t>커널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자신을</w:t>
      </w:r>
      <w:r w:rsidR="00F332F7">
        <w:rPr>
          <w:rFonts w:hint="eastAsia"/>
        </w:rPr>
        <w:t xml:space="preserve"> </w:t>
      </w:r>
      <w:r w:rsidR="00F332F7">
        <w:t>thread</w:t>
      </w:r>
      <w:r w:rsidR="00F332F7">
        <w:rPr>
          <w:rFonts w:hint="eastAsia"/>
        </w:rPr>
        <w:t>로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만들고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초기화한다</w:t>
      </w:r>
      <w:r w:rsidR="00F332F7">
        <w:rPr>
          <w:rFonts w:hint="eastAsia"/>
        </w:rPr>
        <w:t>.</w:t>
      </w:r>
      <w:r w:rsidR="00F332F7">
        <w:t xml:space="preserve"> </w:t>
      </w:r>
      <w:r w:rsidR="00F332F7">
        <w:rPr>
          <w:rFonts w:hint="eastAsia"/>
        </w:rPr>
        <w:t>커널</w:t>
      </w:r>
      <w:r w:rsidR="00D877D5">
        <w:rPr>
          <w:rFonts w:hint="eastAsia"/>
        </w:rPr>
        <w:t xml:space="preserve"> </w:t>
      </w:r>
      <w:r w:rsidR="00F332F7">
        <w:rPr>
          <w:rFonts w:hint="eastAsia"/>
        </w:rPr>
        <w:t>자신이</w:t>
      </w:r>
      <w:r w:rsidR="00F332F7">
        <w:rPr>
          <w:rFonts w:hint="eastAsia"/>
        </w:rPr>
        <w:t xml:space="preserve"> </w:t>
      </w:r>
      <w:r w:rsidR="00F332F7">
        <w:t>thread</w:t>
      </w:r>
      <w:r w:rsidR="00F332F7">
        <w:rPr>
          <w:rFonts w:hint="eastAsia"/>
        </w:rPr>
        <w:t>가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된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이후는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부팅이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마무리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된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상태이며</w:t>
      </w:r>
      <w:r w:rsidR="00F332F7">
        <w:rPr>
          <w:rFonts w:hint="eastAsia"/>
        </w:rPr>
        <w:t>,</w:t>
      </w:r>
      <w:r w:rsidR="00F332F7">
        <w:t xml:space="preserve"> run_action </w:t>
      </w:r>
      <w:r w:rsidR="00F332F7">
        <w:rPr>
          <w:rFonts w:hint="eastAsia"/>
        </w:rPr>
        <w:t>을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이용하여</w:t>
      </w:r>
      <w:r w:rsidR="00F332F7">
        <w:t xml:space="preserve"> </w:t>
      </w:r>
      <w:r w:rsidR="00F332F7">
        <w:rPr>
          <w:rFonts w:hint="eastAsia"/>
        </w:rPr>
        <w:t>테스트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혹은</w:t>
      </w:r>
      <w:r w:rsidR="00F332F7">
        <w:rPr>
          <w:rFonts w:hint="eastAsia"/>
        </w:rPr>
        <w:t>,</w:t>
      </w:r>
      <w:r w:rsidR="00F332F7">
        <w:t xml:space="preserve"> </w:t>
      </w:r>
      <w:r w:rsidR="00F332F7">
        <w:rPr>
          <w:rFonts w:hint="eastAsia"/>
        </w:rPr>
        <w:t>커널이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실행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되야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할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때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커널을</w:t>
      </w:r>
      <w:r w:rsidR="00F332F7">
        <w:rPr>
          <w:rFonts w:hint="eastAsia"/>
        </w:rPr>
        <w:t xml:space="preserve"> </w:t>
      </w:r>
      <w:r w:rsidR="00F332F7">
        <w:rPr>
          <w:rFonts w:hint="eastAsia"/>
        </w:rPr>
        <w:t>실행한다</w:t>
      </w:r>
      <w:r w:rsidR="00F332F7">
        <w:rPr>
          <w:rFonts w:hint="eastAsia"/>
        </w:rPr>
        <w:t>.</w:t>
      </w:r>
    </w:p>
    <w:p w14:paraId="4C1D5A6E" w14:textId="77777777" w:rsidR="005F37D2" w:rsidRDefault="005F37D2" w:rsidP="00047884"/>
    <w:p w14:paraId="33566C6E" w14:textId="371F14CD" w:rsidR="00DF532A" w:rsidRDefault="00C25AE0" w:rsidP="00DF53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DDBB5" wp14:editId="3A7BA324">
                <wp:simplePos x="0" y="0"/>
                <wp:positionH relativeFrom="column">
                  <wp:posOffset>476808</wp:posOffset>
                </wp:positionH>
                <wp:positionV relativeFrom="paragraph">
                  <wp:posOffset>871855</wp:posOffset>
                </wp:positionV>
                <wp:extent cx="7315" cy="482803"/>
                <wp:effectExtent l="76200" t="0" r="69215" b="508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E3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3" o:spid="_x0000_s1026" type="#_x0000_t32" style="position:absolute;left:0;text-align:left;margin-left:37.55pt;margin-top:68.65pt;width:.6pt;height:3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" strokecolor="#707070 [3204]" strokeweight=".5pt">
                <v:stroke endarrow="block" joinstyle="miter"/>
              </v:shape>
            </w:pict>
          </mc:Fallback>
        </mc:AlternateContent>
      </w:r>
      <w:r w:rsidR="00DF532A">
        <w:rPr>
          <w:rFonts w:hint="eastAsia"/>
          <w:noProof/>
        </w:rPr>
        <mc:AlternateContent>
          <mc:Choice Requires="wpg">
            <w:drawing>
              <wp:inline distT="0" distB="0" distL="0" distR="0" wp14:anchorId="51F83E6F" wp14:editId="37898A6B">
                <wp:extent cx="6393873" cy="3761509"/>
                <wp:effectExtent l="0" t="0" r="26035" b="10795"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873" cy="3761509"/>
                          <a:chOff x="0" y="0"/>
                          <a:chExt cx="6393873" cy="3761509"/>
                        </a:xfrm>
                      </wpg:grpSpPr>
                      <wps:wsp>
                        <wps:cNvPr id="19" name="사각형: 둥근 모서리 19"/>
                        <wps:cNvSpPr/>
                        <wps:spPr>
                          <a:xfrm>
                            <a:off x="0" y="0"/>
                            <a:ext cx="2085109" cy="3761509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D56CE" w14:textId="0CDE52F4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</w:t>
                              </w:r>
                              <w:r w:rsidRPr="009E6F57">
                                <w:rPr>
                                  <w:color w:val="000000" w:themeColor="text1"/>
                                </w:rPr>
                                <w:t>MAIN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056D75F" w14:textId="05C47ED6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ss_init()</w:t>
                              </w:r>
                            </w:p>
                            <w:p w14:paraId="5E428AF4" w14:textId="7CA2A530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hread_init()</w:t>
                              </w:r>
                            </w:p>
                            <w:p w14:paraId="6B19C3B8" w14:textId="06A80D37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onsole_init()</w:t>
                              </w:r>
                            </w:p>
                            <w:p w14:paraId="780FA44F" w14:textId="196D0169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palloc_init()</w:t>
                              </w:r>
                            </w:p>
                            <w:p w14:paraId="05DBDB63" w14:textId="688D9EBD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alloc_init()</w:t>
                              </w:r>
                            </w:p>
                            <w:p w14:paraId="1C0FAE26" w14:textId="1E61F2D8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aging_init()</w:t>
                              </w:r>
                            </w:p>
                            <w:p w14:paraId="2EAE175F" w14:textId="186218B2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ntr_init()</w:t>
                              </w:r>
                            </w:p>
                            <w:p w14:paraId="065A1AB1" w14:textId="305003F3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timer_init()</w:t>
                              </w:r>
                            </w:p>
                            <w:p w14:paraId="08B4568D" w14:textId="0F417539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bd_init()</w:t>
                              </w:r>
                            </w:p>
                            <w:p w14:paraId="64FD104E" w14:textId="0DF3A8C9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hread_start()</w:t>
                              </w:r>
                            </w:p>
                            <w:p w14:paraId="609298B9" w14:textId="62B13583" w:rsidR="0092467A" w:rsidRPr="009E6F57" w:rsidRDefault="0092467A" w:rsidP="00F332F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un_action()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사각형: 둥근 모서리 20"/>
                        <wps:cNvSpPr/>
                        <wps:spPr>
                          <a:xfrm>
                            <a:off x="2687781" y="1849582"/>
                            <a:ext cx="1808018" cy="671946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E228" w14:textId="085D732F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&lt;thread_create&gt;</w:t>
                              </w:r>
                            </w:p>
                            <w:p w14:paraId="0418992F" w14:textId="127AC65E" w:rsidR="0092467A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init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_thread()</w:t>
                              </w:r>
                            </w:p>
                            <w:p w14:paraId="47175873" w14:textId="35C1A00D" w:rsidR="0092467A" w:rsidRPr="009E6F57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thre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사각형: 둥근 모서리 21"/>
                        <wps:cNvSpPr/>
                        <wps:spPr>
                          <a:xfrm>
                            <a:off x="4911436" y="1877291"/>
                            <a:ext cx="1482437" cy="387927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38036" w14:textId="6F7ACDA6" w:rsidR="0092467A" w:rsidRPr="009E6F57" w:rsidRDefault="0092467A" w:rsidP="009E6F57">
                              <w:pPr>
                                <w:ind w:left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&lt;init_thread&gt;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선 화살표 연결선 25"/>
                        <wps:cNvCnPr/>
                        <wps:spPr>
                          <a:xfrm flipV="1">
                            <a:off x="1607127" y="2019300"/>
                            <a:ext cx="1336963" cy="1019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화살표 연결선 26"/>
                        <wps:cNvCnPr/>
                        <wps:spPr>
                          <a:xfrm flipV="1">
                            <a:off x="4080163" y="2017568"/>
                            <a:ext cx="1011382" cy="284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27"/>
                        <wps:cNvCnPr/>
                        <wps:spPr>
                          <a:xfrm flipH="1">
                            <a:off x="1527463" y="2327563"/>
                            <a:ext cx="1457729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83E6F" id="그룹 28" o:spid="_x0000_s1048" style="width:503.45pt;height:296.2pt;mso-position-horizontal-relative:char;mso-position-vertical-relative:line" coordsize="63938,37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">
                <v:roundrect id="사각형: 둥근 모서리 19" o:spid="_x0000_s1049" style="position:absolute;width:20851;height:37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" fillcolor="#fff2e4 [664]" strokecolor="#ff901c [2408]" strokeweight="1pt">
                  <v:stroke joinstyle="miter"/>
                  <v:textbox>
                    <w:txbxContent>
                      <w:p w14:paraId="371D56CE" w14:textId="0CDE52F4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</w:t>
                        </w:r>
                        <w:r w:rsidRPr="009E6F57">
                          <w:rPr>
                            <w:color w:val="000000" w:themeColor="text1"/>
                          </w:rPr>
                          <w:t>MAIN</w:t>
                        </w:r>
                        <w:r>
                          <w:rPr>
                            <w:color w:val="000000" w:themeColor="text1"/>
                          </w:rPr>
                          <w:t>&gt;</w:t>
                        </w:r>
                      </w:p>
                      <w:p w14:paraId="2056D75F" w14:textId="05C47ED6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ss_init()</w:t>
                        </w:r>
                      </w:p>
                      <w:p w14:paraId="5E428AF4" w14:textId="7CA2A530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t</w:t>
                        </w:r>
                        <w:r>
                          <w:rPr>
                            <w:color w:val="000000" w:themeColor="text1"/>
                          </w:rPr>
                          <w:t>hread_init()</w:t>
                        </w:r>
                      </w:p>
                      <w:p w14:paraId="6B19C3B8" w14:textId="06A80D37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>
                          <w:rPr>
                            <w:color w:val="000000" w:themeColor="text1"/>
                          </w:rPr>
                          <w:t>onsole_init()</w:t>
                        </w:r>
                      </w:p>
                      <w:p w14:paraId="780FA44F" w14:textId="196D0169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palloc_init()</w:t>
                        </w:r>
                      </w:p>
                      <w:p w14:paraId="05DBDB63" w14:textId="688D9EBD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  <w:r>
                          <w:rPr>
                            <w:color w:val="000000" w:themeColor="text1"/>
                          </w:rPr>
                          <w:t>alloc_init()</w:t>
                        </w:r>
                      </w:p>
                      <w:p w14:paraId="1C0FAE26" w14:textId="1E61F2D8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aging_init()</w:t>
                        </w:r>
                      </w:p>
                      <w:p w14:paraId="2EAE175F" w14:textId="186218B2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</w:rPr>
                          <w:t>ntr_init()</w:t>
                        </w:r>
                      </w:p>
                      <w:p w14:paraId="065A1AB1" w14:textId="305003F3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timer_init()</w:t>
                        </w:r>
                      </w:p>
                      <w:p w14:paraId="08B4568D" w14:textId="0F417539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k</w:t>
                        </w:r>
                        <w:r>
                          <w:rPr>
                            <w:color w:val="000000" w:themeColor="text1"/>
                          </w:rPr>
                          <w:t>bd_init()</w:t>
                        </w:r>
                      </w:p>
                      <w:p w14:paraId="64FD104E" w14:textId="0DF3A8C9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t</w:t>
                        </w:r>
                        <w:r>
                          <w:rPr>
                            <w:color w:val="000000" w:themeColor="text1"/>
                          </w:rPr>
                          <w:t>hread_start()</w:t>
                        </w:r>
                      </w:p>
                      <w:p w14:paraId="609298B9" w14:textId="62B13583" w:rsidR="0092467A" w:rsidRPr="009E6F57" w:rsidRDefault="0092467A" w:rsidP="00F332F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</w:t>
                        </w:r>
                        <w:r>
                          <w:rPr>
                            <w:color w:val="000000" w:themeColor="text1"/>
                          </w:rPr>
                          <w:t>un_action()</w:t>
                        </w:r>
                      </w:p>
                    </w:txbxContent>
                  </v:textbox>
                </v:roundrect>
                <v:roundrect id="사각형: 둥근 모서리 20" o:spid="_x0000_s1050" style="position:absolute;left:26877;top:18495;width:18080;height:67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" fillcolor="#fff2e4 [664]" strokecolor="#ff901c [2408]" strokeweight="1pt">
                  <v:stroke joinstyle="miter"/>
                  <v:textbox>
                    <w:txbxContent>
                      <w:p w14:paraId="7377E228" w14:textId="085D732F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&lt;thread_create&gt;</w:t>
                        </w:r>
                      </w:p>
                      <w:p w14:paraId="0418992F" w14:textId="127AC65E" w:rsidR="0092467A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init</w:t>
                        </w:r>
                        <w:r>
                          <w:rPr>
                            <w:color w:val="000000" w:themeColor="text1"/>
                          </w:rPr>
                          <w:t>_thread()</w:t>
                        </w:r>
                      </w:p>
                      <w:p w14:paraId="47175873" w14:textId="35C1A00D" w:rsidR="0092467A" w:rsidRPr="009E6F57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_</w:t>
                        </w:r>
                        <w:r>
                          <w:rPr>
                            <w:color w:val="000000" w:themeColor="text1"/>
                          </w:rPr>
                          <w:t>thre</w:t>
                        </w:r>
                      </w:p>
                    </w:txbxContent>
                  </v:textbox>
                </v:roundrect>
                <v:roundrect id="사각형: 둥근 모서리 21" o:spid="_x0000_s1051" style="position:absolute;left:49114;top:18772;width:14824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" fillcolor="#fff2e4 [664]" strokecolor="#ff901c [2408]" strokeweight="1pt">
                  <v:stroke joinstyle="miter"/>
                  <v:textbox>
                    <w:txbxContent>
                      <w:p w14:paraId="4A438036" w14:textId="6F7ACDA6" w:rsidR="0092467A" w:rsidRPr="009E6F57" w:rsidRDefault="0092467A" w:rsidP="009E6F57">
                        <w:pPr>
                          <w:ind w:left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&lt;init_thread&gt;</w:t>
                        </w:r>
                      </w:p>
                    </w:txbxContent>
                  </v:textbox>
                </v:roundrect>
                <v:shape id="직선 화살표 연결선 25" o:spid="_x0000_s1052" type="#_x0000_t32" style="position:absolute;left:16071;top:20193;width:13369;height:10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707070 [3204]" strokeweight=".5pt">
                  <v:stroke endarrow="block" joinstyle="miter"/>
                </v:shape>
                <v:shape id="직선 화살표 연결선 26" o:spid="_x0000_s1053" type="#_x0000_t32" style="position:absolute;left:40801;top:20175;width:10114;height:28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707070 [3204]" strokeweight=".5pt">
                  <v:stroke endarrow="block" joinstyle="miter"/>
                </v:shape>
                <v:shape id="직선 화살표 연결선 27" o:spid="_x0000_s1054" type="#_x0000_t32" style="position:absolute;left:15274;top:23275;width:14577;height:9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707070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A2C0BE3" w14:textId="36D1053E" w:rsidR="005F37D2" w:rsidRDefault="005F37D2" w:rsidP="00DF532A"/>
    <w:p w14:paraId="3F6B5FD7" w14:textId="77777777" w:rsidR="005F37D2" w:rsidRDefault="005F37D2" w:rsidP="005F37D2"/>
    <w:p w14:paraId="1BC08283" w14:textId="77777777" w:rsidR="005F37D2" w:rsidRDefault="005F37D2" w:rsidP="005F37D2"/>
    <w:p w14:paraId="2CD99656" w14:textId="77777777" w:rsidR="005F37D2" w:rsidRDefault="005F37D2" w:rsidP="005F37D2"/>
    <w:p w14:paraId="09DB8881" w14:textId="77777777" w:rsidR="005F37D2" w:rsidRDefault="005F37D2" w:rsidP="005F37D2"/>
    <w:p w14:paraId="7EA1778F" w14:textId="77777777" w:rsidR="005F37D2" w:rsidRDefault="005F37D2" w:rsidP="005F37D2"/>
    <w:p w14:paraId="7EA6A22F" w14:textId="77777777" w:rsidR="005F37D2" w:rsidRDefault="005F37D2" w:rsidP="005F37D2"/>
    <w:p w14:paraId="3DCFD95E" w14:textId="77777777" w:rsidR="005F37D2" w:rsidRDefault="005F37D2" w:rsidP="005F37D2"/>
    <w:sectPr w:rsidR="005F37D2" w:rsidSect="003120D1">
      <w:footerReference w:type="default" r:id="rId22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246EF" w14:textId="77777777" w:rsidR="0092467A" w:rsidRDefault="0092467A">
      <w:pPr>
        <w:spacing w:after="0" w:line="240" w:lineRule="auto"/>
      </w:pPr>
      <w:r>
        <w:separator/>
      </w:r>
    </w:p>
    <w:p w14:paraId="44E82D58" w14:textId="77777777" w:rsidR="0092467A" w:rsidRDefault="0092467A"/>
  </w:endnote>
  <w:endnote w:type="continuationSeparator" w:id="0">
    <w:p w14:paraId="6708760B" w14:textId="77777777" w:rsidR="0092467A" w:rsidRDefault="0092467A">
      <w:pPr>
        <w:spacing w:after="0" w:line="240" w:lineRule="auto"/>
      </w:pPr>
      <w:r>
        <w:continuationSeparator/>
      </w:r>
    </w:p>
    <w:p w14:paraId="4AA568C6" w14:textId="77777777" w:rsidR="0092467A" w:rsidRDefault="00924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49BF0" w14:textId="77777777" w:rsidR="0092467A" w:rsidRDefault="0092467A" w:rsidP="00EE3DE5">
    <w:pPr>
      <w:pStyle w:val="a6"/>
      <w:jc w:val="center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>
      <w:rPr>
        <w:noProof/>
        <w:lang w:val="ko-KR" w:bidi="ko-KR"/>
      </w:rPr>
      <w:t>0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4CA3" w14:textId="77777777" w:rsidR="0092467A" w:rsidRDefault="0092467A">
      <w:pPr>
        <w:spacing w:after="0" w:line="240" w:lineRule="auto"/>
      </w:pPr>
      <w:r>
        <w:separator/>
      </w:r>
    </w:p>
    <w:p w14:paraId="5D35D2DE" w14:textId="77777777" w:rsidR="0092467A" w:rsidRDefault="0092467A"/>
  </w:footnote>
  <w:footnote w:type="continuationSeparator" w:id="0">
    <w:p w14:paraId="6FCDD07B" w14:textId="77777777" w:rsidR="0092467A" w:rsidRDefault="0092467A">
      <w:pPr>
        <w:spacing w:after="0" w:line="240" w:lineRule="auto"/>
      </w:pPr>
      <w:r>
        <w:continuationSeparator/>
      </w:r>
    </w:p>
    <w:p w14:paraId="45C3EF27" w14:textId="77777777" w:rsidR="0092467A" w:rsidRDefault="009246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2F479F3"/>
    <w:multiLevelType w:val="hybridMultilevel"/>
    <w:tmpl w:val="E8D49A84"/>
    <w:lvl w:ilvl="0" w:tplc="A80A385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783B4E"/>
    <w:multiLevelType w:val="hybridMultilevel"/>
    <w:tmpl w:val="25B02D08"/>
    <w:lvl w:ilvl="0" w:tplc="8D2C52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0EF75F60"/>
    <w:multiLevelType w:val="hybridMultilevel"/>
    <w:tmpl w:val="194A78DC"/>
    <w:lvl w:ilvl="0" w:tplc="419C54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1551664D"/>
    <w:multiLevelType w:val="hybridMultilevel"/>
    <w:tmpl w:val="036A4EE8"/>
    <w:lvl w:ilvl="0" w:tplc="85E88C9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1A014DBD"/>
    <w:multiLevelType w:val="hybridMultilevel"/>
    <w:tmpl w:val="5366F924"/>
    <w:lvl w:ilvl="0" w:tplc="7D164B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1394B95"/>
    <w:multiLevelType w:val="hybridMultilevel"/>
    <w:tmpl w:val="3C3E74A2"/>
    <w:lvl w:ilvl="0" w:tplc="DC3ECE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3330C76"/>
    <w:multiLevelType w:val="hybridMultilevel"/>
    <w:tmpl w:val="55A296D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727E94"/>
    <w:multiLevelType w:val="hybridMultilevel"/>
    <w:tmpl w:val="5FE40C6C"/>
    <w:lvl w:ilvl="0" w:tplc="EE32BD2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206624"/>
    <w:multiLevelType w:val="hybridMultilevel"/>
    <w:tmpl w:val="4F087E10"/>
    <w:lvl w:ilvl="0" w:tplc="539AA1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325F15AF"/>
    <w:multiLevelType w:val="hybridMultilevel"/>
    <w:tmpl w:val="6FEAE222"/>
    <w:lvl w:ilvl="0" w:tplc="A9F0E37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32F2365E"/>
    <w:multiLevelType w:val="hybridMultilevel"/>
    <w:tmpl w:val="01009BBC"/>
    <w:lvl w:ilvl="0" w:tplc="4C0006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33AF6C22"/>
    <w:multiLevelType w:val="hybridMultilevel"/>
    <w:tmpl w:val="4480585C"/>
    <w:lvl w:ilvl="0" w:tplc="972ACA1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3AF203E5"/>
    <w:multiLevelType w:val="hybridMultilevel"/>
    <w:tmpl w:val="2E6C4C06"/>
    <w:lvl w:ilvl="0" w:tplc="8CA4D3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3BDE7B0F"/>
    <w:multiLevelType w:val="hybridMultilevel"/>
    <w:tmpl w:val="EEE21514"/>
    <w:lvl w:ilvl="0" w:tplc="2E4CA03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411C19B5"/>
    <w:multiLevelType w:val="hybridMultilevel"/>
    <w:tmpl w:val="47A03192"/>
    <w:lvl w:ilvl="0" w:tplc="31FE69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41285022"/>
    <w:multiLevelType w:val="hybridMultilevel"/>
    <w:tmpl w:val="F6943D9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46060A30"/>
    <w:multiLevelType w:val="hybridMultilevel"/>
    <w:tmpl w:val="E02C89B6"/>
    <w:lvl w:ilvl="0" w:tplc="D780C77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473E553E"/>
    <w:multiLevelType w:val="hybridMultilevel"/>
    <w:tmpl w:val="9EC8FEBA"/>
    <w:lvl w:ilvl="0" w:tplc="CE8C5C4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487C7C30"/>
    <w:multiLevelType w:val="hybridMultilevel"/>
    <w:tmpl w:val="A74E0FB8"/>
    <w:lvl w:ilvl="0" w:tplc="6442AE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31" w15:restartNumberingAfterBreak="0">
    <w:nsid w:val="4BCA4160"/>
    <w:multiLevelType w:val="hybridMultilevel"/>
    <w:tmpl w:val="F98CF33C"/>
    <w:lvl w:ilvl="0" w:tplc="17D216D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53C56A63"/>
    <w:multiLevelType w:val="hybridMultilevel"/>
    <w:tmpl w:val="3702C00A"/>
    <w:lvl w:ilvl="0" w:tplc="EBFEFA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57314677"/>
    <w:multiLevelType w:val="hybridMultilevel"/>
    <w:tmpl w:val="C83075B6"/>
    <w:lvl w:ilvl="0" w:tplc="D8A49C6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576719"/>
    <w:multiLevelType w:val="hybridMultilevel"/>
    <w:tmpl w:val="7C043D9A"/>
    <w:lvl w:ilvl="0" w:tplc="CB36563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5" w15:restartNumberingAfterBreak="0">
    <w:nsid w:val="5B3C5BF4"/>
    <w:multiLevelType w:val="hybridMultilevel"/>
    <w:tmpl w:val="22183982"/>
    <w:lvl w:ilvl="0" w:tplc="F316343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 w15:restartNumberingAfterBreak="0">
    <w:nsid w:val="61066BEF"/>
    <w:multiLevelType w:val="hybridMultilevel"/>
    <w:tmpl w:val="AF467E56"/>
    <w:lvl w:ilvl="0" w:tplc="D3A89190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7" w15:restartNumberingAfterBreak="0">
    <w:nsid w:val="65204846"/>
    <w:multiLevelType w:val="hybridMultilevel"/>
    <w:tmpl w:val="5F825640"/>
    <w:lvl w:ilvl="0" w:tplc="50A425F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 w15:restartNumberingAfterBreak="0">
    <w:nsid w:val="6A994B81"/>
    <w:multiLevelType w:val="hybridMultilevel"/>
    <w:tmpl w:val="3EBE60C2"/>
    <w:lvl w:ilvl="0" w:tplc="42C61EF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9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6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46478FC"/>
    <w:multiLevelType w:val="hybridMultilevel"/>
    <w:tmpl w:val="5C68931C"/>
    <w:lvl w:ilvl="0" w:tplc="47589162">
      <w:start w:val="1"/>
      <w:numFmt w:val="bullet"/>
      <w:lvlText w:val="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2" w15:restartNumberingAfterBreak="0">
    <w:nsid w:val="765865FC"/>
    <w:multiLevelType w:val="hybridMultilevel"/>
    <w:tmpl w:val="13367316"/>
    <w:lvl w:ilvl="0" w:tplc="4DA08A3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 w15:restartNumberingAfterBreak="0">
    <w:nsid w:val="7D1019EE"/>
    <w:multiLevelType w:val="hybridMultilevel"/>
    <w:tmpl w:val="0F0A2FAE"/>
    <w:lvl w:ilvl="0" w:tplc="47589162">
      <w:start w:val="1"/>
      <w:numFmt w:val="bullet"/>
      <w:lvlText w:val="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4" w15:restartNumberingAfterBreak="0">
    <w:nsid w:val="7D9D52AF"/>
    <w:multiLevelType w:val="hybridMultilevel"/>
    <w:tmpl w:val="CF545A0A"/>
    <w:lvl w:ilvl="0" w:tplc="113463F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3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40"/>
  </w:num>
  <w:num w:numId="13">
    <w:abstractNumId w:val="10"/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8"/>
  </w:num>
  <w:num w:numId="18">
    <w:abstractNumId w:val="22"/>
  </w:num>
  <w:num w:numId="19">
    <w:abstractNumId w:val="27"/>
  </w:num>
  <w:num w:numId="20">
    <w:abstractNumId w:val="23"/>
  </w:num>
  <w:num w:numId="21">
    <w:abstractNumId w:val="21"/>
  </w:num>
  <w:num w:numId="22">
    <w:abstractNumId w:val="36"/>
  </w:num>
  <w:num w:numId="23">
    <w:abstractNumId w:val="44"/>
  </w:num>
  <w:num w:numId="24">
    <w:abstractNumId w:val="29"/>
  </w:num>
  <w:num w:numId="25">
    <w:abstractNumId w:val="35"/>
  </w:num>
  <w:num w:numId="26">
    <w:abstractNumId w:val="14"/>
  </w:num>
  <w:num w:numId="27">
    <w:abstractNumId w:val="18"/>
  </w:num>
  <w:num w:numId="28">
    <w:abstractNumId w:val="25"/>
  </w:num>
  <w:num w:numId="29">
    <w:abstractNumId w:val="32"/>
  </w:num>
  <w:num w:numId="30">
    <w:abstractNumId w:val="38"/>
  </w:num>
  <w:num w:numId="31">
    <w:abstractNumId w:val="31"/>
  </w:num>
  <w:num w:numId="32">
    <w:abstractNumId w:val="24"/>
  </w:num>
  <w:num w:numId="33">
    <w:abstractNumId w:val="13"/>
  </w:num>
  <w:num w:numId="34">
    <w:abstractNumId w:val="19"/>
  </w:num>
  <w:num w:numId="35">
    <w:abstractNumId w:val="20"/>
  </w:num>
  <w:num w:numId="36">
    <w:abstractNumId w:val="42"/>
  </w:num>
  <w:num w:numId="37">
    <w:abstractNumId w:val="26"/>
  </w:num>
  <w:num w:numId="38">
    <w:abstractNumId w:val="41"/>
  </w:num>
  <w:num w:numId="39">
    <w:abstractNumId w:val="16"/>
  </w:num>
  <w:num w:numId="40">
    <w:abstractNumId w:val="43"/>
  </w:num>
  <w:num w:numId="41">
    <w:abstractNumId w:val="33"/>
  </w:num>
  <w:num w:numId="42">
    <w:abstractNumId w:val="12"/>
  </w:num>
  <w:num w:numId="43">
    <w:abstractNumId w:val="15"/>
  </w:num>
  <w:num w:numId="44">
    <w:abstractNumId w:val="34"/>
  </w:num>
  <w:num w:numId="45">
    <w:abstractNumId w:val="37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F"/>
    <w:rsid w:val="00002E47"/>
    <w:rsid w:val="00003FA3"/>
    <w:rsid w:val="00012F3E"/>
    <w:rsid w:val="000315F0"/>
    <w:rsid w:val="0003310B"/>
    <w:rsid w:val="0004626D"/>
    <w:rsid w:val="00047884"/>
    <w:rsid w:val="00051678"/>
    <w:rsid w:val="0005681C"/>
    <w:rsid w:val="000579EB"/>
    <w:rsid w:val="00080116"/>
    <w:rsid w:val="00080C63"/>
    <w:rsid w:val="000A58B4"/>
    <w:rsid w:val="000B0AB2"/>
    <w:rsid w:val="000B156E"/>
    <w:rsid w:val="000C0A78"/>
    <w:rsid w:val="000C3AD5"/>
    <w:rsid w:val="000C47C7"/>
    <w:rsid w:val="000C5650"/>
    <w:rsid w:val="000C5D7C"/>
    <w:rsid w:val="000D1F66"/>
    <w:rsid w:val="000D3390"/>
    <w:rsid w:val="000E2487"/>
    <w:rsid w:val="000F27B7"/>
    <w:rsid w:val="000F2F8C"/>
    <w:rsid w:val="000F4120"/>
    <w:rsid w:val="001143EC"/>
    <w:rsid w:val="00137AFE"/>
    <w:rsid w:val="0014214F"/>
    <w:rsid w:val="0016493C"/>
    <w:rsid w:val="00172A0E"/>
    <w:rsid w:val="00172AD8"/>
    <w:rsid w:val="00176B23"/>
    <w:rsid w:val="001800F8"/>
    <w:rsid w:val="00187F63"/>
    <w:rsid w:val="001A0818"/>
    <w:rsid w:val="001A43D5"/>
    <w:rsid w:val="001C2C5B"/>
    <w:rsid w:val="001C5016"/>
    <w:rsid w:val="00236DA5"/>
    <w:rsid w:val="00237C29"/>
    <w:rsid w:val="0026193E"/>
    <w:rsid w:val="00266145"/>
    <w:rsid w:val="0026638D"/>
    <w:rsid w:val="00293929"/>
    <w:rsid w:val="00294C3F"/>
    <w:rsid w:val="002B5C95"/>
    <w:rsid w:val="002B6F03"/>
    <w:rsid w:val="002C1552"/>
    <w:rsid w:val="002C4147"/>
    <w:rsid w:val="002C48DA"/>
    <w:rsid w:val="002E1035"/>
    <w:rsid w:val="00303660"/>
    <w:rsid w:val="003048D8"/>
    <w:rsid w:val="003120D1"/>
    <w:rsid w:val="00315E05"/>
    <w:rsid w:val="00317669"/>
    <w:rsid w:val="00317B3F"/>
    <w:rsid w:val="00325C82"/>
    <w:rsid w:val="00337C1F"/>
    <w:rsid w:val="00343546"/>
    <w:rsid w:val="00343BC8"/>
    <w:rsid w:val="0034617C"/>
    <w:rsid w:val="00356102"/>
    <w:rsid w:val="0039271B"/>
    <w:rsid w:val="003A5ED4"/>
    <w:rsid w:val="003B0C99"/>
    <w:rsid w:val="003C3A3E"/>
    <w:rsid w:val="003D6E9C"/>
    <w:rsid w:val="003E1C7A"/>
    <w:rsid w:val="003F2336"/>
    <w:rsid w:val="003F397A"/>
    <w:rsid w:val="003F3D12"/>
    <w:rsid w:val="003F5120"/>
    <w:rsid w:val="00412E95"/>
    <w:rsid w:val="004163B5"/>
    <w:rsid w:val="004343C1"/>
    <w:rsid w:val="004405DA"/>
    <w:rsid w:val="0045364B"/>
    <w:rsid w:val="00492E3A"/>
    <w:rsid w:val="004A1D08"/>
    <w:rsid w:val="004A4DBE"/>
    <w:rsid w:val="004A7C6D"/>
    <w:rsid w:val="004C0D7C"/>
    <w:rsid w:val="004C3D3D"/>
    <w:rsid w:val="004D1120"/>
    <w:rsid w:val="004E1175"/>
    <w:rsid w:val="00500A46"/>
    <w:rsid w:val="005144D6"/>
    <w:rsid w:val="00516627"/>
    <w:rsid w:val="00521179"/>
    <w:rsid w:val="00533AE1"/>
    <w:rsid w:val="00535565"/>
    <w:rsid w:val="00546C1B"/>
    <w:rsid w:val="005512E8"/>
    <w:rsid w:val="0055429E"/>
    <w:rsid w:val="00556293"/>
    <w:rsid w:val="0055711D"/>
    <w:rsid w:val="00567C7E"/>
    <w:rsid w:val="00572482"/>
    <w:rsid w:val="005A54E9"/>
    <w:rsid w:val="005B1511"/>
    <w:rsid w:val="005B3A7C"/>
    <w:rsid w:val="005B3FE6"/>
    <w:rsid w:val="005C1262"/>
    <w:rsid w:val="005C53DA"/>
    <w:rsid w:val="005C7BF4"/>
    <w:rsid w:val="005E0B76"/>
    <w:rsid w:val="005E759C"/>
    <w:rsid w:val="005F37D2"/>
    <w:rsid w:val="0061298D"/>
    <w:rsid w:val="00613583"/>
    <w:rsid w:val="00617D2F"/>
    <w:rsid w:val="00620FBF"/>
    <w:rsid w:val="006329DB"/>
    <w:rsid w:val="006337A6"/>
    <w:rsid w:val="00644302"/>
    <w:rsid w:val="00667E6E"/>
    <w:rsid w:val="00674071"/>
    <w:rsid w:val="00696D06"/>
    <w:rsid w:val="006A24EE"/>
    <w:rsid w:val="006A6866"/>
    <w:rsid w:val="006A76E1"/>
    <w:rsid w:val="006B6AF4"/>
    <w:rsid w:val="006C032F"/>
    <w:rsid w:val="006C0573"/>
    <w:rsid w:val="006D2C18"/>
    <w:rsid w:val="006D5859"/>
    <w:rsid w:val="007002A7"/>
    <w:rsid w:val="007038B8"/>
    <w:rsid w:val="00714CDE"/>
    <w:rsid w:val="00717318"/>
    <w:rsid w:val="00721AE6"/>
    <w:rsid w:val="007300DB"/>
    <w:rsid w:val="00740829"/>
    <w:rsid w:val="00746CEE"/>
    <w:rsid w:val="0075219C"/>
    <w:rsid w:val="007627FD"/>
    <w:rsid w:val="007804B3"/>
    <w:rsid w:val="00793758"/>
    <w:rsid w:val="00795D0B"/>
    <w:rsid w:val="007A06AE"/>
    <w:rsid w:val="007C6624"/>
    <w:rsid w:val="007D33F1"/>
    <w:rsid w:val="0080020A"/>
    <w:rsid w:val="00807F4F"/>
    <w:rsid w:val="00814746"/>
    <w:rsid w:val="008151F6"/>
    <w:rsid w:val="00815DF8"/>
    <w:rsid w:val="00821710"/>
    <w:rsid w:val="008275F4"/>
    <w:rsid w:val="00851BEE"/>
    <w:rsid w:val="00886161"/>
    <w:rsid w:val="00890F29"/>
    <w:rsid w:val="008D10AE"/>
    <w:rsid w:val="008F7CC0"/>
    <w:rsid w:val="009011E2"/>
    <w:rsid w:val="00910A93"/>
    <w:rsid w:val="00912913"/>
    <w:rsid w:val="00917394"/>
    <w:rsid w:val="0092467A"/>
    <w:rsid w:val="009247B6"/>
    <w:rsid w:val="009370D0"/>
    <w:rsid w:val="00952017"/>
    <w:rsid w:val="00965EA9"/>
    <w:rsid w:val="009714BD"/>
    <w:rsid w:val="00972316"/>
    <w:rsid w:val="009855AA"/>
    <w:rsid w:val="009866E2"/>
    <w:rsid w:val="009969F7"/>
    <w:rsid w:val="009B0C28"/>
    <w:rsid w:val="009B0E5D"/>
    <w:rsid w:val="009B2A56"/>
    <w:rsid w:val="009C2218"/>
    <w:rsid w:val="009E3EFC"/>
    <w:rsid w:val="009E6F57"/>
    <w:rsid w:val="009F6627"/>
    <w:rsid w:val="00A015B0"/>
    <w:rsid w:val="00A077EE"/>
    <w:rsid w:val="00A10805"/>
    <w:rsid w:val="00A20E47"/>
    <w:rsid w:val="00A27D76"/>
    <w:rsid w:val="00A37042"/>
    <w:rsid w:val="00A40744"/>
    <w:rsid w:val="00A51205"/>
    <w:rsid w:val="00A63AAF"/>
    <w:rsid w:val="00A969C3"/>
    <w:rsid w:val="00AB53C3"/>
    <w:rsid w:val="00AB5FA8"/>
    <w:rsid w:val="00AB6F8F"/>
    <w:rsid w:val="00AC6C51"/>
    <w:rsid w:val="00AD20D5"/>
    <w:rsid w:val="00AD629E"/>
    <w:rsid w:val="00AE3359"/>
    <w:rsid w:val="00AE48BA"/>
    <w:rsid w:val="00B03908"/>
    <w:rsid w:val="00B23563"/>
    <w:rsid w:val="00B471E1"/>
    <w:rsid w:val="00B472FE"/>
    <w:rsid w:val="00B5097B"/>
    <w:rsid w:val="00B51EB3"/>
    <w:rsid w:val="00B738AE"/>
    <w:rsid w:val="00B81C05"/>
    <w:rsid w:val="00B946C4"/>
    <w:rsid w:val="00B977FE"/>
    <w:rsid w:val="00B979D8"/>
    <w:rsid w:val="00BA050E"/>
    <w:rsid w:val="00BA3C6B"/>
    <w:rsid w:val="00BB1F80"/>
    <w:rsid w:val="00BB2324"/>
    <w:rsid w:val="00BB7054"/>
    <w:rsid w:val="00BC6959"/>
    <w:rsid w:val="00BC7950"/>
    <w:rsid w:val="00C05A7A"/>
    <w:rsid w:val="00C11B7B"/>
    <w:rsid w:val="00C16715"/>
    <w:rsid w:val="00C25AE0"/>
    <w:rsid w:val="00C35CDB"/>
    <w:rsid w:val="00C4725A"/>
    <w:rsid w:val="00C766F7"/>
    <w:rsid w:val="00C904D5"/>
    <w:rsid w:val="00C90F6A"/>
    <w:rsid w:val="00C940CC"/>
    <w:rsid w:val="00C97EE5"/>
    <w:rsid w:val="00CA2FBB"/>
    <w:rsid w:val="00CA37D0"/>
    <w:rsid w:val="00CB4194"/>
    <w:rsid w:val="00CC1E1C"/>
    <w:rsid w:val="00CD63DD"/>
    <w:rsid w:val="00CD7B62"/>
    <w:rsid w:val="00CF7F3E"/>
    <w:rsid w:val="00D0245B"/>
    <w:rsid w:val="00D07322"/>
    <w:rsid w:val="00D37240"/>
    <w:rsid w:val="00D37C3D"/>
    <w:rsid w:val="00D451EE"/>
    <w:rsid w:val="00D5412A"/>
    <w:rsid w:val="00D614DC"/>
    <w:rsid w:val="00D6240F"/>
    <w:rsid w:val="00D821BC"/>
    <w:rsid w:val="00D877D5"/>
    <w:rsid w:val="00D919AE"/>
    <w:rsid w:val="00DA35FA"/>
    <w:rsid w:val="00DB445C"/>
    <w:rsid w:val="00DE4338"/>
    <w:rsid w:val="00DE4A67"/>
    <w:rsid w:val="00DF532A"/>
    <w:rsid w:val="00E06F62"/>
    <w:rsid w:val="00E121F2"/>
    <w:rsid w:val="00E129F9"/>
    <w:rsid w:val="00E24B8B"/>
    <w:rsid w:val="00E60CF9"/>
    <w:rsid w:val="00E660AE"/>
    <w:rsid w:val="00E70BE3"/>
    <w:rsid w:val="00E809C9"/>
    <w:rsid w:val="00E83736"/>
    <w:rsid w:val="00E909CD"/>
    <w:rsid w:val="00E93F09"/>
    <w:rsid w:val="00E96138"/>
    <w:rsid w:val="00EB44F0"/>
    <w:rsid w:val="00ED0F74"/>
    <w:rsid w:val="00ED5CCA"/>
    <w:rsid w:val="00ED6D8E"/>
    <w:rsid w:val="00EE3DE5"/>
    <w:rsid w:val="00EE45F4"/>
    <w:rsid w:val="00EE5016"/>
    <w:rsid w:val="00EF6585"/>
    <w:rsid w:val="00F0030B"/>
    <w:rsid w:val="00F049B7"/>
    <w:rsid w:val="00F04FEC"/>
    <w:rsid w:val="00F05BE4"/>
    <w:rsid w:val="00F14322"/>
    <w:rsid w:val="00F20CE3"/>
    <w:rsid w:val="00F332F7"/>
    <w:rsid w:val="00F5117D"/>
    <w:rsid w:val="00F72756"/>
    <w:rsid w:val="00F839E2"/>
    <w:rsid w:val="00FB1001"/>
    <w:rsid w:val="00FB3742"/>
    <w:rsid w:val="00FB4225"/>
    <w:rsid w:val="00FC3AD1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4883FC4"/>
  <w15:chartTrackingRefBased/>
  <w15:docId w15:val="{020AEA13-637E-43D7-8594-EF42BC9F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ko-KR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12E95"/>
    <w:rPr>
      <w:rFonts w:ascii="Consolas" w:eastAsia="맑은 고딕" w:hAnsi="Consolas" w:cs="맑은 고딕"/>
      <w:color w:val="auto"/>
    </w:rPr>
  </w:style>
  <w:style w:type="paragraph" w:styleId="1">
    <w:name w:val="heading 1"/>
    <w:basedOn w:val="a1"/>
    <w:link w:val="1Char"/>
    <w:uiPriority w:val="9"/>
    <w:qFormat/>
    <w:rsid w:val="003120D1"/>
    <w:pPr>
      <w:spacing w:before="600" w:after="60"/>
      <w:ind w:leftChars="100" w:left="440" w:rightChars="100" w:right="100"/>
      <w:outlineLvl w:val="0"/>
    </w:pPr>
    <w:rPr>
      <w:rFonts w:asciiTheme="minorEastAsia" w:hAnsiTheme="minorEastAsia" w:cstheme="minorEastAsia"/>
      <w:b/>
      <w:caps/>
      <w:color w:val="2E2E2E" w:themeColor="accent2"/>
      <w:spacing w:val="14"/>
      <w:sz w:val="24"/>
      <w:szCs w:val="26"/>
    </w:rPr>
  </w:style>
  <w:style w:type="paragraph" w:styleId="2">
    <w:name w:val="heading 2"/>
    <w:basedOn w:val="4"/>
    <w:next w:val="a1"/>
    <w:link w:val="2Char"/>
    <w:autoRedefine/>
    <w:uiPriority w:val="9"/>
    <w:unhideWhenUsed/>
    <w:qFormat/>
    <w:rsid w:val="006337A6"/>
    <w:pPr>
      <w:ind w:leftChars="100" w:left="660" w:rightChars="100" w:right="220" w:hanging="440"/>
      <w:outlineLvl w:val="1"/>
    </w:pPr>
  </w:style>
  <w:style w:type="paragraph" w:styleId="3">
    <w:name w:val="heading 3"/>
    <w:basedOn w:val="2"/>
    <w:next w:val="a1"/>
    <w:link w:val="3Char"/>
    <w:uiPriority w:val="9"/>
    <w:unhideWhenUsed/>
    <w:qFormat/>
    <w:rsid w:val="00FF308E"/>
    <w:pPr>
      <w:outlineLvl w:val="2"/>
    </w:pPr>
  </w:style>
  <w:style w:type="paragraph" w:styleId="4">
    <w:name w:val="heading 4"/>
    <w:basedOn w:val="a1"/>
    <w:next w:val="a1"/>
    <w:link w:val="4Char"/>
    <w:uiPriority w:val="9"/>
    <w:unhideWhenUsed/>
    <w:qFormat/>
    <w:rsid w:val="00FF308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link w:val="5Char"/>
    <w:uiPriority w:val="9"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120D1"/>
    <w:rPr>
      <w:rFonts w:asciiTheme="minorEastAsia" w:hAnsiTheme="minorEastAsia" w:cstheme="minorEastAsia"/>
      <w:b/>
      <w:caps/>
      <w:color w:val="2E2E2E" w:themeColor="accent2"/>
      <w:spacing w:val="14"/>
      <w:sz w:val="24"/>
      <w:szCs w:val="26"/>
    </w:rPr>
  </w:style>
  <w:style w:type="character" w:customStyle="1" w:styleId="2Char">
    <w:name w:val="제목 2 Char"/>
    <w:basedOn w:val="a2"/>
    <w:link w:val="2"/>
    <w:uiPriority w:val="9"/>
    <w:rsid w:val="006337A6"/>
    <w:rPr>
      <w:rFonts w:ascii="Consolas" w:eastAsia="맑은 고딕" w:hAnsi="Consolas" w:cs="맑은 고딕"/>
      <w:b/>
      <w:bCs/>
      <w:color w:val="auto"/>
    </w:rPr>
  </w:style>
  <w:style w:type="character" w:customStyle="1" w:styleId="5Char">
    <w:name w:val="제목 5 Char"/>
    <w:basedOn w:val="a2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paragraph" w:styleId="a7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8">
    <w:name w:val="Title"/>
    <w:basedOn w:val="a1"/>
    <w:link w:val="Char1"/>
    <w:autoRedefine/>
    <w:uiPriority w:val="2"/>
    <w:unhideWhenUsed/>
    <w:qFormat/>
    <w:rsid w:val="003120D1"/>
    <w:pPr>
      <w:pBdr>
        <w:left w:val="single" w:sz="48" w:space="10" w:color="000000" w:themeColor="text1"/>
      </w:pBdr>
      <w:spacing w:before="240" w:after="0"/>
      <w:ind w:leftChars="100" w:left="220" w:rightChars="100" w:right="220"/>
      <w:contextualSpacing/>
    </w:pPr>
    <w:rPr>
      <w:rFonts w:asciiTheme="majorEastAsia" w:eastAsiaTheme="majorEastAsia" w:hAnsiTheme="majorEastAsia" w:cstheme="majorEastAsia"/>
      <w:b/>
      <w:caps/>
      <w:color w:val="626262" w:themeColor="accent2" w:themeTint="BF"/>
      <w:spacing w:val="6"/>
      <w:sz w:val="32"/>
      <w:szCs w:val="56"/>
    </w:rPr>
  </w:style>
  <w:style w:type="character" w:customStyle="1" w:styleId="Char1">
    <w:name w:val="제목 Char"/>
    <w:basedOn w:val="a2"/>
    <w:link w:val="a8"/>
    <w:uiPriority w:val="2"/>
    <w:rsid w:val="003120D1"/>
    <w:rPr>
      <w:rFonts w:asciiTheme="majorEastAsia" w:eastAsiaTheme="majorEastAsia" w:hAnsiTheme="majorEastAsia" w:cstheme="majorEastAsia"/>
      <w:b/>
      <w:caps/>
      <w:color w:val="626262" w:themeColor="accent2" w:themeTint="BF"/>
      <w:spacing w:val="6"/>
      <w:sz w:val="32"/>
      <w:szCs w:val="56"/>
    </w:rPr>
  </w:style>
  <w:style w:type="paragraph" w:styleId="a9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a">
    <w:name w:val="Date"/>
    <w:basedOn w:val="a1"/>
    <w:next w:val="a8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2"/>
    <w:link w:val="aa"/>
    <w:uiPriority w:val="2"/>
    <w:rPr>
      <w:sz w:val="28"/>
    </w:rPr>
  </w:style>
  <w:style w:type="character" w:styleId="ab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c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2"/>
    <w:link w:val="ac"/>
    <w:uiPriority w:val="30"/>
    <w:semiHidden/>
    <w:rPr>
      <w:b/>
      <w:i/>
      <w:iCs/>
      <w:color w:val="2E2E2E" w:themeColor="accent2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1"/>
    <w:next w:val="a1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2"/>
    <w:link w:val="ae"/>
    <w:uiPriority w:val="29"/>
    <w:semiHidden/>
    <w:rPr>
      <w:i/>
      <w:iCs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1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i/>
      <w:spacing w:val="15"/>
      <w:sz w:val="32"/>
    </w:rPr>
  </w:style>
  <w:style w:type="character" w:styleId="af2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3">
    <w:name w:val="Balloon Text"/>
    <w:basedOn w:val="a1"/>
    <w:link w:val="Char6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f3"/>
    <w:uiPriority w:val="99"/>
    <w:semiHidden/>
    <w:rsid w:val="00BB1F80"/>
    <w:rPr>
      <w:rFonts w:ascii="Segoe UI" w:hAnsi="Segoe UI" w:cs="Segoe UI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BB1F80"/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BB1F80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BB1F80"/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BB1F80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BB1F80"/>
    <w:rPr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BB1F80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BB1F80"/>
    <w:rPr>
      <w:b/>
      <w:bCs/>
      <w:szCs w:val="20"/>
    </w:rPr>
  </w:style>
  <w:style w:type="paragraph" w:styleId="af7">
    <w:name w:val="endnote text"/>
    <w:basedOn w:val="a1"/>
    <w:link w:val="Char9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BB1F80"/>
    <w:rPr>
      <w:szCs w:val="20"/>
    </w:rPr>
  </w:style>
  <w:style w:type="paragraph" w:styleId="af8">
    <w:name w:val="Document Map"/>
    <w:basedOn w:val="a1"/>
    <w:link w:val="Chara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8"/>
    <w:uiPriority w:val="99"/>
    <w:semiHidden/>
    <w:rsid w:val="00BB1F80"/>
    <w:rPr>
      <w:rFonts w:ascii="Segoe UI" w:hAnsi="Segoe UI" w:cs="Segoe UI"/>
      <w:szCs w:val="16"/>
    </w:rPr>
  </w:style>
  <w:style w:type="paragraph" w:styleId="af9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1"/>
    <w:link w:val="Charb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Charb">
    <w:name w:val="각주 텍스트 Char"/>
    <w:basedOn w:val="a2"/>
    <w:link w:val="afa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unhideWhenUsed/>
    <w:rsid w:val="00BB1F80"/>
    <w:pPr>
      <w:spacing w:after="0" w:line="240" w:lineRule="auto"/>
    </w:pPr>
    <w:rPr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BB1F8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b">
    <w:name w:val="macro"/>
    <w:link w:val="Charc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c">
    <w:name w:val="매크로 텍스트 Char"/>
    <w:basedOn w:val="a2"/>
    <w:link w:val="afb"/>
    <w:uiPriority w:val="99"/>
    <w:semiHidden/>
    <w:rsid w:val="00BB1F80"/>
    <w:rPr>
      <w:rFonts w:ascii="Consolas" w:hAnsi="Consolas"/>
      <w:szCs w:val="20"/>
    </w:rPr>
  </w:style>
  <w:style w:type="paragraph" w:styleId="afc">
    <w:name w:val="Plain Text"/>
    <w:basedOn w:val="a1"/>
    <w:link w:val="Chard"/>
    <w:uiPriority w:val="99"/>
    <w:semiHidden/>
    <w:unhideWhenUsed/>
    <w:rsid w:val="00BB1F80"/>
    <w:pPr>
      <w:spacing w:after="0" w:line="240" w:lineRule="auto"/>
    </w:pPr>
    <w:rPr>
      <w:szCs w:val="21"/>
    </w:rPr>
  </w:style>
  <w:style w:type="character" w:customStyle="1" w:styleId="Chard">
    <w:name w:val="글자만 Char"/>
    <w:basedOn w:val="a2"/>
    <w:link w:val="afc"/>
    <w:uiPriority w:val="99"/>
    <w:semiHidden/>
    <w:rsid w:val="00BB1F80"/>
    <w:rPr>
      <w:rFonts w:ascii="Consolas" w:hAnsi="Consolas"/>
      <w:szCs w:val="21"/>
    </w:rPr>
  </w:style>
  <w:style w:type="paragraph" w:styleId="afd">
    <w:name w:val="Message Header"/>
    <w:basedOn w:val="a1"/>
    <w:link w:val="Chare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hare">
    <w:name w:val="메시지 머리글 Char"/>
    <w:basedOn w:val="a2"/>
    <w:link w:val="afd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75219C"/>
    <w:pPr>
      <w:ind w:left="0"/>
    </w:pPr>
  </w:style>
  <w:style w:type="paragraph" w:styleId="20">
    <w:name w:val="toc 2"/>
    <w:basedOn w:val="a1"/>
    <w:next w:val="a1"/>
    <w:autoRedefine/>
    <w:uiPriority w:val="39"/>
    <w:unhideWhenUsed/>
    <w:rsid w:val="0075219C"/>
    <w:pPr>
      <w:ind w:leftChars="200" w:left="425"/>
    </w:pPr>
  </w:style>
  <w:style w:type="character" w:styleId="afe">
    <w:name w:val="Hyperlink"/>
    <w:basedOn w:val="a2"/>
    <w:uiPriority w:val="99"/>
    <w:unhideWhenUsed/>
    <w:rsid w:val="0075219C"/>
    <w:rPr>
      <w:color w:val="407F83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75219C"/>
    <w:pPr>
      <w:spacing w:after="100" w:line="259" w:lineRule="auto"/>
      <w:ind w:left="440"/>
    </w:pPr>
    <w:rPr>
      <w:rFonts w:cs="Times New Roman"/>
    </w:rPr>
  </w:style>
  <w:style w:type="character" w:styleId="aff">
    <w:name w:val="FollowedHyperlink"/>
    <w:basedOn w:val="a2"/>
    <w:uiPriority w:val="99"/>
    <w:semiHidden/>
    <w:unhideWhenUsed/>
    <w:rsid w:val="004A7C6D"/>
    <w:rPr>
      <w:color w:val="2B8073" w:themeColor="followedHyperlink"/>
      <w:u w:val="single"/>
    </w:rPr>
  </w:style>
  <w:style w:type="character" w:customStyle="1" w:styleId="3Char">
    <w:name w:val="제목 3 Char"/>
    <w:basedOn w:val="a2"/>
    <w:link w:val="3"/>
    <w:uiPriority w:val="9"/>
    <w:rsid w:val="00FF308E"/>
    <w:rPr>
      <w:rFonts w:ascii="Consolas" w:eastAsia="맑은 고딕" w:hAnsi="Consolas" w:cs="맑은 고딕"/>
      <w:b/>
      <w:bCs/>
      <w:color w:val="auto"/>
    </w:rPr>
  </w:style>
  <w:style w:type="character" w:customStyle="1" w:styleId="4Char">
    <w:name w:val="제목 4 Char"/>
    <w:basedOn w:val="a2"/>
    <w:link w:val="4"/>
    <w:uiPriority w:val="9"/>
    <w:rsid w:val="00FF308E"/>
    <w:rPr>
      <w:rFonts w:ascii="Consolas" w:eastAsia="맑은 고딕" w:hAnsi="Consolas" w:cs="맑은 고딕"/>
      <w:b/>
      <w:bCs/>
      <w:color w:val="auto"/>
    </w:rPr>
  </w:style>
  <w:style w:type="paragraph" w:styleId="aff0">
    <w:name w:val="List Paragraph"/>
    <w:basedOn w:val="a1"/>
    <w:uiPriority w:val="34"/>
    <w:unhideWhenUsed/>
    <w:qFormat/>
    <w:rsid w:val="00D821BC"/>
    <w:pPr>
      <w:ind w:leftChars="400" w:left="800"/>
    </w:pPr>
  </w:style>
  <w:style w:type="character" w:styleId="aff1">
    <w:name w:val="Unresolved Mention"/>
    <w:basedOn w:val="a2"/>
    <w:uiPriority w:val="99"/>
    <w:semiHidden/>
    <w:unhideWhenUsed/>
    <w:rsid w:val="00B81C05"/>
    <w:rPr>
      <w:color w:val="605E5C"/>
      <w:shd w:val="clear" w:color="auto" w:fill="E1DFDD"/>
    </w:rPr>
  </w:style>
  <w:style w:type="table" w:styleId="aff2">
    <w:name w:val="Table Grid"/>
    <w:basedOn w:val="a3"/>
    <w:uiPriority w:val="39"/>
    <w:rsid w:val="0073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PlainText0">
    <w:name w:val="MsoPlainText"/>
    <w:basedOn w:val="a1"/>
    <w:rsid w:val="0005681C"/>
    <w:pPr>
      <w:widowControl w:val="0"/>
      <w:wordWrap w:val="0"/>
      <w:autoSpaceDE w:val="0"/>
      <w:autoSpaceDN w:val="0"/>
      <w:spacing w:after="200" w:line="273" w:lineRule="auto"/>
      <w:ind w:left="0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  <w:style w:type="paragraph" w:customStyle="1" w:styleId="aff3">
    <w:name w:val="바탕글"/>
    <w:basedOn w:val="a1"/>
    <w:rsid w:val="0005681C"/>
    <w:pPr>
      <w:widowControl w:val="0"/>
      <w:wordWrap w:val="0"/>
      <w:autoSpaceDE w:val="0"/>
      <w:autoSpaceDN w:val="0"/>
      <w:spacing w:after="0" w:line="384" w:lineRule="auto"/>
      <w:ind w:left="0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p\Desktop\HTML\S\156.html" TargetMode="External"/><Relationship Id="rId18" Type="http://schemas.openxmlformats.org/officeDocument/2006/relationships/hyperlink" Target="file:///C:\Users\pp\Desktop\HTML\S\156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pp\Desktop\HTML\R\55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pp\Desktop\HTML\S\115.html" TargetMode="External"/><Relationship Id="rId17" Type="http://schemas.openxmlformats.org/officeDocument/2006/relationships/hyperlink" Target="file:///C:\Users\pp\Desktop\HTML\S\11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pp\Desktop\HTML\S\156.html" TargetMode="External"/><Relationship Id="rId20" Type="http://schemas.openxmlformats.org/officeDocument/2006/relationships/hyperlink" Target="file:///C:\Users\pp\Desktop\HTML\R\55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p\Desktop\HTML\S\156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p\Desktop\HTML\S\81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pp\Desktop\HTML\S\81.html" TargetMode="External"/><Relationship Id="rId19" Type="http://schemas.openxmlformats.org/officeDocument/2006/relationships/hyperlink" Target="file:///C:\Users\pp\Desktop\HTML\S\13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pp\Desktop\HTML\S\136.html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AppData\Roaming\Microsoft\Templates\&#44060;&#50836;%20&#47564;&#46308;&#44592;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110E-AF84-47F5-8CE4-8CD24B65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</Template>
  <TotalTime>0</TotalTime>
  <Pages>20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유진 이</cp:lastModifiedBy>
  <cp:revision>2</cp:revision>
  <dcterms:created xsi:type="dcterms:W3CDTF">2019-05-02T00:17:00Z</dcterms:created>
  <dcterms:modified xsi:type="dcterms:W3CDTF">2019-05-02T00:17:00Z</dcterms:modified>
</cp:coreProperties>
</file>